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47B78C" w14:textId="77777777" w:rsidR="00E71289" w:rsidRDefault="00E71289">
      <w:pPr>
        <w:rPr>
          <w:lang w:eastAsia="zh-CN"/>
        </w:rPr>
      </w:pPr>
    </w:p>
    <w:p w14:paraId="5247B78D" w14:textId="77777777" w:rsidR="00E71289" w:rsidRDefault="00E71289">
      <w:pPr>
        <w:rPr>
          <w:lang w:eastAsia="zh-CN"/>
        </w:rPr>
      </w:pPr>
    </w:p>
    <w:p w14:paraId="5247B78E" w14:textId="77777777" w:rsidR="00E71289" w:rsidRDefault="00E71289"/>
    <w:p w14:paraId="5247B78F" w14:textId="77777777" w:rsidR="00E71289" w:rsidRDefault="00E71289"/>
    <w:p w14:paraId="5247B790" w14:textId="77777777" w:rsidR="00E71289" w:rsidRDefault="00E71289"/>
    <w:p w14:paraId="5247B791" w14:textId="77777777" w:rsidR="00E71289" w:rsidRDefault="00E71289"/>
    <w:p w14:paraId="5247B792" w14:textId="77777777" w:rsidR="00E71289" w:rsidRDefault="00E71289"/>
    <w:tbl>
      <w:tblPr>
        <w:tblpPr w:vertAnchor="text" w:tblpY="1"/>
        <w:tblOverlap w:val="never"/>
        <w:tblW w:w="10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48"/>
      </w:tblGrid>
      <w:tr w:rsidR="00AD3EC8" w:rsidRPr="00A03172" w14:paraId="5247B797" w14:textId="77777777" w:rsidTr="00B06784">
        <w:trPr>
          <w:trHeight w:val="1728"/>
        </w:trPr>
        <w:tc>
          <w:tcPr>
            <w:tcW w:w="10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bottom w:w="648" w:type="dxa"/>
            </w:tcMar>
          </w:tcPr>
          <w:p w14:paraId="5247B795" w14:textId="67FC2BE8" w:rsidR="006A72A7" w:rsidRPr="0048125A" w:rsidRDefault="007805EB" w:rsidP="00361369">
            <w:pPr>
              <w:pStyle w:val="hpeheadline2"/>
              <w:framePr w:wrap="auto" w:vAnchor="margin" w:yAlign="inline"/>
              <w:suppressOverlap w:val="0"/>
              <w:jc w:val="center"/>
              <w:rPr>
                <w:sz w:val="36"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自动化</w:t>
            </w:r>
            <w:r>
              <w:rPr>
                <w:b/>
                <w:lang w:eastAsia="zh-CN"/>
              </w:rPr>
              <w:t>框架</w:t>
            </w:r>
            <w:r>
              <w:rPr>
                <w:rFonts w:hint="eastAsia"/>
                <w:b/>
                <w:lang w:eastAsia="zh-CN"/>
              </w:rPr>
              <w:t>使用</w:t>
            </w:r>
            <w:r>
              <w:rPr>
                <w:b/>
                <w:lang w:eastAsia="zh-CN"/>
              </w:rPr>
              <w:t>手册</w:t>
            </w:r>
          </w:p>
          <w:p w14:paraId="5247B796" w14:textId="4DBBA5BF" w:rsidR="00C9436B" w:rsidRPr="00A03172" w:rsidRDefault="00C9436B" w:rsidP="00C9436B">
            <w:pPr>
              <w:pStyle w:val="hpeheadline2"/>
              <w:framePr w:wrap="auto" w:vAnchor="margin" w:yAlign="inline"/>
              <w:suppressOverlap w:val="0"/>
              <w:rPr>
                <w:lang w:eastAsia="zh-CN"/>
              </w:rPr>
            </w:pPr>
          </w:p>
        </w:tc>
      </w:tr>
      <w:tr w:rsidR="00AD3EC8" w:rsidRPr="00A03172" w14:paraId="5247B799" w14:textId="77777777" w:rsidTr="00B06784">
        <w:trPr>
          <w:trHeight w:hRule="exact" w:val="173"/>
        </w:trPr>
        <w:tc>
          <w:tcPr>
            <w:tcW w:w="10348" w:type="dxa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247B798" w14:textId="77777777" w:rsidR="00AD3EC8" w:rsidRPr="00A03172" w:rsidRDefault="00AD3EC8" w:rsidP="007C1F9C">
            <w:pPr>
              <w:pStyle w:val="hpebodycopyARIAL"/>
              <w:rPr>
                <w:rFonts w:cs="Arial"/>
                <w:lang w:eastAsia="zh-CN"/>
              </w:rPr>
            </w:pPr>
          </w:p>
        </w:tc>
      </w:tr>
    </w:tbl>
    <w:p w14:paraId="5247B79A" w14:textId="7140FBCF" w:rsidR="00E061D7" w:rsidRPr="00A03172" w:rsidRDefault="00361369" w:rsidP="00E061D7">
      <w:pPr>
        <w:pStyle w:val="hpeintroduction"/>
        <w:rPr>
          <w:rFonts w:cs="Arial"/>
          <w:sz w:val="22"/>
          <w:lang w:eastAsia="zh-CN"/>
        </w:rPr>
      </w:pPr>
      <w:r>
        <w:rPr>
          <w:rFonts w:cs="Arial" w:hint="eastAsia"/>
          <w:sz w:val="22"/>
          <w:lang w:eastAsia="zh-CN"/>
        </w:rPr>
        <w:t>版本</w:t>
      </w:r>
      <w:r w:rsidR="008A6174">
        <w:rPr>
          <w:rFonts w:cs="Arial"/>
          <w:sz w:val="22"/>
          <w:lang w:eastAsia="zh-CN"/>
        </w:rPr>
        <w:t xml:space="preserve">: </w:t>
      </w:r>
      <w:r w:rsidR="008A6174">
        <w:rPr>
          <w:rFonts w:cs="Arial"/>
          <w:sz w:val="22"/>
          <w:lang w:eastAsia="zh-CN"/>
        </w:rPr>
        <w:tab/>
        <w:t>0.</w:t>
      </w:r>
      <w:r w:rsidR="003C7BFA">
        <w:rPr>
          <w:rFonts w:cs="Arial" w:hint="eastAsia"/>
          <w:sz w:val="22"/>
          <w:lang w:eastAsia="zh-CN"/>
        </w:rPr>
        <w:t>1</w:t>
      </w:r>
    </w:p>
    <w:p w14:paraId="5247B79B" w14:textId="25D1958B" w:rsidR="00E061D7" w:rsidRPr="00A03172" w:rsidRDefault="00361369" w:rsidP="00E061D7">
      <w:pPr>
        <w:pStyle w:val="hpeintroduction"/>
        <w:rPr>
          <w:rFonts w:cs="Arial"/>
          <w:color w:val="FF0000"/>
          <w:sz w:val="22"/>
          <w:lang w:eastAsia="zh-CN"/>
        </w:rPr>
      </w:pPr>
      <w:r>
        <w:rPr>
          <w:rFonts w:cs="Arial" w:hint="eastAsia"/>
          <w:sz w:val="22"/>
          <w:lang w:eastAsia="zh-CN"/>
        </w:rPr>
        <w:t>作者</w:t>
      </w:r>
      <w:r w:rsidR="0039263E">
        <w:rPr>
          <w:rFonts w:cs="Arial"/>
          <w:sz w:val="22"/>
          <w:lang w:eastAsia="zh-CN"/>
        </w:rPr>
        <w:t xml:space="preserve">: </w:t>
      </w:r>
      <w:r w:rsidR="00911B63">
        <w:rPr>
          <w:rFonts w:cs="Arial"/>
          <w:sz w:val="22"/>
          <w:lang w:eastAsia="zh-CN"/>
        </w:rPr>
        <w:t xml:space="preserve"> </w:t>
      </w:r>
      <w:r w:rsidR="003C7BFA">
        <w:rPr>
          <w:rFonts w:cs="Arial"/>
          <w:sz w:val="22"/>
          <w:lang w:eastAsia="zh-CN"/>
        </w:rPr>
        <w:t xml:space="preserve"> </w:t>
      </w:r>
      <w:r w:rsidR="007805EB">
        <w:rPr>
          <w:rFonts w:cs="Arial" w:hint="eastAsia"/>
          <w:sz w:val="22"/>
          <w:lang w:eastAsia="zh-CN"/>
        </w:rPr>
        <w:t>李</w:t>
      </w:r>
      <w:r w:rsidR="007805EB">
        <w:rPr>
          <w:rFonts w:cs="Arial"/>
          <w:sz w:val="22"/>
          <w:lang w:eastAsia="zh-CN"/>
        </w:rPr>
        <w:t>于</w:t>
      </w:r>
      <w:r w:rsidR="00C9592A">
        <w:rPr>
          <w:rFonts w:cs="Arial"/>
          <w:color w:val="FF0000"/>
          <w:sz w:val="22"/>
        </w:rPr>
        <w:fldChar w:fldCharType="begin"/>
      </w:r>
      <w:r w:rsidR="00C9592A">
        <w:rPr>
          <w:rFonts w:cs="Arial"/>
          <w:color w:val="FF0000"/>
          <w:sz w:val="22"/>
          <w:lang w:eastAsia="zh-CN"/>
        </w:rPr>
        <w:instrText xml:space="preserve"> AUTHOR  "Peter Fiddes" \* Caps  \* MERGEFORMAT </w:instrText>
      </w:r>
      <w:r w:rsidR="00C9592A">
        <w:rPr>
          <w:rFonts w:cs="Arial"/>
          <w:color w:val="FF0000"/>
          <w:sz w:val="22"/>
        </w:rPr>
        <w:fldChar w:fldCharType="end"/>
      </w:r>
    </w:p>
    <w:p w14:paraId="5247B79C" w14:textId="52240B58" w:rsidR="00E061D7" w:rsidRPr="00A03172" w:rsidRDefault="00361369" w:rsidP="00E061D7">
      <w:pPr>
        <w:pStyle w:val="hpeintroduction"/>
        <w:rPr>
          <w:rFonts w:cs="Arial"/>
          <w:color w:val="FF0000"/>
          <w:sz w:val="22"/>
        </w:rPr>
      </w:pPr>
      <w:r>
        <w:rPr>
          <w:rFonts w:cs="Arial" w:hint="eastAsia"/>
          <w:sz w:val="22"/>
          <w:lang w:eastAsia="zh-CN"/>
        </w:rPr>
        <w:t>版本日期</w:t>
      </w:r>
      <w:r w:rsidR="00D538B2">
        <w:rPr>
          <w:rFonts w:cs="Arial"/>
          <w:sz w:val="22"/>
        </w:rPr>
        <w:t xml:space="preserve">:  </w:t>
      </w:r>
      <w:r w:rsidR="007805EB">
        <w:rPr>
          <w:rFonts w:cs="Arial"/>
          <w:sz w:val="22"/>
        </w:rPr>
        <w:t>Friday, February 15, 2019</w:t>
      </w:r>
    </w:p>
    <w:p w14:paraId="5247B79D" w14:textId="77777777" w:rsidR="00F96E21" w:rsidRPr="00A03172" w:rsidRDefault="00F96E21" w:rsidP="00E061D7">
      <w:pPr>
        <w:pStyle w:val="hpeintroduction"/>
        <w:rPr>
          <w:rFonts w:cs="Arial"/>
          <w:color w:val="FF0000"/>
          <w:sz w:val="22"/>
        </w:rPr>
      </w:pPr>
    </w:p>
    <w:p w14:paraId="76FDC385" w14:textId="77777777" w:rsidR="00384F1E" w:rsidRPr="00B87426" w:rsidRDefault="00045044" w:rsidP="00B87426">
      <w:pPr>
        <w:rPr>
          <w:rFonts w:eastAsia="Times New Roman" w:cs="Arial"/>
          <w:b/>
          <w:bCs/>
          <w:sz w:val="40"/>
          <w:szCs w:val="28"/>
        </w:rPr>
      </w:pPr>
      <w:r>
        <w:rPr>
          <w:rFonts w:cs="Arial"/>
          <w:sz w:val="40"/>
        </w:rPr>
        <w:br w:type="page"/>
      </w:r>
    </w:p>
    <w:sdt>
      <w:sdtPr>
        <w:rPr>
          <w:rFonts w:ascii="微软雅黑" w:eastAsia="微软雅黑" w:hAnsi="微软雅黑" w:cs="微软雅黑" w:hint="eastAsia"/>
          <w:lang w:val="zh-CN" w:eastAsia="zh-CN"/>
        </w:rPr>
        <w:id w:val="1168906649"/>
        <w:docPartObj>
          <w:docPartGallery w:val="Table of Contents"/>
          <w:docPartUnique/>
        </w:docPartObj>
      </w:sdtPr>
      <w:sdtEndPr>
        <w:rPr>
          <w:rFonts w:ascii="Arial" w:eastAsiaTheme="minorEastAsia" w:hAnsi="Arial" w:cs="Times New Roman" w:hint="default"/>
          <w:color w:val="auto"/>
          <w:sz w:val="20"/>
          <w:szCs w:val="18"/>
          <w:lang w:eastAsia="en-US"/>
        </w:rPr>
      </w:sdtEndPr>
      <w:sdtContent>
        <w:p w14:paraId="0042B0C5" w14:textId="70218BD1" w:rsidR="00384F1E" w:rsidRDefault="00384F1E">
          <w:pPr>
            <w:pStyle w:val="TOC"/>
          </w:pPr>
          <w:r>
            <w:rPr>
              <w:rFonts w:ascii="微软雅黑" w:eastAsia="微软雅黑" w:hAnsi="微软雅黑" w:cs="微软雅黑" w:hint="eastAsia"/>
              <w:lang w:val="zh-CN" w:eastAsia="zh-CN"/>
            </w:rPr>
            <w:t>目录</w:t>
          </w:r>
          <w:bookmarkStart w:id="0" w:name="_GoBack"/>
          <w:bookmarkEnd w:id="0"/>
        </w:p>
        <w:p w14:paraId="74579170" w14:textId="1782AC2A" w:rsidR="00150BCF" w:rsidRDefault="00384F1E">
          <w:pPr>
            <w:pStyle w:val="TOC1"/>
            <w:tabs>
              <w:tab w:val="left" w:pos="403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val="en-US" w:eastAsia="zh-CN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1300448" w:history="1">
            <w:r w:rsidR="00150BCF" w:rsidRPr="00B17F96">
              <w:rPr>
                <w:rStyle w:val="a4"/>
                <w:noProof/>
              </w:rPr>
              <w:t>1</w:t>
            </w:r>
            <w:r w:rsidR="00150BCF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150BCF" w:rsidRPr="00B17F96">
              <w:rPr>
                <w:rStyle w:val="a4"/>
                <w:rFonts w:ascii="微软雅黑" w:eastAsia="微软雅黑" w:hAnsi="微软雅黑" w:cs="微软雅黑" w:hint="eastAsia"/>
                <w:noProof/>
                <w:lang w:eastAsia="zh-CN"/>
              </w:rPr>
              <w:t>简介</w:t>
            </w:r>
            <w:r w:rsidR="00150BCF">
              <w:rPr>
                <w:noProof/>
                <w:webHidden/>
              </w:rPr>
              <w:tab/>
            </w:r>
            <w:r w:rsidR="00150BCF">
              <w:rPr>
                <w:noProof/>
                <w:webHidden/>
              </w:rPr>
              <w:fldChar w:fldCharType="begin"/>
            </w:r>
            <w:r w:rsidR="00150BCF">
              <w:rPr>
                <w:noProof/>
                <w:webHidden/>
              </w:rPr>
              <w:instrText xml:space="preserve"> PAGEREF _Toc1300448 \h </w:instrText>
            </w:r>
            <w:r w:rsidR="00150BCF">
              <w:rPr>
                <w:noProof/>
                <w:webHidden/>
              </w:rPr>
            </w:r>
            <w:r w:rsidR="00150BCF">
              <w:rPr>
                <w:noProof/>
                <w:webHidden/>
              </w:rPr>
              <w:fldChar w:fldCharType="separate"/>
            </w:r>
            <w:r w:rsidR="00150BCF">
              <w:rPr>
                <w:noProof/>
                <w:webHidden/>
              </w:rPr>
              <w:t>5</w:t>
            </w:r>
            <w:r w:rsidR="00150BCF">
              <w:rPr>
                <w:noProof/>
                <w:webHidden/>
              </w:rPr>
              <w:fldChar w:fldCharType="end"/>
            </w:r>
          </w:hyperlink>
        </w:p>
        <w:p w14:paraId="5E736627" w14:textId="33E8ED59" w:rsidR="00150BCF" w:rsidRDefault="00150BCF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val="en-US" w:eastAsia="zh-CN"/>
            </w:rPr>
          </w:pPr>
          <w:hyperlink w:anchor="_Toc1300449" w:history="1">
            <w:r w:rsidRPr="00B17F96">
              <w:rPr>
                <w:rStyle w:val="a4"/>
              </w:rPr>
              <w:t>1.1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/>
              </w:rPr>
              <w:tab/>
            </w:r>
            <w:r w:rsidRPr="00B17F96">
              <w:rPr>
                <w:rStyle w:val="a4"/>
                <w:rFonts w:ascii="微软雅黑" w:eastAsia="微软雅黑" w:hAnsi="微软雅黑" w:cs="微软雅黑" w:hint="eastAsia"/>
                <w:lang w:eastAsia="zh-CN"/>
              </w:rPr>
              <w:t>目标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_Toc1300449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C22D8BD" w14:textId="533AE87F" w:rsidR="00150BCF" w:rsidRDefault="00150BCF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val="en-US" w:eastAsia="zh-CN"/>
            </w:rPr>
          </w:pPr>
          <w:hyperlink w:anchor="_Toc1300450" w:history="1">
            <w:r w:rsidRPr="00B17F96">
              <w:rPr>
                <w:rStyle w:val="a4"/>
                <w:lang w:eastAsia="zh-CN"/>
              </w:rPr>
              <w:t>1.2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/>
              </w:rPr>
              <w:tab/>
            </w:r>
            <w:r w:rsidRPr="00B17F96">
              <w:rPr>
                <w:rStyle w:val="a4"/>
                <w:rFonts w:ascii="微软雅黑" w:eastAsia="微软雅黑" w:hAnsi="微软雅黑" w:cs="微软雅黑" w:hint="eastAsia"/>
                <w:lang w:eastAsia="zh-CN"/>
              </w:rPr>
              <w:t>范围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_Toc1300450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FE173B9" w14:textId="4021B4A3" w:rsidR="00150BCF" w:rsidRDefault="00150BCF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val="en-US" w:eastAsia="zh-CN"/>
            </w:rPr>
          </w:pPr>
          <w:hyperlink w:anchor="_Toc1300451" w:history="1">
            <w:r w:rsidRPr="00B17F96">
              <w:rPr>
                <w:rStyle w:val="a4"/>
              </w:rPr>
              <w:t>1.3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/>
              </w:rPr>
              <w:tab/>
            </w:r>
            <w:r w:rsidRPr="00B17F96">
              <w:rPr>
                <w:rStyle w:val="a4"/>
                <w:rFonts w:ascii="微软雅黑" w:eastAsia="微软雅黑" w:hAnsi="微软雅黑" w:cs="微软雅黑" w:hint="eastAsia"/>
                <w:lang w:eastAsia="zh-CN"/>
              </w:rPr>
              <w:t>假设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_Toc1300451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721485C" w14:textId="3F0471FE" w:rsidR="00150BCF" w:rsidRDefault="00150BCF">
          <w:pPr>
            <w:pStyle w:val="TOC1"/>
            <w:tabs>
              <w:tab w:val="left" w:pos="403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1300452" w:history="1">
            <w:r w:rsidRPr="00B17F96">
              <w:rPr>
                <w:rStyle w:val="a4"/>
                <w:noProof/>
                <w:lang w:eastAsia="zh-CN"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Pr="00B17F96">
              <w:rPr>
                <w:rStyle w:val="a4"/>
                <w:rFonts w:ascii="微软雅黑" w:eastAsia="微软雅黑" w:hAnsi="微软雅黑" w:cs="微软雅黑" w:hint="eastAsia"/>
                <w:noProof/>
                <w:lang w:eastAsia="zh-CN"/>
              </w:rPr>
              <w:t>整体框架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_Toc1300452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1EE8D" w14:textId="07A82622" w:rsidR="00150BCF" w:rsidRDefault="00150BCF">
          <w:pPr>
            <w:pStyle w:val="TOC1"/>
            <w:tabs>
              <w:tab w:val="left" w:pos="403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1300453" w:history="1">
            <w:r w:rsidRPr="00B17F96">
              <w:rPr>
                <w:rStyle w:val="a4"/>
                <w:noProof/>
                <w:lang w:eastAsia="zh-CN"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Pr="00B17F96">
              <w:rPr>
                <w:rStyle w:val="a4"/>
                <w:rFonts w:ascii="微软雅黑" w:eastAsia="微软雅黑" w:hAnsi="微软雅黑" w:cs="微软雅黑" w:hint="eastAsia"/>
                <w:noProof/>
                <w:lang w:eastAsia="zh-CN"/>
              </w:rPr>
              <w:t>目录设置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_Toc1300453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97E40" w14:textId="78BC4876" w:rsidR="00150BCF" w:rsidRDefault="00150BCF">
          <w:pPr>
            <w:pStyle w:val="TOC1"/>
            <w:tabs>
              <w:tab w:val="left" w:pos="403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1300454" w:history="1">
            <w:r w:rsidRPr="00B17F96">
              <w:rPr>
                <w:rStyle w:val="a4"/>
                <w:noProof/>
                <w:lang w:eastAsia="zh-CN"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Pr="00B17F96">
              <w:rPr>
                <w:rStyle w:val="a4"/>
                <w:rFonts w:ascii="微软雅黑" w:eastAsia="微软雅黑" w:hAnsi="微软雅黑" w:cs="微软雅黑" w:hint="eastAsia"/>
                <w:noProof/>
                <w:lang w:eastAsia="zh-CN"/>
              </w:rPr>
              <w:t>环境搭建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_Toc1300454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D2DB8" w14:textId="544E4152" w:rsidR="00150BCF" w:rsidRDefault="00150BCF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val="en-US" w:eastAsia="zh-CN"/>
            </w:rPr>
          </w:pPr>
          <w:hyperlink w:anchor="_Toc1300455" w:history="1">
            <w:r w:rsidRPr="00B17F96">
              <w:rPr>
                <w:rStyle w:val="a4"/>
                <w:lang w:eastAsia="zh-CN"/>
              </w:rPr>
              <w:t>4.1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/>
              </w:rPr>
              <w:tab/>
            </w:r>
            <w:r w:rsidRPr="00B17F96">
              <w:rPr>
                <w:rStyle w:val="a4"/>
                <w:lang w:eastAsia="zh-CN"/>
              </w:rPr>
              <w:t>Windows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_Toc1300455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758FEF31" w14:textId="54DD61DB" w:rsidR="00150BCF" w:rsidRDefault="00150BCF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val="en-US" w:eastAsia="zh-CN"/>
            </w:rPr>
          </w:pPr>
          <w:hyperlink w:anchor="_Toc1300456" w:history="1">
            <w:r w:rsidRPr="00B17F96">
              <w:rPr>
                <w:rStyle w:val="a4"/>
                <w:lang w:eastAsia="zh-CN"/>
              </w:rPr>
              <w:t>4.2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/>
              </w:rPr>
              <w:tab/>
            </w:r>
            <w:r w:rsidRPr="00B17F96">
              <w:rPr>
                <w:rStyle w:val="a4"/>
                <w:lang w:eastAsia="zh-CN"/>
              </w:rPr>
              <w:t>Linux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_Toc1300456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2DD814AD" w14:textId="0AA89714" w:rsidR="00150BCF" w:rsidRDefault="00150BCF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val="en-US" w:eastAsia="zh-CN"/>
            </w:rPr>
          </w:pPr>
          <w:hyperlink w:anchor="_Toc1300457" w:history="1">
            <w:r w:rsidRPr="00B17F96">
              <w:rPr>
                <w:rStyle w:val="a4"/>
                <w:lang w:eastAsia="zh-CN"/>
              </w:rPr>
              <w:t>4.3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/>
              </w:rPr>
              <w:tab/>
            </w:r>
            <w:r w:rsidRPr="00B17F96">
              <w:rPr>
                <w:rStyle w:val="a4"/>
                <w:rFonts w:ascii="微软雅黑" w:eastAsia="微软雅黑" w:hAnsi="微软雅黑" w:cs="微软雅黑" w:hint="eastAsia"/>
                <w:lang w:eastAsia="zh-CN"/>
              </w:rPr>
              <w:t>安装第三方库（</w:t>
            </w:r>
            <w:r w:rsidRPr="00B17F96">
              <w:rPr>
                <w:rStyle w:val="a4"/>
                <w:lang w:eastAsia="zh-CN"/>
              </w:rPr>
              <w:t>Windows &amp; Linux</w:t>
            </w:r>
            <w:r w:rsidRPr="00B17F96">
              <w:rPr>
                <w:rStyle w:val="a4"/>
                <w:rFonts w:ascii="微软雅黑" w:eastAsia="微软雅黑" w:hAnsi="微软雅黑" w:cs="微软雅黑" w:hint="eastAsia"/>
                <w:lang w:eastAsia="zh-CN"/>
              </w:rPr>
              <w:t>）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_Toc1300457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559DFDA6" w14:textId="1DEA051C" w:rsidR="00150BCF" w:rsidRDefault="00150BCF">
          <w:pPr>
            <w:pStyle w:val="TOC1"/>
            <w:tabs>
              <w:tab w:val="left" w:pos="403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1300458" w:history="1">
            <w:r w:rsidRPr="00B17F96">
              <w:rPr>
                <w:rStyle w:val="a4"/>
                <w:noProof/>
                <w:lang w:eastAsia="zh-CN"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Pr="00B17F96">
              <w:rPr>
                <w:rStyle w:val="a4"/>
                <w:rFonts w:ascii="微软雅黑" w:eastAsia="微软雅黑" w:hAnsi="微软雅黑" w:cs="微软雅黑" w:hint="eastAsia"/>
                <w:noProof/>
                <w:lang w:eastAsia="zh-CN"/>
              </w:rPr>
              <w:t>命名规范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_Toc1300458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8AA1D" w14:textId="322D3678" w:rsidR="00150BCF" w:rsidRDefault="00150BCF">
          <w:pPr>
            <w:pStyle w:val="TOC1"/>
            <w:tabs>
              <w:tab w:val="left" w:pos="403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1300459" w:history="1">
            <w:r w:rsidRPr="00B17F96">
              <w:rPr>
                <w:rStyle w:val="a4"/>
                <w:rFonts w:ascii="微软雅黑" w:eastAsia="微软雅黑" w:hAnsi="微软雅黑" w:cs="微软雅黑"/>
                <w:noProof/>
                <w:lang w:eastAsia="zh-CN"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Pr="00B17F96">
              <w:rPr>
                <w:rStyle w:val="a4"/>
                <w:rFonts w:ascii="微软雅黑" w:eastAsia="微软雅黑" w:hAnsi="微软雅黑" w:cs="微软雅黑"/>
                <w:noProof/>
                <w:lang w:eastAsia="zh-CN"/>
              </w:rPr>
              <w:t>测试运行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_Toc1300459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42E816" w14:textId="312D65AF" w:rsidR="00150BCF" w:rsidRDefault="00150BCF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val="en-US" w:eastAsia="zh-CN"/>
            </w:rPr>
          </w:pPr>
          <w:hyperlink w:anchor="_Toc1300460" w:history="1">
            <w:r w:rsidRPr="00B17F96">
              <w:rPr>
                <w:rStyle w:val="a4"/>
                <w:lang w:eastAsia="zh-CN"/>
              </w:rPr>
              <w:t>6.1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/>
              </w:rPr>
              <w:tab/>
            </w:r>
            <w:r w:rsidRPr="00B17F96">
              <w:rPr>
                <w:rStyle w:val="a4"/>
                <w:lang w:eastAsia="zh-CN"/>
              </w:rPr>
              <w:t>Pycharm</w:t>
            </w:r>
            <w:r w:rsidRPr="00B17F96">
              <w:rPr>
                <w:rStyle w:val="a4"/>
                <w:rFonts w:ascii="微软雅黑" w:eastAsia="微软雅黑" w:hAnsi="微软雅黑" w:cs="微软雅黑"/>
                <w:lang w:eastAsia="zh-CN"/>
              </w:rPr>
              <w:t>运行测试脚本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_Toc1300460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4BCE6DC2" w14:textId="76252161" w:rsidR="00150BCF" w:rsidRDefault="00150BCF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val="en-US" w:eastAsia="zh-CN"/>
            </w:rPr>
          </w:pPr>
          <w:hyperlink w:anchor="_Toc1300461" w:history="1">
            <w:r w:rsidRPr="00B17F96">
              <w:rPr>
                <w:rStyle w:val="a4"/>
                <w:lang w:eastAsia="zh-CN"/>
              </w:rPr>
              <w:t>6.2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/>
              </w:rPr>
              <w:tab/>
            </w:r>
            <w:r w:rsidRPr="00B17F96">
              <w:rPr>
                <w:rStyle w:val="a4"/>
                <w:rFonts w:ascii="微软雅黑" w:eastAsia="微软雅黑" w:hAnsi="微软雅黑" w:cs="微软雅黑"/>
                <w:lang w:eastAsia="zh-CN"/>
              </w:rPr>
              <w:t>命令行运行脚本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_Toc1300461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198414F7" w14:textId="61CF9A19" w:rsidR="00384F1E" w:rsidRDefault="00384F1E">
          <w:r>
            <w:rPr>
              <w:b/>
              <w:bCs/>
              <w:lang w:val="zh-CN"/>
            </w:rPr>
            <w:fldChar w:fldCharType="end"/>
          </w:r>
        </w:p>
      </w:sdtContent>
    </w:sdt>
    <w:p w14:paraId="5247B7B3" w14:textId="03949AA8" w:rsidR="00844227" w:rsidRPr="00B87426" w:rsidRDefault="006A72A7" w:rsidP="00B87426">
      <w:pPr>
        <w:rPr>
          <w:rFonts w:eastAsia="Times New Roman" w:cs="Arial"/>
          <w:b/>
          <w:bCs/>
          <w:sz w:val="40"/>
          <w:szCs w:val="28"/>
        </w:rPr>
      </w:pPr>
      <w:r w:rsidRPr="0066137C">
        <w:rPr>
          <w:rFonts w:cs="Arial"/>
          <w:szCs w:val="20"/>
        </w:rPr>
        <w:br w:type="page"/>
      </w:r>
    </w:p>
    <w:p w14:paraId="5247B7C2" w14:textId="300DC42E" w:rsidR="00844227" w:rsidRPr="00E71289" w:rsidRDefault="00053E03" w:rsidP="0087310D">
      <w:pPr>
        <w:pStyle w:val="hpesubhead"/>
        <w:pageBreakBefore/>
        <w:spacing w:after="120" w:line="240" w:lineRule="auto"/>
        <w:rPr>
          <w:rFonts w:ascii="Arial" w:hAnsi="Arial" w:cs="Arial"/>
          <w:b/>
          <w:color w:val="auto"/>
          <w:sz w:val="26"/>
          <w:szCs w:val="26"/>
          <w:lang w:eastAsia="zh-CN"/>
        </w:rPr>
      </w:pPr>
      <w:r>
        <w:rPr>
          <w:rFonts w:ascii="Arial" w:hAnsi="Arial" w:cs="Arial" w:hint="eastAsia"/>
          <w:b/>
          <w:color w:val="auto"/>
          <w:sz w:val="26"/>
          <w:szCs w:val="26"/>
          <w:lang w:eastAsia="zh-CN"/>
        </w:rPr>
        <w:lastRenderedPageBreak/>
        <w:t>文档所有者</w:t>
      </w:r>
    </w:p>
    <w:tbl>
      <w:tblPr>
        <w:tblW w:w="10322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1640"/>
        <w:gridCol w:w="1862"/>
        <w:gridCol w:w="6820"/>
      </w:tblGrid>
      <w:tr w:rsidR="00844227" w:rsidRPr="00A03172" w14:paraId="5247B7C6" w14:textId="77777777" w:rsidTr="0007214F">
        <w:trPr>
          <w:trHeight w:val="48"/>
        </w:trPr>
        <w:tc>
          <w:tcPr>
            <w:tcW w:w="1640" w:type="dxa"/>
            <w:shd w:val="pct15" w:color="auto" w:fill="FFFFFF"/>
          </w:tcPr>
          <w:p w14:paraId="5247B7C3" w14:textId="39583EF8" w:rsidR="00844227" w:rsidRPr="00A03172" w:rsidRDefault="00053E03" w:rsidP="0078632D">
            <w:pPr>
              <w:spacing w:after="0"/>
              <w:rPr>
                <w:rFonts w:cs="Arial"/>
                <w:b/>
                <w:lang w:eastAsia="zh-CN"/>
              </w:rPr>
            </w:pPr>
            <w:r>
              <w:rPr>
                <w:rFonts w:cs="Arial" w:hint="eastAsia"/>
                <w:b/>
                <w:lang w:eastAsia="zh-CN"/>
              </w:rPr>
              <w:t>姓名</w:t>
            </w:r>
          </w:p>
        </w:tc>
        <w:tc>
          <w:tcPr>
            <w:tcW w:w="1862" w:type="dxa"/>
            <w:shd w:val="pct15" w:color="auto" w:fill="FFFFFF"/>
          </w:tcPr>
          <w:p w14:paraId="5247B7C4" w14:textId="7E524CC9" w:rsidR="00844227" w:rsidRPr="00A03172" w:rsidRDefault="00053E03" w:rsidP="0078632D">
            <w:pPr>
              <w:spacing w:after="0"/>
              <w:rPr>
                <w:rFonts w:cs="Arial"/>
                <w:b/>
                <w:lang w:eastAsia="zh-CN"/>
              </w:rPr>
            </w:pPr>
            <w:r>
              <w:rPr>
                <w:rFonts w:cs="Arial" w:hint="eastAsia"/>
                <w:b/>
                <w:lang w:eastAsia="zh-CN"/>
              </w:rPr>
              <w:t>职位</w:t>
            </w:r>
          </w:p>
        </w:tc>
        <w:tc>
          <w:tcPr>
            <w:tcW w:w="6820" w:type="dxa"/>
            <w:shd w:val="pct15" w:color="auto" w:fill="FFFFFF"/>
          </w:tcPr>
          <w:p w14:paraId="5247B7C5" w14:textId="4A7307E4" w:rsidR="00844227" w:rsidRPr="00A03172" w:rsidRDefault="00053E03" w:rsidP="0078632D">
            <w:pPr>
              <w:spacing w:after="0"/>
              <w:rPr>
                <w:rFonts w:cs="Arial"/>
                <w:b/>
                <w:lang w:eastAsia="zh-CN"/>
              </w:rPr>
            </w:pPr>
            <w:r>
              <w:rPr>
                <w:rFonts w:cs="Arial" w:hint="eastAsia"/>
                <w:b/>
                <w:lang w:eastAsia="zh-CN"/>
              </w:rPr>
              <w:t>部门</w:t>
            </w:r>
          </w:p>
        </w:tc>
      </w:tr>
      <w:tr w:rsidR="00844227" w:rsidRPr="00A03172" w14:paraId="5247B7CA" w14:textId="77777777" w:rsidTr="0007214F">
        <w:trPr>
          <w:trHeight w:val="236"/>
        </w:trPr>
        <w:tc>
          <w:tcPr>
            <w:tcW w:w="1640" w:type="dxa"/>
          </w:tcPr>
          <w:p w14:paraId="5247B7C7" w14:textId="028B181A" w:rsidR="00844227" w:rsidRPr="000B366E" w:rsidRDefault="005F306B" w:rsidP="0078632D">
            <w:pPr>
              <w:spacing w:after="0"/>
              <w:rPr>
                <w:rFonts w:cs="Arial"/>
              </w:rPr>
            </w:pPr>
            <w:r w:rsidRPr="000B366E">
              <w:rPr>
                <w:rFonts w:cs="Arial"/>
              </w:rPr>
              <w:fldChar w:fldCharType="begin"/>
            </w:r>
            <w:r w:rsidRPr="000B366E">
              <w:rPr>
                <w:rFonts w:cs="Arial"/>
              </w:rPr>
              <w:instrText xml:space="preserve"> AUTHOR  \* FirstCap  \* MERGEFORMAT </w:instrText>
            </w:r>
            <w:r w:rsidRPr="000B366E">
              <w:rPr>
                <w:rFonts w:cs="Arial"/>
              </w:rPr>
              <w:fldChar w:fldCharType="end"/>
            </w:r>
            <w:r w:rsidR="0012456C" w:rsidRPr="000B366E">
              <w:rPr>
                <w:rFonts w:cs="Arial"/>
              </w:rPr>
              <w:fldChar w:fldCharType="begin"/>
            </w:r>
            <w:r w:rsidR="0012456C" w:rsidRPr="000B366E">
              <w:rPr>
                <w:rFonts w:cs="Arial"/>
              </w:rPr>
              <w:instrText xml:space="preserve"> AUTHOR   \* MERGEFORMAT </w:instrText>
            </w:r>
            <w:r w:rsidR="0012456C" w:rsidRPr="000B366E">
              <w:rPr>
                <w:rFonts w:cs="Arial"/>
              </w:rPr>
              <w:fldChar w:fldCharType="end"/>
            </w:r>
          </w:p>
        </w:tc>
        <w:tc>
          <w:tcPr>
            <w:tcW w:w="1862" w:type="dxa"/>
          </w:tcPr>
          <w:p w14:paraId="5247B7C8" w14:textId="0C31926F" w:rsidR="00844227" w:rsidRPr="00A03172" w:rsidRDefault="00844227" w:rsidP="0078632D">
            <w:pPr>
              <w:spacing w:after="0"/>
              <w:rPr>
                <w:rFonts w:cs="Arial"/>
                <w:lang w:eastAsia="zh-CN"/>
              </w:rPr>
            </w:pPr>
          </w:p>
        </w:tc>
        <w:tc>
          <w:tcPr>
            <w:tcW w:w="6820" w:type="dxa"/>
          </w:tcPr>
          <w:p w14:paraId="5247B7C9" w14:textId="05D7D981" w:rsidR="00844227" w:rsidRPr="00A03172" w:rsidRDefault="00844227" w:rsidP="0078632D">
            <w:pPr>
              <w:spacing w:after="0"/>
              <w:rPr>
                <w:rFonts w:cs="Arial"/>
                <w:lang w:eastAsia="zh-CN"/>
              </w:rPr>
            </w:pPr>
          </w:p>
        </w:tc>
      </w:tr>
      <w:tr w:rsidR="000B366E" w:rsidRPr="00A03172" w14:paraId="5247B7CE" w14:textId="77777777" w:rsidTr="0007214F">
        <w:trPr>
          <w:trHeight w:val="236"/>
        </w:trPr>
        <w:tc>
          <w:tcPr>
            <w:tcW w:w="1640" w:type="dxa"/>
          </w:tcPr>
          <w:p w14:paraId="5247B7CB" w14:textId="26E70BFB" w:rsidR="000B366E" w:rsidRPr="000B366E" w:rsidRDefault="000B366E" w:rsidP="0078632D">
            <w:pPr>
              <w:spacing w:after="0"/>
              <w:rPr>
                <w:rFonts w:cs="Arial"/>
              </w:rPr>
            </w:pPr>
          </w:p>
        </w:tc>
        <w:tc>
          <w:tcPr>
            <w:tcW w:w="1862" w:type="dxa"/>
          </w:tcPr>
          <w:p w14:paraId="5247B7CC" w14:textId="528892EC" w:rsidR="000B366E" w:rsidRPr="00A03172" w:rsidRDefault="000B366E" w:rsidP="0078632D">
            <w:pPr>
              <w:spacing w:after="0"/>
              <w:rPr>
                <w:rFonts w:cs="Arial"/>
              </w:rPr>
            </w:pPr>
          </w:p>
        </w:tc>
        <w:tc>
          <w:tcPr>
            <w:tcW w:w="6820" w:type="dxa"/>
          </w:tcPr>
          <w:p w14:paraId="5247B7CD" w14:textId="24725DE3" w:rsidR="000B366E" w:rsidRPr="00A03172" w:rsidRDefault="000B366E" w:rsidP="0078632D">
            <w:pPr>
              <w:spacing w:after="0"/>
              <w:rPr>
                <w:rFonts w:cs="Arial"/>
              </w:rPr>
            </w:pPr>
          </w:p>
        </w:tc>
      </w:tr>
    </w:tbl>
    <w:p w14:paraId="5247B7D0" w14:textId="083FBA49" w:rsidR="00844227" w:rsidRPr="00E71289" w:rsidRDefault="00053E03" w:rsidP="006D5CA1">
      <w:pPr>
        <w:pStyle w:val="hpesubhead"/>
        <w:spacing w:after="120" w:line="240" w:lineRule="auto"/>
        <w:rPr>
          <w:rFonts w:ascii="Arial" w:hAnsi="Arial" w:cs="Arial"/>
          <w:b/>
          <w:color w:val="auto"/>
          <w:sz w:val="26"/>
          <w:szCs w:val="26"/>
          <w:lang w:eastAsia="zh-CN"/>
        </w:rPr>
      </w:pPr>
      <w:r>
        <w:rPr>
          <w:rFonts w:ascii="Arial" w:hAnsi="Arial" w:cs="Arial" w:hint="eastAsia"/>
          <w:b/>
          <w:color w:val="auto"/>
          <w:sz w:val="26"/>
          <w:szCs w:val="26"/>
          <w:lang w:eastAsia="zh-CN"/>
        </w:rPr>
        <w:t>批准人列表</w:t>
      </w:r>
    </w:p>
    <w:tbl>
      <w:tblPr>
        <w:tblW w:w="10332" w:type="dxa"/>
        <w:tblInd w:w="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1573"/>
        <w:gridCol w:w="3885"/>
        <w:gridCol w:w="1706"/>
        <w:gridCol w:w="3168"/>
      </w:tblGrid>
      <w:tr w:rsidR="00844227" w:rsidRPr="00A03172" w14:paraId="5247B7D5" w14:textId="77777777" w:rsidTr="0007214F">
        <w:trPr>
          <w:trHeight w:val="48"/>
        </w:trPr>
        <w:tc>
          <w:tcPr>
            <w:tcW w:w="1573" w:type="dxa"/>
            <w:shd w:val="pct15" w:color="auto" w:fill="FFFFFF"/>
            <w:vAlign w:val="center"/>
          </w:tcPr>
          <w:p w14:paraId="5247B7D1" w14:textId="75D70E2D" w:rsidR="00844227" w:rsidRPr="00A03172" w:rsidRDefault="00053E03" w:rsidP="0078632D">
            <w:pPr>
              <w:spacing w:after="0"/>
              <w:rPr>
                <w:rFonts w:cs="Arial"/>
                <w:b/>
                <w:lang w:eastAsia="zh-CN"/>
              </w:rPr>
            </w:pPr>
            <w:r>
              <w:rPr>
                <w:rFonts w:cs="Arial" w:hint="eastAsia"/>
                <w:b/>
                <w:lang w:eastAsia="zh-CN"/>
              </w:rPr>
              <w:t>姓名</w:t>
            </w:r>
          </w:p>
        </w:tc>
        <w:tc>
          <w:tcPr>
            <w:tcW w:w="3885" w:type="dxa"/>
            <w:shd w:val="pct15" w:color="auto" w:fill="FFFFFF"/>
            <w:vAlign w:val="center"/>
          </w:tcPr>
          <w:p w14:paraId="5247B7D2" w14:textId="791C5AC3" w:rsidR="00844227" w:rsidRPr="00A03172" w:rsidRDefault="00053E03" w:rsidP="0078632D">
            <w:pPr>
              <w:spacing w:after="0"/>
              <w:rPr>
                <w:rFonts w:cs="Arial"/>
                <w:b/>
                <w:lang w:eastAsia="zh-CN"/>
              </w:rPr>
            </w:pPr>
            <w:r>
              <w:rPr>
                <w:rFonts w:cs="Arial" w:hint="eastAsia"/>
                <w:b/>
                <w:lang w:eastAsia="zh-CN"/>
              </w:rPr>
              <w:t>职位</w:t>
            </w:r>
          </w:p>
        </w:tc>
        <w:tc>
          <w:tcPr>
            <w:tcW w:w="1706" w:type="dxa"/>
            <w:shd w:val="pct15" w:color="auto" w:fill="FFFFFF"/>
            <w:vAlign w:val="center"/>
          </w:tcPr>
          <w:p w14:paraId="5247B7D3" w14:textId="42083FDB" w:rsidR="00844227" w:rsidRPr="00A03172" w:rsidRDefault="00053E03" w:rsidP="0078632D">
            <w:pPr>
              <w:spacing w:after="0"/>
              <w:rPr>
                <w:rFonts w:cs="Arial"/>
                <w:b/>
                <w:lang w:eastAsia="zh-CN"/>
              </w:rPr>
            </w:pPr>
            <w:r>
              <w:rPr>
                <w:rFonts w:cs="Arial" w:hint="eastAsia"/>
                <w:b/>
                <w:lang w:eastAsia="zh-CN"/>
              </w:rPr>
              <w:t>批准时间</w:t>
            </w:r>
          </w:p>
        </w:tc>
        <w:tc>
          <w:tcPr>
            <w:tcW w:w="3168" w:type="dxa"/>
            <w:shd w:val="pct15" w:color="auto" w:fill="FFFFFF"/>
            <w:vAlign w:val="center"/>
          </w:tcPr>
          <w:p w14:paraId="5247B7D4" w14:textId="1D7C4D7C" w:rsidR="00844227" w:rsidRPr="00A03172" w:rsidRDefault="00053E03" w:rsidP="0078632D">
            <w:pPr>
              <w:spacing w:after="0"/>
              <w:rPr>
                <w:rFonts w:cs="Arial"/>
                <w:b/>
                <w:lang w:eastAsia="zh-CN"/>
              </w:rPr>
            </w:pPr>
            <w:r>
              <w:rPr>
                <w:rFonts w:cs="Arial" w:hint="eastAsia"/>
                <w:b/>
                <w:lang w:eastAsia="zh-CN"/>
              </w:rPr>
              <w:t>备注</w:t>
            </w:r>
          </w:p>
        </w:tc>
      </w:tr>
      <w:tr w:rsidR="00844227" w:rsidRPr="00A03172" w14:paraId="5247B7DA" w14:textId="77777777" w:rsidTr="0007214F">
        <w:tc>
          <w:tcPr>
            <w:tcW w:w="1573" w:type="dxa"/>
          </w:tcPr>
          <w:p w14:paraId="5247B7D6" w14:textId="5647D333" w:rsidR="00844227" w:rsidRPr="00A03172" w:rsidRDefault="00844227" w:rsidP="0078632D">
            <w:pPr>
              <w:spacing w:after="0"/>
              <w:rPr>
                <w:rFonts w:cs="Arial"/>
                <w:color w:val="FF0000"/>
              </w:rPr>
            </w:pPr>
          </w:p>
        </w:tc>
        <w:tc>
          <w:tcPr>
            <w:tcW w:w="3885" w:type="dxa"/>
          </w:tcPr>
          <w:p w14:paraId="5247B7D7" w14:textId="44B5614B" w:rsidR="00844227" w:rsidRPr="00A03172" w:rsidRDefault="00844227" w:rsidP="0078632D">
            <w:pPr>
              <w:spacing w:after="0"/>
              <w:rPr>
                <w:rFonts w:cs="Arial"/>
              </w:rPr>
            </w:pPr>
          </w:p>
        </w:tc>
        <w:tc>
          <w:tcPr>
            <w:tcW w:w="1706" w:type="dxa"/>
          </w:tcPr>
          <w:p w14:paraId="5247B7D8" w14:textId="4740F469" w:rsidR="00844227" w:rsidRPr="00A03172" w:rsidRDefault="00844227" w:rsidP="0078632D">
            <w:pPr>
              <w:spacing w:after="0"/>
              <w:rPr>
                <w:rFonts w:cs="Arial"/>
                <w:color w:val="FF0000"/>
              </w:rPr>
            </w:pPr>
          </w:p>
        </w:tc>
        <w:tc>
          <w:tcPr>
            <w:tcW w:w="3168" w:type="dxa"/>
          </w:tcPr>
          <w:p w14:paraId="5247B7D9" w14:textId="77777777" w:rsidR="00844227" w:rsidRPr="00A03172" w:rsidRDefault="00844227" w:rsidP="0078632D">
            <w:pPr>
              <w:spacing w:after="0"/>
              <w:rPr>
                <w:rFonts w:cs="Arial"/>
              </w:rPr>
            </w:pPr>
          </w:p>
        </w:tc>
      </w:tr>
      <w:tr w:rsidR="00844227" w:rsidRPr="00A03172" w14:paraId="5247B7DF" w14:textId="77777777" w:rsidTr="0007214F">
        <w:tc>
          <w:tcPr>
            <w:tcW w:w="1573" w:type="dxa"/>
          </w:tcPr>
          <w:p w14:paraId="5247B7DB" w14:textId="1C7E394D" w:rsidR="00844227" w:rsidRPr="00A03172" w:rsidRDefault="00844227" w:rsidP="0078632D">
            <w:pPr>
              <w:spacing w:after="0"/>
              <w:rPr>
                <w:rFonts w:cs="Arial"/>
                <w:color w:val="FF0000"/>
              </w:rPr>
            </w:pPr>
          </w:p>
        </w:tc>
        <w:tc>
          <w:tcPr>
            <w:tcW w:w="3885" w:type="dxa"/>
          </w:tcPr>
          <w:p w14:paraId="5247B7DC" w14:textId="7D624C84" w:rsidR="00844227" w:rsidRPr="00A03172" w:rsidRDefault="00844227" w:rsidP="0078632D">
            <w:pPr>
              <w:spacing w:after="0"/>
              <w:rPr>
                <w:rFonts w:cs="Arial"/>
                <w:highlight w:val="yellow"/>
              </w:rPr>
            </w:pPr>
          </w:p>
        </w:tc>
        <w:tc>
          <w:tcPr>
            <w:tcW w:w="1706" w:type="dxa"/>
          </w:tcPr>
          <w:p w14:paraId="5247B7DD" w14:textId="72046DA7" w:rsidR="00844227" w:rsidRPr="00A03172" w:rsidRDefault="00844227" w:rsidP="0078632D">
            <w:pPr>
              <w:spacing w:after="0"/>
              <w:rPr>
                <w:rFonts w:cs="Arial"/>
                <w:color w:val="FF0000"/>
              </w:rPr>
            </w:pPr>
          </w:p>
        </w:tc>
        <w:tc>
          <w:tcPr>
            <w:tcW w:w="3168" w:type="dxa"/>
          </w:tcPr>
          <w:p w14:paraId="5247B7DE" w14:textId="77777777" w:rsidR="00844227" w:rsidRPr="00A03172" w:rsidRDefault="00844227" w:rsidP="0078632D">
            <w:pPr>
              <w:spacing w:after="0"/>
              <w:rPr>
                <w:rFonts w:cs="Arial"/>
              </w:rPr>
            </w:pPr>
          </w:p>
        </w:tc>
      </w:tr>
      <w:tr w:rsidR="000B366E" w:rsidRPr="00A03172" w14:paraId="167278CF" w14:textId="77777777" w:rsidTr="0007214F">
        <w:tc>
          <w:tcPr>
            <w:tcW w:w="1573" w:type="dxa"/>
          </w:tcPr>
          <w:p w14:paraId="00FC9927" w14:textId="77777777" w:rsidR="000B366E" w:rsidRPr="00A03172" w:rsidRDefault="000B366E" w:rsidP="0078632D">
            <w:pPr>
              <w:spacing w:after="0"/>
              <w:rPr>
                <w:rFonts w:cs="Arial"/>
                <w:color w:val="FF0000"/>
              </w:rPr>
            </w:pPr>
          </w:p>
        </w:tc>
        <w:tc>
          <w:tcPr>
            <w:tcW w:w="3885" w:type="dxa"/>
          </w:tcPr>
          <w:p w14:paraId="758C1121" w14:textId="77777777" w:rsidR="000B366E" w:rsidRPr="00A03172" w:rsidRDefault="000B366E" w:rsidP="0078632D">
            <w:pPr>
              <w:spacing w:after="0"/>
              <w:rPr>
                <w:rFonts w:cs="Arial"/>
                <w:highlight w:val="yellow"/>
              </w:rPr>
            </w:pPr>
          </w:p>
        </w:tc>
        <w:tc>
          <w:tcPr>
            <w:tcW w:w="1706" w:type="dxa"/>
          </w:tcPr>
          <w:p w14:paraId="197A2663" w14:textId="77777777" w:rsidR="000B366E" w:rsidRPr="00A03172" w:rsidRDefault="000B366E" w:rsidP="0078632D">
            <w:pPr>
              <w:spacing w:after="0"/>
              <w:rPr>
                <w:rFonts w:cs="Arial"/>
                <w:color w:val="FF0000"/>
              </w:rPr>
            </w:pPr>
          </w:p>
        </w:tc>
        <w:tc>
          <w:tcPr>
            <w:tcW w:w="3168" w:type="dxa"/>
          </w:tcPr>
          <w:p w14:paraId="7E1F6BAB" w14:textId="77777777" w:rsidR="000B366E" w:rsidRPr="00A03172" w:rsidRDefault="000B366E" w:rsidP="0078632D">
            <w:pPr>
              <w:spacing w:after="0"/>
              <w:rPr>
                <w:rFonts w:cs="Arial"/>
              </w:rPr>
            </w:pPr>
          </w:p>
        </w:tc>
      </w:tr>
      <w:tr w:rsidR="000B366E" w:rsidRPr="00A03172" w14:paraId="61BE4AD7" w14:textId="77777777" w:rsidTr="0007214F">
        <w:tc>
          <w:tcPr>
            <w:tcW w:w="1573" w:type="dxa"/>
          </w:tcPr>
          <w:p w14:paraId="3D860BFC" w14:textId="77777777" w:rsidR="000B366E" w:rsidRPr="00A03172" w:rsidRDefault="000B366E" w:rsidP="0078632D">
            <w:pPr>
              <w:spacing w:after="0"/>
              <w:rPr>
                <w:rFonts w:cs="Arial"/>
                <w:color w:val="FF0000"/>
              </w:rPr>
            </w:pPr>
          </w:p>
        </w:tc>
        <w:tc>
          <w:tcPr>
            <w:tcW w:w="3885" w:type="dxa"/>
          </w:tcPr>
          <w:p w14:paraId="5A8699E9" w14:textId="77777777" w:rsidR="000B366E" w:rsidRPr="00A03172" w:rsidRDefault="000B366E" w:rsidP="0078632D">
            <w:pPr>
              <w:spacing w:after="0"/>
              <w:rPr>
                <w:rFonts w:cs="Arial"/>
                <w:highlight w:val="yellow"/>
              </w:rPr>
            </w:pPr>
          </w:p>
        </w:tc>
        <w:tc>
          <w:tcPr>
            <w:tcW w:w="1706" w:type="dxa"/>
          </w:tcPr>
          <w:p w14:paraId="78CB77E7" w14:textId="77777777" w:rsidR="000B366E" w:rsidRPr="00A03172" w:rsidRDefault="000B366E" w:rsidP="0078632D">
            <w:pPr>
              <w:spacing w:after="0"/>
              <w:rPr>
                <w:rFonts w:cs="Arial"/>
                <w:color w:val="FF0000"/>
              </w:rPr>
            </w:pPr>
          </w:p>
        </w:tc>
        <w:tc>
          <w:tcPr>
            <w:tcW w:w="3168" w:type="dxa"/>
          </w:tcPr>
          <w:p w14:paraId="30C3C737" w14:textId="77777777" w:rsidR="000B366E" w:rsidRPr="00A03172" w:rsidRDefault="000B366E" w:rsidP="0078632D">
            <w:pPr>
              <w:spacing w:after="0"/>
              <w:rPr>
                <w:rFonts w:cs="Arial"/>
              </w:rPr>
            </w:pPr>
          </w:p>
        </w:tc>
      </w:tr>
      <w:tr w:rsidR="000B366E" w:rsidRPr="00A03172" w14:paraId="3E87AD15" w14:textId="77777777" w:rsidTr="0007214F">
        <w:tc>
          <w:tcPr>
            <w:tcW w:w="1573" w:type="dxa"/>
          </w:tcPr>
          <w:p w14:paraId="2818075C" w14:textId="77777777" w:rsidR="000B366E" w:rsidRPr="00A03172" w:rsidRDefault="000B366E" w:rsidP="0078632D">
            <w:pPr>
              <w:spacing w:after="0"/>
              <w:rPr>
                <w:rFonts w:cs="Arial"/>
                <w:color w:val="FF0000"/>
              </w:rPr>
            </w:pPr>
          </w:p>
        </w:tc>
        <w:tc>
          <w:tcPr>
            <w:tcW w:w="3885" w:type="dxa"/>
          </w:tcPr>
          <w:p w14:paraId="3CDF1D54" w14:textId="77777777" w:rsidR="000B366E" w:rsidRPr="00A03172" w:rsidRDefault="000B366E" w:rsidP="0078632D">
            <w:pPr>
              <w:spacing w:after="0"/>
              <w:rPr>
                <w:rFonts w:cs="Arial"/>
                <w:highlight w:val="yellow"/>
              </w:rPr>
            </w:pPr>
          </w:p>
        </w:tc>
        <w:tc>
          <w:tcPr>
            <w:tcW w:w="1706" w:type="dxa"/>
          </w:tcPr>
          <w:p w14:paraId="5674EF3D" w14:textId="77777777" w:rsidR="000B366E" w:rsidRPr="00A03172" w:rsidRDefault="000B366E" w:rsidP="0078632D">
            <w:pPr>
              <w:spacing w:after="0"/>
              <w:rPr>
                <w:rFonts w:cs="Arial"/>
                <w:color w:val="FF0000"/>
              </w:rPr>
            </w:pPr>
          </w:p>
        </w:tc>
        <w:tc>
          <w:tcPr>
            <w:tcW w:w="3168" w:type="dxa"/>
          </w:tcPr>
          <w:p w14:paraId="5F0ADB30" w14:textId="77777777" w:rsidR="000B366E" w:rsidRPr="00A03172" w:rsidRDefault="000B366E" w:rsidP="0078632D">
            <w:pPr>
              <w:spacing w:after="0"/>
              <w:rPr>
                <w:rFonts w:cs="Arial"/>
              </w:rPr>
            </w:pPr>
          </w:p>
        </w:tc>
      </w:tr>
    </w:tbl>
    <w:p w14:paraId="5247B7F7" w14:textId="3CD1DC3D" w:rsidR="00844227" w:rsidRPr="00E71289" w:rsidRDefault="001D08BE" w:rsidP="006D5CA1">
      <w:pPr>
        <w:pStyle w:val="hpesubhead"/>
        <w:spacing w:after="120" w:line="240" w:lineRule="auto"/>
        <w:rPr>
          <w:rFonts w:ascii="Arial" w:hAnsi="Arial" w:cs="Arial"/>
          <w:b/>
          <w:color w:val="auto"/>
          <w:sz w:val="26"/>
          <w:szCs w:val="26"/>
          <w:lang w:eastAsia="zh-CN"/>
        </w:rPr>
      </w:pPr>
      <w:bookmarkStart w:id="1" w:name="_Toc234912974"/>
      <w:bookmarkStart w:id="2" w:name="_Toc236154069"/>
      <w:bookmarkStart w:id="3" w:name="_Toc236154145"/>
      <w:bookmarkStart w:id="4" w:name="_Toc236154458"/>
      <w:bookmarkStart w:id="5" w:name="_Toc236154543"/>
      <w:r>
        <w:rPr>
          <w:rFonts w:ascii="Arial" w:hAnsi="Arial" w:cs="Arial" w:hint="eastAsia"/>
          <w:b/>
          <w:color w:val="auto"/>
          <w:sz w:val="26"/>
          <w:szCs w:val="26"/>
          <w:lang w:eastAsia="zh-CN"/>
        </w:rPr>
        <w:t>参考文档</w:t>
      </w:r>
    </w:p>
    <w:tbl>
      <w:tblPr>
        <w:tblW w:w="10332" w:type="dxa"/>
        <w:tblInd w:w="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5229"/>
        <w:gridCol w:w="2526"/>
        <w:gridCol w:w="2577"/>
      </w:tblGrid>
      <w:tr w:rsidR="00844227" w:rsidRPr="00A03172" w14:paraId="5247B7FB" w14:textId="77777777" w:rsidTr="0007214F">
        <w:tc>
          <w:tcPr>
            <w:tcW w:w="5229" w:type="dxa"/>
            <w:shd w:val="clear" w:color="auto" w:fill="C6C9CA"/>
            <w:vAlign w:val="center"/>
          </w:tcPr>
          <w:p w14:paraId="5247B7F8" w14:textId="7725EF72" w:rsidR="00844227" w:rsidRPr="00A03172" w:rsidRDefault="001D08BE" w:rsidP="0078632D">
            <w:pPr>
              <w:spacing w:after="0"/>
              <w:rPr>
                <w:rFonts w:cs="Arial"/>
                <w:b/>
                <w:lang w:eastAsia="zh-CN"/>
              </w:rPr>
            </w:pPr>
            <w:r>
              <w:rPr>
                <w:rFonts w:cs="Arial" w:hint="eastAsia"/>
                <w:b/>
                <w:lang w:eastAsia="zh-CN"/>
              </w:rPr>
              <w:t>文档名称</w:t>
            </w:r>
          </w:p>
        </w:tc>
        <w:tc>
          <w:tcPr>
            <w:tcW w:w="2526" w:type="dxa"/>
            <w:shd w:val="clear" w:color="auto" w:fill="C6C9CA"/>
            <w:vAlign w:val="center"/>
          </w:tcPr>
          <w:p w14:paraId="5247B7F9" w14:textId="124C2F8D" w:rsidR="00844227" w:rsidRPr="00A03172" w:rsidRDefault="001D08BE" w:rsidP="0078632D">
            <w:pPr>
              <w:spacing w:after="0"/>
              <w:rPr>
                <w:rFonts w:cs="Arial"/>
                <w:b/>
                <w:lang w:eastAsia="zh-CN"/>
              </w:rPr>
            </w:pPr>
            <w:r>
              <w:rPr>
                <w:rFonts w:cs="Arial" w:hint="eastAsia"/>
                <w:b/>
                <w:lang w:eastAsia="zh-CN"/>
              </w:rPr>
              <w:t>作者</w:t>
            </w:r>
          </w:p>
        </w:tc>
        <w:tc>
          <w:tcPr>
            <w:tcW w:w="2577" w:type="dxa"/>
            <w:shd w:val="clear" w:color="auto" w:fill="C6C9CA"/>
            <w:vAlign w:val="center"/>
          </w:tcPr>
          <w:p w14:paraId="5247B7FA" w14:textId="64FEBA9E" w:rsidR="00844227" w:rsidRPr="00A03172" w:rsidRDefault="001D08BE" w:rsidP="0078632D">
            <w:pPr>
              <w:spacing w:after="0"/>
              <w:rPr>
                <w:rFonts w:cs="Arial"/>
                <w:b/>
                <w:lang w:eastAsia="zh-CN"/>
              </w:rPr>
            </w:pPr>
            <w:r>
              <w:rPr>
                <w:rFonts w:cs="Arial" w:hint="eastAsia"/>
                <w:b/>
                <w:lang w:eastAsia="zh-CN"/>
              </w:rPr>
              <w:t>版本</w:t>
            </w:r>
          </w:p>
        </w:tc>
      </w:tr>
      <w:tr w:rsidR="00844227" w:rsidRPr="00A03172" w14:paraId="5247B7FF" w14:textId="77777777" w:rsidTr="0007214F">
        <w:tc>
          <w:tcPr>
            <w:tcW w:w="5229" w:type="dxa"/>
          </w:tcPr>
          <w:p w14:paraId="5247B7FC" w14:textId="77777777" w:rsidR="00844227" w:rsidRPr="00A03172" w:rsidRDefault="00844227" w:rsidP="0078632D">
            <w:pPr>
              <w:spacing w:after="0"/>
              <w:rPr>
                <w:rFonts w:cs="Arial"/>
              </w:rPr>
            </w:pPr>
          </w:p>
        </w:tc>
        <w:tc>
          <w:tcPr>
            <w:tcW w:w="2526" w:type="dxa"/>
          </w:tcPr>
          <w:p w14:paraId="5247B7FD" w14:textId="77777777" w:rsidR="00844227" w:rsidRPr="00A03172" w:rsidRDefault="00844227" w:rsidP="0078632D">
            <w:pPr>
              <w:spacing w:after="0"/>
              <w:rPr>
                <w:rFonts w:cs="Arial"/>
              </w:rPr>
            </w:pPr>
          </w:p>
        </w:tc>
        <w:tc>
          <w:tcPr>
            <w:tcW w:w="2577" w:type="dxa"/>
          </w:tcPr>
          <w:p w14:paraId="5247B7FE" w14:textId="77777777" w:rsidR="00844227" w:rsidRPr="00A03172" w:rsidRDefault="00844227" w:rsidP="0078632D">
            <w:pPr>
              <w:spacing w:after="0"/>
              <w:rPr>
                <w:rFonts w:cs="Arial"/>
              </w:rPr>
            </w:pPr>
          </w:p>
        </w:tc>
      </w:tr>
      <w:tr w:rsidR="00293110" w:rsidRPr="00A03172" w14:paraId="5247B803" w14:textId="77777777" w:rsidTr="0007214F">
        <w:tc>
          <w:tcPr>
            <w:tcW w:w="5229" w:type="dxa"/>
          </w:tcPr>
          <w:p w14:paraId="5247B800" w14:textId="77777777" w:rsidR="00293110" w:rsidRPr="00A03172" w:rsidRDefault="00293110" w:rsidP="0078632D">
            <w:pPr>
              <w:spacing w:after="0"/>
              <w:rPr>
                <w:rFonts w:cs="Arial"/>
              </w:rPr>
            </w:pPr>
          </w:p>
        </w:tc>
        <w:tc>
          <w:tcPr>
            <w:tcW w:w="2526" w:type="dxa"/>
          </w:tcPr>
          <w:p w14:paraId="5247B801" w14:textId="77777777" w:rsidR="00293110" w:rsidRPr="00A03172" w:rsidRDefault="00293110" w:rsidP="0078632D">
            <w:pPr>
              <w:spacing w:after="0"/>
              <w:rPr>
                <w:rFonts w:cs="Arial"/>
              </w:rPr>
            </w:pPr>
          </w:p>
        </w:tc>
        <w:tc>
          <w:tcPr>
            <w:tcW w:w="2577" w:type="dxa"/>
          </w:tcPr>
          <w:p w14:paraId="5247B802" w14:textId="77777777" w:rsidR="00293110" w:rsidRPr="00A03172" w:rsidRDefault="00293110" w:rsidP="0078632D">
            <w:pPr>
              <w:spacing w:after="0"/>
              <w:rPr>
                <w:rFonts w:cs="Arial"/>
              </w:rPr>
            </w:pPr>
          </w:p>
        </w:tc>
      </w:tr>
      <w:tr w:rsidR="00844227" w:rsidRPr="00A03172" w14:paraId="5247B807" w14:textId="77777777" w:rsidTr="0007214F">
        <w:tc>
          <w:tcPr>
            <w:tcW w:w="5229" w:type="dxa"/>
          </w:tcPr>
          <w:p w14:paraId="5247B804" w14:textId="77777777" w:rsidR="00844227" w:rsidRPr="00A03172" w:rsidRDefault="00844227" w:rsidP="0078632D">
            <w:pPr>
              <w:spacing w:after="0"/>
              <w:rPr>
                <w:rFonts w:cs="Arial"/>
              </w:rPr>
            </w:pPr>
          </w:p>
        </w:tc>
        <w:tc>
          <w:tcPr>
            <w:tcW w:w="2526" w:type="dxa"/>
          </w:tcPr>
          <w:p w14:paraId="5247B805" w14:textId="77777777" w:rsidR="00844227" w:rsidRPr="00A03172" w:rsidRDefault="00844227" w:rsidP="0078632D">
            <w:pPr>
              <w:spacing w:after="0"/>
              <w:rPr>
                <w:rFonts w:cs="Arial"/>
              </w:rPr>
            </w:pPr>
          </w:p>
        </w:tc>
        <w:tc>
          <w:tcPr>
            <w:tcW w:w="2577" w:type="dxa"/>
          </w:tcPr>
          <w:p w14:paraId="5247B806" w14:textId="77777777" w:rsidR="00844227" w:rsidRPr="00A03172" w:rsidRDefault="00844227" w:rsidP="0078632D">
            <w:pPr>
              <w:spacing w:after="0"/>
              <w:rPr>
                <w:rFonts w:cs="Arial"/>
              </w:rPr>
            </w:pPr>
          </w:p>
        </w:tc>
      </w:tr>
    </w:tbl>
    <w:bookmarkEnd w:id="1"/>
    <w:bookmarkEnd w:id="2"/>
    <w:bookmarkEnd w:id="3"/>
    <w:bookmarkEnd w:id="4"/>
    <w:bookmarkEnd w:id="5"/>
    <w:p w14:paraId="5247B809" w14:textId="1070E514" w:rsidR="00844227" w:rsidRPr="00786B10" w:rsidRDefault="001D08BE" w:rsidP="006D5CA1">
      <w:pPr>
        <w:pStyle w:val="hpesubhead"/>
        <w:spacing w:after="120" w:line="240" w:lineRule="auto"/>
        <w:rPr>
          <w:rFonts w:ascii="Arial" w:hAnsi="Arial" w:cs="Arial"/>
          <w:b/>
          <w:color w:val="auto"/>
          <w:sz w:val="26"/>
          <w:szCs w:val="26"/>
          <w:lang w:val="en-GB" w:eastAsia="zh-CN"/>
        </w:rPr>
      </w:pPr>
      <w:r>
        <w:rPr>
          <w:rFonts w:ascii="Arial" w:hAnsi="Arial" w:cs="Arial" w:hint="eastAsia"/>
          <w:b/>
          <w:color w:val="auto"/>
          <w:sz w:val="26"/>
          <w:szCs w:val="26"/>
          <w:lang w:val="en-GB" w:eastAsia="zh-CN"/>
        </w:rPr>
        <w:t>术语和名称解释</w:t>
      </w:r>
    </w:p>
    <w:tbl>
      <w:tblPr>
        <w:tblW w:w="10332" w:type="dxa"/>
        <w:tblInd w:w="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917"/>
        <w:gridCol w:w="9415"/>
      </w:tblGrid>
      <w:tr w:rsidR="00844227" w:rsidRPr="00786B10" w14:paraId="5247B80C" w14:textId="77777777" w:rsidTr="0007214F">
        <w:tc>
          <w:tcPr>
            <w:tcW w:w="917" w:type="dxa"/>
            <w:shd w:val="pct15" w:color="auto" w:fill="FFFFFF"/>
            <w:vAlign w:val="center"/>
          </w:tcPr>
          <w:p w14:paraId="5247B80A" w14:textId="1027924E" w:rsidR="00844227" w:rsidRPr="00786B10" w:rsidRDefault="001D08BE" w:rsidP="0078632D">
            <w:pPr>
              <w:spacing w:after="0"/>
              <w:rPr>
                <w:rFonts w:cs="Arial"/>
                <w:b/>
                <w:lang w:eastAsia="zh-CN"/>
              </w:rPr>
            </w:pPr>
            <w:r>
              <w:rPr>
                <w:rFonts w:cs="Arial" w:hint="eastAsia"/>
                <w:b/>
                <w:lang w:eastAsia="zh-CN"/>
              </w:rPr>
              <w:t>术语</w:t>
            </w:r>
          </w:p>
        </w:tc>
        <w:tc>
          <w:tcPr>
            <w:tcW w:w="9415" w:type="dxa"/>
            <w:shd w:val="pct15" w:color="auto" w:fill="FFFFFF"/>
            <w:vAlign w:val="center"/>
          </w:tcPr>
          <w:p w14:paraId="5247B80B" w14:textId="3428FAB0" w:rsidR="00844227" w:rsidRPr="00786B10" w:rsidRDefault="001D08BE" w:rsidP="0078632D">
            <w:pPr>
              <w:spacing w:after="0"/>
              <w:rPr>
                <w:rFonts w:cs="Arial"/>
                <w:b/>
                <w:lang w:eastAsia="zh-CN"/>
              </w:rPr>
            </w:pPr>
            <w:r>
              <w:rPr>
                <w:rFonts w:cs="Arial" w:hint="eastAsia"/>
                <w:b/>
                <w:lang w:eastAsia="zh-CN"/>
              </w:rPr>
              <w:t>定义解释</w:t>
            </w:r>
          </w:p>
        </w:tc>
      </w:tr>
      <w:tr w:rsidR="000E6F26" w:rsidRPr="00786B10" w14:paraId="004EF234" w14:textId="77777777" w:rsidTr="00E122FA">
        <w:tc>
          <w:tcPr>
            <w:tcW w:w="917" w:type="dxa"/>
          </w:tcPr>
          <w:p w14:paraId="08691D68" w14:textId="586B4CD3" w:rsidR="000E6F26" w:rsidRPr="00786B10" w:rsidRDefault="000E6F26" w:rsidP="00F976F2">
            <w:pPr>
              <w:pStyle w:val="NormalTable"/>
            </w:pPr>
          </w:p>
        </w:tc>
        <w:tc>
          <w:tcPr>
            <w:tcW w:w="9415" w:type="dxa"/>
          </w:tcPr>
          <w:p w14:paraId="4399DA0D" w14:textId="3D1B3920" w:rsidR="000E6F26" w:rsidRPr="00786B10" w:rsidRDefault="000E6F26" w:rsidP="00F976F2">
            <w:pPr>
              <w:pStyle w:val="NormalTable"/>
            </w:pPr>
          </w:p>
        </w:tc>
      </w:tr>
      <w:tr w:rsidR="00697E5D" w:rsidRPr="00786B10" w14:paraId="68D38F81" w14:textId="77777777" w:rsidTr="0007214F">
        <w:tc>
          <w:tcPr>
            <w:tcW w:w="917" w:type="dxa"/>
          </w:tcPr>
          <w:p w14:paraId="79EAF91A" w14:textId="6FA22734" w:rsidR="00697E5D" w:rsidRPr="00786B10" w:rsidRDefault="00697E5D" w:rsidP="00F976F2">
            <w:pPr>
              <w:pStyle w:val="NormalTable"/>
            </w:pPr>
          </w:p>
        </w:tc>
        <w:tc>
          <w:tcPr>
            <w:tcW w:w="9415" w:type="dxa"/>
          </w:tcPr>
          <w:p w14:paraId="46634179" w14:textId="276F3071" w:rsidR="00697E5D" w:rsidRPr="00786B10" w:rsidRDefault="00697E5D" w:rsidP="00F976F2">
            <w:pPr>
              <w:pStyle w:val="NormalTable"/>
            </w:pPr>
          </w:p>
        </w:tc>
      </w:tr>
      <w:tr w:rsidR="00901AE9" w:rsidRPr="00786B10" w14:paraId="489BAF2E" w14:textId="77777777" w:rsidTr="00E122FA">
        <w:tc>
          <w:tcPr>
            <w:tcW w:w="917" w:type="dxa"/>
          </w:tcPr>
          <w:p w14:paraId="73D63A45" w14:textId="7D65EDD7" w:rsidR="00901AE9" w:rsidRDefault="00901AE9" w:rsidP="00901AE9">
            <w:pPr>
              <w:pStyle w:val="NormalTable"/>
            </w:pPr>
          </w:p>
        </w:tc>
        <w:tc>
          <w:tcPr>
            <w:tcW w:w="9415" w:type="dxa"/>
          </w:tcPr>
          <w:p w14:paraId="7C8655EF" w14:textId="3AC6F306" w:rsidR="00901AE9" w:rsidRDefault="00901AE9" w:rsidP="00901AE9">
            <w:pPr>
              <w:pStyle w:val="NormalTable"/>
            </w:pPr>
          </w:p>
        </w:tc>
      </w:tr>
      <w:tr w:rsidR="00901AE9" w:rsidRPr="00786B10" w14:paraId="61088442" w14:textId="77777777" w:rsidTr="00E122FA">
        <w:tc>
          <w:tcPr>
            <w:tcW w:w="917" w:type="dxa"/>
          </w:tcPr>
          <w:p w14:paraId="4F9073FA" w14:textId="376EC5B0" w:rsidR="00901AE9" w:rsidRDefault="00901AE9" w:rsidP="00901AE9">
            <w:pPr>
              <w:pStyle w:val="NormalTable"/>
            </w:pPr>
          </w:p>
        </w:tc>
        <w:tc>
          <w:tcPr>
            <w:tcW w:w="9415" w:type="dxa"/>
          </w:tcPr>
          <w:p w14:paraId="73BE27C4" w14:textId="4A6247F1" w:rsidR="00901AE9" w:rsidRDefault="00901AE9" w:rsidP="00901AE9">
            <w:pPr>
              <w:pStyle w:val="NormalTable"/>
            </w:pPr>
          </w:p>
        </w:tc>
      </w:tr>
      <w:tr w:rsidR="00901AE9" w:rsidRPr="00786B10" w14:paraId="6D9F7043" w14:textId="77777777" w:rsidTr="00E122FA">
        <w:tc>
          <w:tcPr>
            <w:tcW w:w="917" w:type="dxa"/>
          </w:tcPr>
          <w:p w14:paraId="3610D7EC" w14:textId="12053495" w:rsidR="00901AE9" w:rsidRPr="00786B10" w:rsidRDefault="00901AE9" w:rsidP="00901AE9">
            <w:pPr>
              <w:pStyle w:val="NormalTable"/>
            </w:pPr>
          </w:p>
        </w:tc>
        <w:tc>
          <w:tcPr>
            <w:tcW w:w="9415" w:type="dxa"/>
          </w:tcPr>
          <w:p w14:paraId="3F384AEE" w14:textId="2FA2C250" w:rsidR="00901AE9" w:rsidRPr="00786B10" w:rsidRDefault="00901AE9" w:rsidP="00901AE9">
            <w:pPr>
              <w:pStyle w:val="NormalTable"/>
            </w:pPr>
          </w:p>
        </w:tc>
      </w:tr>
      <w:tr w:rsidR="00901AE9" w:rsidRPr="00786B10" w14:paraId="64B8361D" w14:textId="77777777" w:rsidTr="00E122FA">
        <w:tc>
          <w:tcPr>
            <w:tcW w:w="917" w:type="dxa"/>
          </w:tcPr>
          <w:p w14:paraId="5DEC41AD" w14:textId="741C4292" w:rsidR="00901AE9" w:rsidRPr="00786B10" w:rsidRDefault="00901AE9" w:rsidP="00901AE9">
            <w:pPr>
              <w:pStyle w:val="NormalTable"/>
            </w:pPr>
          </w:p>
        </w:tc>
        <w:tc>
          <w:tcPr>
            <w:tcW w:w="9415" w:type="dxa"/>
          </w:tcPr>
          <w:p w14:paraId="4BA06E67" w14:textId="6CBEF079" w:rsidR="00901AE9" w:rsidRPr="00786B10" w:rsidRDefault="00901AE9" w:rsidP="00901AE9">
            <w:pPr>
              <w:pStyle w:val="NormalTable"/>
            </w:pPr>
          </w:p>
        </w:tc>
      </w:tr>
      <w:tr w:rsidR="00901AE9" w:rsidRPr="00786B10" w14:paraId="1AF6B99A" w14:textId="77777777" w:rsidTr="00E122FA">
        <w:tc>
          <w:tcPr>
            <w:tcW w:w="917" w:type="dxa"/>
          </w:tcPr>
          <w:p w14:paraId="029D42DA" w14:textId="691D2AC0" w:rsidR="00901AE9" w:rsidRPr="00786B10" w:rsidRDefault="00901AE9" w:rsidP="00901AE9">
            <w:pPr>
              <w:pStyle w:val="NormalTable"/>
            </w:pPr>
          </w:p>
        </w:tc>
        <w:tc>
          <w:tcPr>
            <w:tcW w:w="9415" w:type="dxa"/>
          </w:tcPr>
          <w:p w14:paraId="661A5333" w14:textId="7B32DB8A" w:rsidR="00901AE9" w:rsidRPr="00786B10" w:rsidRDefault="00901AE9" w:rsidP="00901AE9">
            <w:pPr>
              <w:pStyle w:val="NormalTable"/>
            </w:pPr>
          </w:p>
        </w:tc>
      </w:tr>
      <w:tr w:rsidR="00901AE9" w:rsidRPr="00786B10" w14:paraId="28A0747C" w14:textId="77777777" w:rsidTr="00E122FA">
        <w:tc>
          <w:tcPr>
            <w:tcW w:w="917" w:type="dxa"/>
          </w:tcPr>
          <w:p w14:paraId="7D217651" w14:textId="11087E63" w:rsidR="00901AE9" w:rsidRPr="00786B10" w:rsidRDefault="00901AE9" w:rsidP="00901AE9">
            <w:pPr>
              <w:pStyle w:val="NormalTable"/>
            </w:pPr>
          </w:p>
        </w:tc>
        <w:tc>
          <w:tcPr>
            <w:tcW w:w="9415" w:type="dxa"/>
          </w:tcPr>
          <w:p w14:paraId="07C4EC0D" w14:textId="1EFDFE10" w:rsidR="00901AE9" w:rsidRPr="00786B10" w:rsidRDefault="00901AE9" w:rsidP="00901AE9">
            <w:pPr>
              <w:pStyle w:val="NormalTable"/>
            </w:pPr>
          </w:p>
        </w:tc>
      </w:tr>
      <w:tr w:rsidR="00901AE9" w:rsidRPr="00786B10" w14:paraId="5247B80F" w14:textId="77777777" w:rsidTr="0007214F">
        <w:tc>
          <w:tcPr>
            <w:tcW w:w="917" w:type="dxa"/>
          </w:tcPr>
          <w:p w14:paraId="5247B80D" w14:textId="321CA89A" w:rsidR="00901AE9" w:rsidRPr="00786B10" w:rsidRDefault="00901AE9" w:rsidP="00901AE9">
            <w:pPr>
              <w:pStyle w:val="NormalTable"/>
            </w:pPr>
          </w:p>
        </w:tc>
        <w:tc>
          <w:tcPr>
            <w:tcW w:w="9415" w:type="dxa"/>
          </w:tcPr>
          <w:p w14:paraId="5247B80E" w14:textId="0DE555E3" w:rsidR="00901AE9" w:rsidRPr="00786B10" w:rsidRDefault="00901AE9" w:rsidP="00901AE9">
            <w:pPr>
              <w:pStyle w:val="NormalTable"/>
            </w:pPr>
          </w:p>
        </w:tc>
      </w:tr>
      <w:tr w:rsidR="00901AE9" w:rsidRPr="00786B10" w14:paraId="1632A1AC" w14:textId="77777777" w:rsidTr="0007214F">
        <w:tc>
          <w:tcPr>
            <w:tcW w:w="917" w:type="dxa"/>
          </w:tcPr>
          <w:p w14:paraId="425D4845" w14:textId="237E023F" w:rsidR="00901AE9" w:rsidRPr="00786B10" w:rsidRDefault="00901AE9" w:rsidP="00901AE9">
            <w:pPr>
              <w:pStyle w:val="NormalTable"/>
            </w:pPr>
          </w:p>
        </w:tc>
        <w:tc>
          <w:tcPr>
            <w:tcW w:w="9415" w:type="dxa"/>
          </w:tcPr>
          <w:p w14:paraId="0FAA6007" w14:textId="107CEC32" w:rsidR="00901AE9" w:rsidRPr="00786B10" w:rsidRDefault="00901AE9" w:rsidP="00901AE9">
            <w:pPr>
              <w:pStyle w:val="NormalTable"/>
            </w:pPr>
          </w:p>
        </w:tc>
      </w:tr>
      <w:tr w:rsidR="00901AE9" w:rsidRPr="00786B10" w14:paraId="58ED8593" w14:textId="77777777" w:rsidTr="0007214F">
        <w:tc>
          <w:tcPr>
            <w:tcW w:w="917" w:type="dxa"/>
          </w:tcPr>
          <w:p w14:paraId="3ADC2829" w14:textId="1A16CDED" w:rsidR="00901AE9" w:rsidRPr="00786B10" w:rsidRDefault="00901AE9" w:rsidP="00901AE9">
            <w:pPr>
              <w:pStyle w:val="NormalTable"/>
            </w:pPr>
          </w:p>
        </w:tc>
        <w:tc>
          <w:tcPr>
            <w:tcW w:w="9415" w:type="dxa"/>
          </w:tcPr>
          <w:p w14:paraId="2AFD77E6" w14:textId="5593970E" w:rsidR="00901AE9" w:rsidRPr="00786B10" w:rsidRDefault="00901AE9" w:rsidP="00901AE9">
            <w:pPr>
              <w:pStyle w:val="NormalTable"/>
            </w:pPr>
          </w:p>
        </w:tc>
      </w:tr>
      <w:tr w:rsidR="00901AE9" w:rsidRPr="00786B10" w14:paraId="6F9E5F1E" w14:textId="77777777" w:rsidTr="0007214F">
        <w:tc>
          <w:tcPr>
            <w:tcW w:w="917" w:type="dxa"/>
          </w:tcPr>
          <w:p w14:paraId="2B2A3C22" w14:textId="77777777" w:rsidR="00901AE9" w:rsidRPr="00786B10" w:rsidRDefault="00901AE9" w:rsidP="00901AE9">
            <w:pPr>
              <w:pStyle w:val="NormalTable"/>
            </w:pPr>
          </w:p>
        </w:tc>
        <w:tc>
          <w:tcPr>
            <w:tcW w:w="9415" w:type="dxa"/>
          </w:tcPr>
          <w:p w14:paraId="0E51B521" w14:textId="77777777" w:rsidR="00901AE9" w:rsidRPr="00786B10" w:rsidRDefault="00901AE9" w:rsidP="00901AE9">
            <w:pPr>
              <w:pStyle w:val="NormalTable"/>
            </w:pPr>
          </w:p>
        </w:tc>
      </w:tr>
      <w:tr w:rsidR="00901AE9" w:rsidRPr="00786B10" w14:paraId="0930800F" w14:textId="77777777" w:rsidTr="0007214F">
        <w:tc>
          <w:tcPr>
            <w:tcW w:w="917" w:type="dxa"/>
          </w:tcPr>
          <w:p w14:paraId="29B40194" w14:textId="77777777" w:rsidR="00901AE9" w:rsidRPr="00786B10" w:rsidRDefault="00901AE9" w:rsidP="00901AE9">
            <w:pPr>
              <w:pStyle w:val="NormalTable"/>
            </w:pPr>
          </w:p>
        </w:tc>
        <w:tc>
          <w:tcPr>
            <w:tcW w:w="9415" w:type="dxa"/>
          </w:tcPr>
          <w:p w14:paraId="79AD5205" w14:textId="77777777" w:rsidR="00901AE9" w:rsidRPr="00786B10" w:rsidRDefault="00901AE9" w:rsidP="00901AE9">
            <w:pPr>
              <w:pStyle w:val="NormalTable"/>
            </w:pPr>
          </w:p>
        </w:tc>
      </w:tr>
    </w:tbl>
    <w:p w14:paraId="6E419D0E" w14:textId="569E2B6E" w:rsidR="000E31BA" w:rsidRPr="00E71289" w:rsidRDefault="001D08BE" w:rsidP="0078632D">
      <w:pPr>
        <w:pStyle w:val="hpesubhead"/>
        <w:pageBreakBefore/>
        <w:spacing w:after="120" w:line="240" w:lineRule="auto"/>
        <w:rPr>
          <w:rFonts w:ascii="Arial" w:hAnsi="Arial" w:cs="Arial"/>
          <w:b/>
          <w:color w:val="auto"/>
          <w:sz w:val="26"/>
          <w:szCs w:val="26"/>
          <w:lang w:eastAsia="zh-CN"/>
        </w:rPr>
      </w:pPr>
      <w:r>
        <w:rPr>
          <w:rFonts w:ascii="Arial" w:hAnsi="Arial" w:cs="Arial" w:hint="eastAsia"/>
          <w:b/>
          <w:color w:val="auto"/>
          <w:sz w:val="26"/>
          <w:szCs w:val="26"/>
          <w:lang w:eastAsia="zh-CN"/>
        </w:rPr>
        <w:lastRenderedPageBreak/>
        <w:t>文档修订摘要</w:t>
      </w:r>
    </w:p>
    <w:tbl>
      <w:tblPr>
        <w:tblW w:w="11069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1061"/>
        <w:gridCol w:w="1550"/>
        <w:gridCol w:w="2079"/>
        <w:gridCol w:w="6379"/>
      </w:tblGrid>
      <w:tr w:rsidR="000E31BA" w:rsidRPr="00A03172" w14:paraId="7729B4A6" w14:textId="77777777" w:rsidTr="00A53397">
        <w:trPr>
          <w:trHeight w:val="490"/>
          <w:jc w:val="center"/>
        </w:trPr>
        <w:tc>
          <w:tcPr>
            <w:tcW w:w="1061" w:type="dxa"/>
            <w:shd w:val="pct15" w:color="auto" w:fill="FFFFFF"/>
          </w:tcPr>
          <w:p w14:paraId="66332223" w14:textId="063C11E9" w:rsidR="000E31BA" w:rsidRPr="00A03172" w:rsidRDefault="001D08BE" w:rsidP="0078632D">
            <w:pPr>
              <w:spacing w:after="0"/>
              <w:rPr>
                <w:rFonts w:cs="Arial"/>
                <w:b/>
                <w:lang w:eastAsia="zh-CN"/>
              </w:rPr>
            </w:pPr>
            <w:r>
              <w:rPr>
                <w:rFonts w:cs="Arial" w:hint="eastAsia"/>
                <w:b/>
                <w:lang w:eastAsia="zh-CN"/>
              </w:rPr>
              <w:t>版本</w:t>
            </w:r>
          </w:p>
        </w:tc>
        <w:tc>
          <w:tcPr>
            <w:tcW w:w="1550" w:type="dxa"/>
            <w:shd w:val="pct15" w:color="auto" w:fill="FFFFFF"/>
          </w:tcPr>
          <w:p w14:paraId="52B182E3" w14:textId="1C06C6A3" w:rsidR="000E31BA" w:rsidRPr="00A03172" w:rsidRDefault="001D08BE" w:rsidP="0078632D">
            <w:pPr>
              <w:spacing w:after="0"/>
              <w:rPr>
                <w:rFonts w:cs="Arial"/>
                <w:b/>
                <w:lang w:eastAsia="zh-CN"/>
              </w:rPr>
            </w:pPr>
            <w:r>
              <w:rPr>
                <w:rFonts w:cs="Arial" w:hint="eastAsia"/>
                <w:b/>
                <w:lang w:eastAsia="zh-CN"/>
              </w:rPr>
              <w:t>版本日期</w:t>
            </w:r>
          </w:p>
        </w:tc>
        <w:tc>
          <w:tcPr>
            <w:tcW w:w="2079" w:type="dxa"/>
            <w:shd w:val="pct15" w:color="auto" w:fill="FFFFFF"/>
          </w:tcPr>
          <w:p w14:paraId="7EF72710" w14:textId="504D5DFE" w:rsidR="000E31BA" w:rsidRPr="00A03172" w:rsidRDefault="001D08BE" w:rsidP="0078632D">
            <w:pPr>
              <w:spacing w:after="0"/>
              <w:rPr>
                <w:rFonts w:cs="Arial"/>
                <w:b/>
                <w:lang w:eastAsia="zh-CN"/>
              </w:rPr>
            </w:pPr>
            <w:r>
              <w:rPr>
                <w:rFonts w:cs="Arial" w:hint="eastAsia"/>
                <w:b/>
                <w:lang w:eastAsia="zh-CN"/>
              </w:rPr>
              <w:t>修改者</w:t>
            </w:r>
          </w:p>
        </w:tc>
        <w:tc>
          <w:tcPr>
            <w:tcW w:w="6379" w:type="dxa"/>
            <w:shd w:val="pct15" w:color="auto" w:fill="FFFFFF"/>
          </w:tcPr>
          <w:p w14:paraId="6AA28087" w14:textId="71366DB5" w:rsidR="000E31BA" w:rsidRPr="00A03172" w:rsidRDefault="001D08BE" w:rsidP="0078632D">
            <w:pPr>
              <w:spacing w:after="0"/>
              <w:rPr>
                <w:rFonts w:cs="Arial"/>
                <w:b/>
                <w:lang w:eastAsia="zh-CN"/>
              </w:rPr>
            </w:pPr>
            <w:r>
              <w:rPr>
                <w:rFonts w:cs="Arial" w:hint="eastAsia"/>
                <w:b/>
                <w:lang w:eastAsia="zh-CN"/>
              </w:rPr>
              <w:t>修改内容</w:t>
            </w:r>
          </w:p>
        </w:tc>
      </w:tr>
      <w:tr w:rsidR="000E31BA" w:rsidRPr="00A03172" w14:paraId="3BC4330B" w14:textId="77777777" w:rsidTr="00A53397">
        <w:trPr>
          <w:trHeight w:val="253"/>
          <w:jc w:val="center"/>
        </w:trPr>
        <w:tc>
          <w:tcPr>
            <w:tcW w:w="1061" w:type="dxa"/>
          </w:tcPr>
          <w:p w14:paraId="16043CF1" w14:textId="76D213ED" w:rsidR="000E31BA" w:rsidRPr="00A03172" w:rsidRDefault="000E31BA" w:rsidP="00F976F2">
            <w:pPr>
              <w:pStyle w:val="NormalTable"/>
            </w:pPr>
            <w:r w:rsidRPr="00A03172">
              <w:t>0.</w:t>
            </w:r>
            <w:r w:rsidR="00B76DA5">
              <w:t>1</w:t>
            </w:r>
          </w:p>
        </w:tc>
        <w:tc>
          <w:tcPr>
            <w:tcW w:w="1550" w:type="dxa"/>
          </w:tcPr>
          <w:p w14:paraId="3BA2AE1C" w14:textId="17B25ADB" w:rsidR="000E31BA" w:rsidRPr="00BB1BDA" w:rsidRDefault="00B76DA5" w:rsidP="00F976F2">
            <w:pPr>
              <w:pStyle w:val="NormalTable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2019/02/15</w:t>
            </w:r>
          </w:p>
        </w:tc>
        <w:tc>
          <w:tcPr>
            <w:tcW w:w="2079" w:type="dxa"/>
          </w:tcPr>
          <w:p w14:paraId="6AFE49BA" w14:textId="7045194A" w:rsidR="000E31BA" w:rsidRPr="00BB1BDA" w:rsidRDefault="00B76DA5" w:rsidP="00F976F2">
            <w:pPr>
              <w:pStyle w:val="NormalTable"/>
            </w:pPr>
            <w:r>
              <w:rPr>
                <w:rFonts w:hint="eastAsia"/>
                <w:lang w:eastAsia="zh-CN"/>
              </w:rPr>
              <w:t>李</w:t>
            </w:r>
            <w:r>
              <w:rPr>
                <w:lang w:eastAsia="zh-CN"/>
              </w:rPr>
              <w:t>于</w:t>
            </w:r>
            <w:r w:rsidR="000E31BA" w:rsidRPr="00BB1BDA">
              <w:fldChar w:fldCharType="begin"/>
            </w:r>
            <w:r w:rsidR="000E31BA" w:rsidRPr="00BB1BDA">
              <w:instrText xml:space="preserve"> AUTHOR   \* MERGEFORMAT </w:instrText>
            </w:r>
            <w:r w:rsidR="000E31BA" w:rsidRPr="00BB1BDA">
              <w:fldChar w:fldCharType="end"/>
            </w:r>
          </w:p>
        </w:tc>
        <w:tc>
          <w:tcPr>
            <w:tcW w:w="6379" w:type="dxa"/>
          </w:tcPr>
          <w:p w14:paraId="385F5171" w14:textId="46589C4D" w:rsidR="000E31BA" w:rsidRPr="00A03172" w:rsidRDefault="001D08BE" w:rsidP="00F976F2">
            <w:pPr>
              <w:pStyle w:val="NormalTable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初稿</w:t>
            </w:r>
          </w:p>
        </w:tc>
      </w:tr>
      <w:tr w:rsidR="000E31BA" w:rsidRPr="00A03172" w14:paraId="7DA5C486" w14:textId="77777777" w:rsidTr="00A53397">
        <w:trPr>
          <w:trHeight w:val="253"/>
          <w:jc w:val="center"/>
        </w:trPr>
        <w:tc>
          <w:tcPr>
            <w:tcW w:w="1061" w:type="dxa"/>
          </w:tcPr>
          <w:p w14:paraId="70E70269" w14:textId="7B753C0B" w:rsidR="000E31BA" w:rsidRPr="00A03172" w:rsidRDefault="000E31BA" w:rsidP="00F976F2">
            <w:pPr>
              <w:pStyle w:val="NormalTable"/>
            </w:pPr>
          </w:p>
        </w:tc>
        <w:tc>
          <w:tcPr>
            <w:tcW w:w="1550" w:type="dxa"/>
          </w:tcPr>
          <w:p w14:paraId="6954790B" w14:textId="443D3709" w:rsidR="000E31BA" w:rsidRPr="00A03172" w:rsidRDefault="000E31BA" w:rsidP="00F976F2">
            <w:pPr>
              <w:pStyle w:val="NormalTable"/>
            </w:pPr>
          </w:p>
        </w:tc>
        <w:tc>
          <w:tcPr>
            <w:tcW w:w="2079" w:type="dxa"/>
          </w:tcPr>
          <w:p w14:paraId="68B4816C" w14:textId="5003FE3C" w:rsidR="000E31BA" w:rsidRPr="00A03172" w:rsidRDefault="000E31BA" w:rsidP="00F976F2">
            <w:pPr>
              <w:pStyle w:val="NormalTable"/>
            </w:pPr>
          </w:p>
        </w:tc>
        <w:tc>
          <w:tcPr>
            <w:tcW w:w="6379" w:type="dxa"/>
          </w:tcPr>
          <w:p w14:paraId="6FD5F1AF" w14:textId="501BA7DF" w:rsidR="00114C3C" w:rsidRPr="00A03172" w:rsidRDefault="00114C3C" w:rsidP="00F976F2">
            <w:pPr>
              <w:pStyle w:val="NormalTable"/>
            </w:pPr>
          </w:p>
        </w:tc>
      </w:tr>
      <w:tr w:rsidR="000E31BA" w:rsidRPr="00A03172" w14:paraId="1E026F9E" w14:textId="77777777" w:rsidTr="00A53397">
        <w:trPr>
          <w:trHeight w:val="236"/>
          <w:jc w:val="center"/>
        </w:trPr>
        <w:tc>
          <w:tcPr>
            <w:tcW w:w="1061" w:type="dxa"/>
          </w:tcPr>
          <w:p w14:paraId="5B7155EB" w14:textId="52E8B231" w:rsidR="000E31BA" w:rsidRPr="00A03172" w:rsidRDefault="000E31BA" w:rsidP="00F976F2">
            <w:pPr>
              <w:pStyle w:val="NormalTable"/>
            </w:pPr>
          </w:p>
        </w:tc>
        <w:tc>
          <w:tcPr>
            <w:tcW w:w="1550" w:type="dxa"/>
          </w:tcPr>
          <w:p w14:paraId="25FA0159" w14:textId="020347DE" w:rsidR="000E31BA" w:rsidRPr="00A03172" w:rsidRDefault="000E31BA" w:rsidP="00F976F2">
            <w:pPr>
              <w:pStyle w:val="NormalTable"/>
            </w:pPr>
          </w:p>
        </w:tc>
        <w:tc>
          <w:tcPr>
            <w:tcW w:w="2079" w:type="dxa"/>
          </w:tcPr>
          <w:p w14:paraId="0312792B" w14:textId="59ED5C85" w:rsidR="000E31BA" w:rsidRPr="00A03172" w:rsidRDefault="000E31BA" w:rsidP="00F976F2">
            <w:pPr>
              <w:pStyle w:val="NormalTable"/>
            </w:pPr>
          </w:p>
        </w:tc>
        <w:tc>
          <w:tcPr>
            <w:tcW w:w="6379" w:type="dxa"/>
          </w:tcPr>
          <w:p w14:paraId="76BF252F" w14:textId="5B8D61CA" w:rsidR="000E31BA" w:rsidRPr="00A03172" w:rsidRDefault="000E31BA" w:rsidP="00F976F2">
            <w:pPr>
              <w:pStyle w:val="NormalTable"/>
            </w:pPr>
          </w:p>
        </w:tc>
      </w:tr>
      <w:tr w:rsidR="00313246" w:rsidRPr="00A03172" w14:paraId="52CF1647" w14:textId="77777777" w:rsidTr="00A53397">
        <w:trPr>
          <w:trHeight w:val="236"/>
          <w:jc w:val="center"/>
        </w:trPr>
        <w:tc>
          <w:tcPr>
            <w:tcW w:w="1061" w:type="dxa"/>
          </w:tcPr>
          <w:p w14:paraId="19072407" w14:textId="4F5056DD" w:rsidR="00313246" w:rsidRPr="00A03172" w:rsidRDefault="00313246" w:rsidP="00F976F2">
            <w:pPr>
              <w:pStyle w:val="NormalTable"/>
            </w:pPr>
          </w:p>
        </w:tc>
        <w:tc>
          <w:tcPr>
            <w:tcW w:w="1550" w:type="dxa"/>
          </w:tcPr>
          <w:p w14:paraId="41FDD37F" w14:textId="3A9DB5B3" w:rsidR="00313246" w:rsidRPr="00A03172" w:rsidRDefault="00313246" w:rsidP="00F976F2">
            <w:pPr>
              <w:pStyle w:val="NormalTable"/>
            </w:pPr>
          </w:p>
        </w:tc>
        <w:tc>
          <w:tcPr>
            <w:tcW w:w="2079" w:type="dxa"/>
          </w:tcPr>
          <w:p w14:paraId="41A77665" w14:textId="215AFCB7" w:rsidR="00313246" w:rsidRPr="00A03172" w:rsidRDefault="00313246" w:rsidP="00F976F2">
            <w:pPr>
              <w:pStyle w:val="NormalTable"/>
            </w:pPr>
          </w:p>
        </w:tc>
        <w:tc>
          <w:tcPr>
            <w:tcW w:w="6379" w:type="dxa"/>
          </w:tcPr>
          <w:p w14:paraId="5075D090" w14:textId="4408D187" w:rsidR="00912568" w:rsidRPr="00A03172" w:rsidRDefault="00912568" w:rsidP="00F976F2">
            <w:pPr>
              <w:pStyle w:val="NormalTable"/>
            </w:pPr>
          </w:p>
        </w:tc>
      </w:tr>
      <w:tr w:rsidR="00313246" w:rsidRPr="00A03172" w14:paraId="2E0A74E0" w14:textId="77777777" w:rsidTr="00A53397">
        <w:trPr>
          <w:trHeight w:val="236"/>
          <w:jc w:val="center"/>
        </w:trPr>
        <w:tc>
          <w:tcPr>
            <w:tcW w:w="1061" w:type="dxa"/>
          </w:tcPr>
          <w:p w14:paraId="6D968632" w14:textId="45100CA9" w:rsidR="00313246" w:rsidRPr="00A03172" w:rsidRDefault="00313246" w:rsidP="00F976F2">
            <w:pPr>
              <w:pStyle w:val="NormalTable"/>
            </w:pPr>
          </w:p>
        </w:tc>
        <w:tc>
          <w:tcPr>
            <w:tcW w:w="1550" w:type="dxa"/>
          </w:tcPr>
          <w:p w14:paraId="42A7154A" w14:textId="3A0AA2B0" w:rsidR="00313246" w:rsidRPr="00A03172" w:rsidRDefault="00313246" w:rsidP="00F976F2">
            <w:pPr>
              <w:pStyle w:val="NormalTable"/>
            </w:pPr>
          </w:p>
        </w:tc>
        <w:tc>
          <w:tcPr>
            <w:tcW w:w="2079" w:type="dxa"/>
          </w:tcPr>
          <w:p w14:paraId="1EE88BBB" w14:textId="0D48B9C0" w:rsidR="00313246" w:rsidRPr="00A03172" w:rsidRDefault="00313246" w:rsidP="00F976F2">
            <w:pPr>
              <w:pStyle w:val="NormalTable"/>
            </w:pPr>
          </w:p>
        </w:tc>
        <w:tc>
          <w:tcPr>
            <w:tcW w:w="6379" w:type="dxa"/>
          </w:tcPr>
          <w:p w14:paraId="5A454239" w14:textId="58213706" w:rsidR="00313246" w:rsidRPr="00A03172" w:rsidRDefault="00313246" w:rsidP="00F976F2">
            <w:pPr>
              <w:pStyle w:val="NormalTable"/>
            </w:pPr>
          </w:p>
        </w:tc>
      </w:tr>
      <w:tr w:rsidR="00313246" w:rsidRPr="00A03172" w14:paraId="30962EBC" w14:textId="77777777" w:rsidTr="00A53397">
        <w:trPr>
          <w:trHeight w:val="236"/>
          <w:jc w:val="center"/>
        </w:trPr>
        <w:tc>
          <w:tcPr>
            <w:tcW w:w="1061" w:type="dxa"/>
          </w:tcPr>
          <w:p w14:paraId="62328BFE" w14:textId="0919991D" w:rsidR="00313246" w:rsidRPr="00A03172" w:rsidRDefault="00313246" w:rsidP="00F976F2">
            <w:pPr>
              <w:pStyle w:val="NormalTable"/>
            </w:pPr>
          </w:p>
        </w:tc>
        <w:tc>
          <w:tcPr>
            <w:tcW w:w="1550" w:type="dxa"/>
          </w:tcPr>
          <w:p w14:paraId="48316837" w14:textId="26A4533A" w:rsidR="00313246" w:rsidRPr="00A03172" w:rsidRDefault="00313246" w:rsidP="00F976F2">
            <w:pPr>
              <w:pStyle w:val="NormalTable"/>
            </w:pPr>
          </w:p>
        </w:tc>
        <w:tc>
          <w:tcPr>
            <w:tcW w:w="2079" w:type="dxa"/>
          </w:tcPr>
          <w:p w14:paraId="2A77D0C3" w14:textId="2665B382" w:rsidR="00313246" w:rsidRPr="00A03172" w:rsidRDefault="00313246" w:rsidP="00F976F2">
            <w:pPr>
              <w:pStyle w:val="NormalTable"/>
            </w:pPr>
          </w:p>
        </w:tc>
        <w:tc>
          <w:tcPr>
            <w:tcW w:w="6379" w:type="dxa"/>
          </w:tcPr>
          <w:p w14:paraId="519086F4" w14:textId="13C27741" w:rsidR="00313246" w:rsidRPr="00A03172" w:rsidRDefault="00313246" w:rsidP="00F976F2">
            <w:pPr>
              <w:pStyle w:val="NormalTable"/>
            </w:pPr>
          </w:p>
        </w:tc>
      </w:tr>
      <w:tr w:rsidR="00313246" w:rsidRPr="00A03172" w14:paraId="49075DB6" w14:textId="77777777" w:rsidTr="00A53397">
        <w:trPr>
          <w:trHeight w:val="236"/>
          <w:jc w:val="center"/>
        </w:trPr>
        <w:tc>
          <w:tcPr>
            <w:tcW w:w="1061" w:type="dxa"/>
          </w:tcPr>
          <w:p w14:paraId="6F889216" w14:textId="5C8CD5C8" w:rsidR="00313246" w:rsidRPr="00A03172" w:rsidRDefault="00313246" w:rsidP="00F976F2">
            <w:pPr>
              <w:pStyle w:val="NormalTable"/>
            </w:pPr>
          </w:p>
        </w:tc>
        <w:tc>
          <w:tcPr>
            <w:tcW w:w="1550" w:type="dxa"/>
          </w:tcPr>
          <w:p w14:paraId="65594A21" w14:textId="620B0A09" w:rsidR="00313246" w:rsidRPr="00A03172" w:rsidRDefault="00313246" w:rsidP="00F976F2">
            <w:pPr>
              <w:pStyle w:val="NormalTable"/>
            </w:pPr>
          </w:p>
        </w:tc>
        <w:tc>
          <w:tcPr>
            <w:tcW w:w="2079" w:type="dxa"/>
          </w:tcPr>
          <w:p w14:paraId="2D7DC2CF" w14:textId="28265802" w:rsidR="00313246" w:rsidRPr="00A03172" w:rsidRDefault="00313246" w:rsidP="00F976F2">
            <w:pPr>
              <w:pStyle w:val="NormalTable"/>
            </w:pPr>
          </w:p>
        </w:tc>
        <w:tc>
          <w:tcPr>
            <w:tcW w:w="6379" w:type="dxa"/>
          </w:tcPr>
          <w:p w14:paraId="4CA74B7A" w14:textId="36139420" w:rsidR="00313246" w:rsidRPr="00A03172" w:rsidRDefault="00313246" w:rsidP="00F976F2">
            <w:pPr>
              <w:pStyle w:val="NormalTable"/>
            </w:pPr>
          </w:p>
        </w:tc>
      </w:tr>
      <w:tr w:rsidR="00313246" w:rsidRPr="00A03172" w14:paraId="5508FE57" w14:textId="77777777" w:rsidTr="00A53397">
        <w:trPr>
          <w:trHeight w:val="236"/>
          <w:jc w:val="center"/>
        </w:trPr>
        <w:tc>
          <w:tcPr>
            <w:tcW w:w="1061" w:type="dxa"/>
          </w:tcPr>
          <w:p w14:paraId="3AA2F984" w14:textId="663420E0" w:rsidR="00313246" w:rsidRPr="00A03172" w:rsidRDefault="00313246" w:rsidP="00F976F2">
            <w:pPr>
              <w:pStyle w:val="NormalTable"/>
            </w:pPr>
          </w:p>
        </w:tc>
        <w:tc>
          <w:tcPr>
            <w:tcW w:w="1550" w:type="dxa"/>
          </w:tcPr>
          <w:p w14:paraId="194B1419" w14:textId="3F2E16F9" w:rsidR="00313246" w:rsidRPr="00A03172" w:rsidRDefault="00313246" w:rsidP="00F976F2">
            <w:pPr>
              <w:pStyle w:val="NormalTable"/>
            </w:pPr>
          </w:p>
        </w:tc>
        <w:tc>
          <w:tcPr>
            <w:tcW w:w="2079" w:type="dxa"/>
          </w:tcPr>
          <w:p w14:paraId="704EC012" w14:textId="661B44DF" w:rsidR="00313246" w:rsidRPr="00A03172" w:rsidRDefault="00313246" w:rsidP="00F976F2">
            <w:pPr>
              <w:pStyle w:val="NormalTable"/>
            </w:pPr>
          </w:p>
        </w:tc>
        <w:tc>
          <w:tcPr>
            <w:tcW w:w="6379" w:type="dxa"/>
          </w:tcPr>
          <w:p w14:paraId="182B6D33" w14:textId="21F243AF" w:rsidR="00313246" w:rsidRPr="00A03172" w:rsidRDefault="00313246" w:rsidP="00F976F2">
            <w:pPr>
              <w:pStyle w:val="NormalTable"/>
            </w:pPr>
          </w:p>
        </w:tc>
      </w:tr>
      <w:tr w:rsidR="00313246" w:rsidRPr="00A03172" w14:paraId="0E68545B" w14:textId="77777777" w:rsidTr="00A53397">
        <w:trPr>
          <w:trHeight w:val="236"/>
          <w:jc w:val="center"/>
        </w:trPr>
        <w:tc>
          <w:tcPr>
            <w:tcW w:w="1061" w:type="dxa"/>
          </w:tcPr>
          <w:p w14:paraId="55122E04" w14:textId="4C723F08" w:rsidR="00313246" w:rsidRPr="00A03172" w:rsidRDefault="00313246" w:rsidP="00F976F2">
            <w:pPr>
              <w:pStyle w:val="NormalTable"/>
            </w:pPr>
          </w:p>
        </w:tc>
        <w:tc>
          <w:tcPr>
            <w:tcW w:w="1550" w:type="dxa"/>
          </w:tcPr>
          <w:p w14:paraId="357C2433" w14:textId="14CE612A" w:rsidR="00313246" w:rsidRPr="00A03172" w:rsidRDefault="00313246" w:rsidP="00F976F2">
            <w:pPr>
              <w:pStyle w:val="NormalTable"/>
            </w:pPr>
          </w:p>
        </w:tc>
        <w:tc>
          <w:tcPr>
            <w:tcW w:w="2079" w:type="dxa"/>
          </w:tcPr>
          <w:p w14:paraId="76857CB6" w14:textId="7E01595E" w:rsidR="00313246" w:rsidRPr="00A03172" w:rsidRDefault="00313246" w:rsidP="00F976F2">
            <w:pPr>
              <w:pStyle w:val="NormalTable"/>
            </w:pPr>
          </w:p>
        </w:tc>
        <w:tc>
          <w:tcPr>
            <w:tcW w:w="6379" w:type="dxa"/>
          </w:tcPr>
          <w:p w14:paraId="7A0E3731" w14:textId="78DE2A15" w:rsidR="00313246" w:rsidRPr="00A03172" w:rsidRDefault="00313246" w:rsidP="00F976F2">
            <w:pPr>
              <w:pStyle w:val="NormalTable"/>
            </w:pPr>
          </w:p>
        </w:tc>
      </w:tr>
      <w:tr w:rsidR="00313246" w:rsidRPr="00A03172" w14:paraId="50F3BA85" w14:textId="77777777" w:rsidTr="00A53397">
        <w:trPr>
          <w:trHeight w:val="236"/>
          <w:jc w:val="center"/>
        </w:trPr>
        <w:tc>
          <w:tcPr>
            <w:tcW w:w="1061" w:type="dxa"/>
          </w:tcPr>
          <w:p w14:paraId="1A65149E" w14:textId="18C4BB6C" w:rsidR="00313246" w:rsidRPr="00A03172" w:rsidRDefault="00313246" w:rsidP="00F976F2">
            <w:pPr>
              <w:pStyle w:val="NormalTable"/>
            </w:pPr>
          </w:p>
        </w:tc>
        <w:tc>
          <w:tcPr>
            <w:tcW w:w="1550" w:type="dxa"/>
          </w:tcPr>
          <w:p w14:paraId="32D4B908" w14:textId="30250F32" w:rsidR="00313246" w:rsidRPr="00A03172" w:rsidRDefault="00313246" w:rsidP="00F976F2">
            <w:pPr>
              <w:pStyle w:val="NormalTable"/>
            </w:pPr>
          </w:p>
        </w:tc>
        <w:tc>
          <w:tcPr>
            <w:tcW w:w="2079" w:type="dxa"/>
          </w:tcPr>
          <w:p w14:paraId="25CB3443" w14:textId="62FD72AC" w:rsidR="00313246" w:rsidRPr="00A03172" w:rsidRDefault="00313246" w:rsidP="00F976F2">
            <w:pPr>
              <w:pStyle w:val="NormalTable"/>
            </w:pPr>
          </w:p>
        </w:tc>
        <w:tc>
          <w:tcPr>
            <w:tcW w:w="6379" w:type="dxa"/>
          </w:tcPr>
          <w:p w14:paraId="7FA0A555" w14:textId="55E8E747" w:rsidR="00313246" w:rsidRPr="00A03172" w:rsidRDefault="00313246" w:rsidP="00F976F2">
            <w:pPr>
              <w:pStyle w:val="NormalTable"/>
            </w:pPr>
          </w:p>
        </w:tc>
      </w:tr>
      <w:tr w:rsidR="00313246" w:rsidRPr="00A03172" w14:paraId="6301C448" w14:textId="77777777" w:rsidTr="00A53397">
        <w:trPr>
          <w:trHeight w:val="236"/>
          <w:jc w:val="center"/>
        </w:trPr>
        <w:tc>
          <w:tcPr>
            <w:tcW w:w="1061" w:type="dxa"/>
          </w:tcPr>
          <w:p w14:paraId="314757E9" w14:textId="1C9C74C4" w:rsidR="00313246" w:rsidRPr="00A03172" w:rsidRDefault="00313246" w:rsidP="00F976F2">
            <w:pPr>
              <w:pStyle w:val="NormalTable"/>
            </w:pPr>
          </w:p>
        </w:tc>
        <w:tc>
          <w:tcPr>
            <w:tcW w:w="1550" w:type="dxa"/>
          </w:tcPr>
          <w:p w14:paraId="19044616" w14:textId="406FD072" w:rsidR="00313246" w:rsidRPr="00A03172" w:rsidRDefault="00313246" w:rsidP="00F976F2">
            <w:pPr>
              <w:pStyle w:val="NormalTable"/>
            </w:pPr>
          </w:p>
        </w:tc>
        <w:tc>
          <w:tcPr>
            <w:tcW w:w="2079" w:type="dxa"/>
          </w:tcPr>
          <w:p w14:paraId="5401758F" w14:textId="73C0A466" w:rsidR="00313246" w:rsidRPr="00A03172" w:rsidRDefault="00313246" w:rsidP="00F976F2">
            <w:pPr>
              <w:pStyle w:val="NormalTable"/>
            </w:pPr>
          </w:p>
        </w:tc>
        <w:tc>
          <w:tcPr>
            <w:tcW w:w="6379" w:type="dxa"/>
          </w:tcPr>
          <w:p w14:paraId="5707D84C" w14:textId="4E56D1EF" w:rsidR="00FE078C" w:rsidRPr="00A03172" w:rsidRDefault="00FE078C" w:rsidP="00F976F2">
            <w:pPr>
              <w:pStyle w:val="NormalTable"/>
            </w:pPr>
          </w:p>
        </w:tc>
      </w:tr>
      <w:tr w:rsidR="009941ED" w:rsidRPr="00A03172" w14:paraId="4D7323F2" w14:textId="77777777" w:rsidTr="00A53397">
        <w:trPr>
          <w:trHeight w:val="236"/>
          <w:jc w:val="center"/>
        </w:trPr>
        <w:tc>
          <w:tcPr>
            <w:tcW w:w="1061" w:type="dxa"/>
          </w:tcPr>
          <w:p w14:paraId="55D3F4D7" w14:textId="73F5921A" w:rsidR="009941ED" w:rsidRPr="00A03172" w:rsidRDefault="009941ED" w:rsidP="00F976F2">
            <w:pPr>
              <w:pStyle w:val="NormalTable"/>
            </w:pPr>
          </w:p>
        </w:tc>
        <w:tc>
          <w:tcPr>
            <w:tcW w:w="1550" w:type="dxa"/>
          </w:tcPr>
          <w:p w14:paraId="3F64D185" w14:textId="497DA37B" w:rsidR="009941ED" w:rsidRPr="00A03172" w:rsidRDefault="009941ED" w:rsidP="00F976F2">
            <w:pPr>
              <w:pStyle w:val="NormalTable"/>
            </w:pPr>
          </w:p>
        </w:tc>
        <w:tc>
          <w:tcPr>
            <w:tcW w:w="2079" w:type="dxa"/>
          </w:tcPr>
          <w:p w14:paraId="19C6A6FF" w14:textId="3EA48B37" w:rsidR="009941ED" w:rsidRPr="00A03172" w:rsidRDefault="009941ED" w:rsidP="00F976F2">
            <w:pPr>
              <w:pStyle w:val="NormalTable"/>
            </w:pPr>
          </w:p>
        </w:tc>
        <w:tc>
          <w:tcPr>
            <w:tcW w:w="6379" w:type="dxa"/>
          </w:tcPr>
          <w:p w14:paraId="750149A5" w14:textId="39384464" w:rsidR="009941ED" w:rsidRPr="00A03172" w:rsidRDefault="009941ED" w:rsidP="00F976F2">
            <w:pPr>
              <w:pStyle w:val="NormalTable"/>
            </w:pPr>
          </w:p>
        </w:tc>
      </w:tr>
      <w:tr w:rsidR="009941ED" w:rsidRPr="00A03172" w14:paraId="638E312B" w14:textId="77777777" w:rsidTr="00A53397">
        <w:trPr>
          <w:trHeight w:val="236"/>
          <w:jc w:val="center"/>
        </w:trPr>
        <w:tc>
          <w:tcPr>
            <w:tcW w:w="1061" w:type="dxa"/>
          </w:tcPr>
          <w:p w14:paraId="5A91B738" w14:textId="1E2DCC64" w:rsidR="009941ED" w:rsidRPr="00A03172" w:rsidRDefault="009941ED" w:rsidP="00F976F2">
            <w:pPr>
              <w:pStyle w:val="NormalTable"/>
            </w:pPr>
          </w:p>
        </w:tc>
        <w:tc>
          <w:tcPr>
            <w:tcW w:w="1550" w:type="dxa"/>
          </w:tcPr>
          <w:p w14:paraId="232ECACB" w14:textId="7AFEDB3E" w:rsidR="009941ED" w:rsidRPr="00A03172" w:rsidRDefault="009941ED" w:rsidP="00F976F2">
            <w:pPr>
              <w:pStyle w:val="NormalTable"/>
            </w:pPr>
          </w:p>
        </w:tc>
        <w:tc>
          <w:tcPr>
            <w:tcW w:w="2079" w:type="dxa"/>
          </w:tcPr>
          <w:p w14:paraId="5526935A" w14:textId="37EC301F" w:rsidR="009941ED" w:rsidRPr="00A03172" w:rsidRDefault="009941ED" w:rsidP="00F976F2">
            <w:pPr>
              <w:pStyle w:val="NormalTable"/>
            </w:pPr>
          </w:p>
        </w:tc>
        <w:tc>
          <w:tcPr>
            <w:tcW w:w="6379" w:type="dxa"/>
          </w:tcPr>
          <w:p w14:paraId="43EFDA15" w14:textId="2EF2E948" w:rsidR="009941ED" w:rsidRPr="00A03172" w:rsidRDefault="009941ED" w:rsidP="00F976F2">
            <w:pPr>
              <w:pStyle w:val="NormalTable"/>
            </w:pPr>
          </w:p>
        </w:tc>
      </w:tr>
      <w:tr w:rsidR="007D129F" w:rsidRPr="00A03172" w14:paraId="146F5488" w14:textId="77777777" w:rsidTr="00A53397">
        <w:trPr>
          <w:trHeight w:val="236"/>
          <w:jc w:val="center"/>
        </w:trPr>
        <w:tc>
          <w:tcPr>
            <w:tcW w:w="1061" w:type="dxa"/>
          </w:tcPr>
          <w:p w14:paraId="5AC81D18" w14:textId="22137613" w:rsidR="007D129F" w:rsidRPr="00A03172" w:rsidRDefault="007D129F" w:rsidP="00F976F2">
            <w:pPr>
              <w:pStyle w:val="NormalTable"/>
            </w:pPr>
          </w:p>
        </w:tc>
        <w:tc>
          <w:tcPr>
            <w:tcW w:w="1550" w:type="dxa"/>
          </w:tcPr>
          <w:p w14:paraId="4A110A05" w14:textId="0EB07209" w:rsidR="007D129F" w:rsidRPr="00A03172" w:rsidRDefault="007D129F" w:rsidP="00F976F2">
            <w:pPr>
              <w:pStyle w:val="NormalTable"/>
            </w:pPr>
          </w:p>
        </w:tc>
        <w:tc>
          <w:tcPr>
            <w:tcW w:w="2079" w:type="dxa"/>
          </w:tcPr>
          <w:p w14:paraId="0ABA35AA" w14:textId="4866113F" w:rsidR="007D129F" w:rsidRPr="00A03172" w:rsidRDefault="007D129F" w:rsidP="00F976F2">
            <w:pPr>
              <w:pStyle w:val="NormalTable"/>
            </w:pPr>
          </w:p>
        </w:tc>
        <w:tc>
          <w:tcPr>
            <w:tcW w:w="6379" w:type="dxa"/>
          </w:tcPr>
          <w:p w14:paraId="24A9780D" w14:textId="5E06DD56" w:rsidR="007D129F" w:rsidRPr="00A03172" w:rsidRDefault="007D129F" w:rsidP="00F976F2">
            <w:pPr>
              <w:pStyle w:val="NormalTable"/>
            </w:pPr>
          </w:p>
        </w:tc>
      </w:tr>
      <w:tr w:rsidR="009941ED" w:rsidRPr="00A03172" w14:paraId="6A4AEC79" w14:textId="77777777" w:rsidTr="00A53397">
        <w:trPr>
          <w:trHeight w:val="236"/>
          <w:jc w:val="center"/>
        </w:trPr>
        <w:tc>
          <w:tcPr>
            <w:tcW w:w="1061" w:type="dxa"/>
          </w:tcPr>
          <w:p w14:paraId="61011AC8" w14:textId="2AB78750" w:rsidR="009941ED" w:rsidRPr="00A03172" w:rsidRDefault="009941ED" w:rsidP="00F976F2">
            <w:pPr>
              <w:pStyle w:val="NormalTable"/>
            </w:pPr>
          </w:p>
        </w:tc>
        <w:tc>
          <w:tcPr>
            <w:tcW w:w="1550" w:type="dxa"/>
          </w:tcPr>
          <w:p w14:paraId="026D5489" w14:textId="6B11F381" w:rsidR="009941ED" w:rsidRPr="00A03172" w:rsidRDefault="009941ED" w:rsidP="00F976F2">
            <w:pPr>
              <w:pStyle w:val="NormalTable"/>
            </w:pPr>
          </w:p>
        </w:tc>
        <w:tc>
          <w:tcPr>
            <w:tcW w:w="2079" w:type="dxa"/>
          </w:tcPr>
          <w:p w14:paraId="3750B222" w14:textId="68CF12D2" w:rsidR="009941ED" w:rsidRPr="00A03172" w:rsidRDefault="009941ED" w:rsidP="00F976F2">
            <w:pPr>
              <w:pStyle w:val="NormalTable"/>
            </w:pPr>
          </w:p>
        </w:tc>
        <w:tc>
          <w:tcPr>
            <w:tcW w:w="6379" w:type="dxa"/>
          </w:tcPr>
          <w:p w14:paraId="2DCE9C32" w14:textId="5FA57039" w:rsidR="009941ED" w:rsidRPr="00A03172" w:rsidRDefault="009941ED" w:rsidP="00F976F2">
            <w:pPr>
              <w:pStyle w:val="NormalTable"/>
            </w:pPr>
          </w:p>
        </w:tc>
      </w:tr>
      <w:tr w:rsidR="00A45AFE" w:rsidRPr="00A03172" w14:paraId="0805150E" w14:textId="77777777" w:rsidTr="00A53397">
        <w:trPr>
          <w:trHeight w:val="236"/>
          <w:jc w:val="center"/>
        </w:trPr>
        <w:tc>
          <w:tcPr>
            <w:tcW w:w="1061" w:type="dxa"/>
          </w:tcPr>
          <w:p w14:paraId="575ED4A4" w14:textId="5D3526C5" w:rsidR="00A45AFE" w:rsidRPr="00A03172" w:rsidRDefault="00A45AFE" w:rsidP="00F976F2">
            <w:pPr>
              <w:pStyle w:val="NormalTable"/>
            </w:pPr>
          </w:p>
        </w:tc>
        <w:tc>
          <w:tcPr>
            <w:tcW w:w="1550" w:type="dxa"/>
          </w:tcPr>
          <w:p w14:paraId="6C108CFD" w14:textId="56AD9B8C" w:rsidR="00A45AFE" w:rsidRPr="00A03172" w:rsidRDefault="00A45AFE" w:rsidP="00F976F2">
            <w:pPr>
              <w:pStyle w:val="NormalTable"/>
            </w:pPr>
          </w:p>
        </w:tc>
        <w:tc>
          <w:tcPr>
            <w:tcW w:w="2079" w:type="dxa"/>
          </w:tcPr>
          <w:p w14:paraId="51FDB7F3" w14:textId="61BACF3F" w:rsidR="00A45AFE" w:rsidRPr="00A03172" w:rsidRDefault="00A45AFE" w:rsidP="00F976F2">
            <w:pPr>
              <w:pStyle w:val="NormalTable"/>
            </w:pPr>
          </w:p>
        </w:tc>
        <w:tc>
          <w:tcPr>
            <w:tcW w:w="6379" w:type="dxa"/>
          </w:tcPr>
          <w:p w14:paraId="0D86D0CE" w14:textId="5DCECDD2" w:rsidR="00A45AFE" w:rsidRPr="00A03172" w:rsidRDefault="00A45AFE" w:rsidP="00F976F2">
            <w:pPr>
              <w:pStyle w:val="NormalTable"/>
            </w:pPr>
          </w:p>
        </w:tc>
      </w:tr>
      <w:tr w:rsidR="00A45AFE" w:rsidRPr="00A03172" w14:paraId="22FB36A1" w14:textId="77777777" w:rsidTr="00A53397">
        <w:trPr>
          <w:trHeight w:val="236"/>
          <w:jc w:val="center"/>
        </w:trPr>
        <w:tc>
          <w:tcPr>
            <w:tcW w:w="1061" w:type="dxa"/>
          </w:tcPr>
          <w:p w14:paraId="46055FA0" w14:textId="41B5F6F7" w:rsidR="00A45AFE" w:rsidRPr="00A03172" w:rsidRDefault="00A45AFE" w:rsidP="00F976F2">
            <w:pPr>
              <w:pStyle w:val="NormalTable"/>
            </w:pPr>
          </w:p>
        </w:tc>
        <w:tc>
          <w:tcPr>
            <w:tcW w:w="1550" w:type="dxa"/>
          </w:tcPr>
          <w:p w14:paraId="5732570A" w14:textId="03DC9E6A" w:rsidR="00A45AFE" w:rsidRPr="00A03172" w:rsidRDefault="00A45AFE" w:rsidP="00F976F2">
            <w:pPr>
              <w:pStyle w:val="NormalTable"/>
            </w:pPr>
          </w:p>
        </w:tc>
        <w:tc>
          <w:tcPr>
            <w:tcW w:w="2079" w:type="dxa"/>
          </w:tcPr>
          <w:p w14:paraId="4141F346" w14:textId="0ABCB0F0" w:rsidR="00A45AFE" w:rsidRPr="00A03172" w:rsidRDefault="00A45AFE" w:rsidP="00F976F2">
            <w:pPr>
              <w:pStyle w:val="NormalTable"/>
            </w:pPr>
          </w:p>
        </w:tc>
        <w:tc>
          <w:tcPr>
            <w:tcW w:w="6379" w:type="dxa"/>
          </w:tcPr>
          <w:p w14:paraId="1A1E99B3" w14:textId="5B1D3665" w:rsidR="00A45AFE" w:rsidRPr="00A03172" w:rsidRDefault="00A45AFE" w:rsidP="00F976F2">
            <w:pPr>
              <w:pStyle w:val="NormalTable"/>
            </w:pPr>
          </w:p>
        </w:tc>
      </w:tr>
    </w:tbl>
    <w:p w14:paraId="7944F8A9" w14:textId="5591AB24" w:rsidR="006D43A1" w:rsidRDefault="001D08BE" w:rsidP="00F24579">
      <w:pPr>
        <w:pStyle w:val="1"/>
        <w:pageBreakBefore/>
      </w:pPr>
      <w:bookmarkStart w:id="6" w:name="_Toc510976609"/>
      <w:bookmarkStart w:id="7" w:name="_Toc1300448"/>
      <w:r>
        <w:rPr>
          <w:rFonts w:eastAsiaTheme="minorEastAsia" w:hint="eastAsia"/>
          <w:lang w:eastAsia="zh-CN"/>
        </w:rPr>
        <w:lastRenderedPageBreak/>
        <w:t>简介</w:t>
      </w:r>
      <w:bookmarkEnd w:id="6"/>
      <w:bookmarkEnd w:id="7"/>
    </w:p>
    <w:p w14:paraId="21758EF1" w14:textId="4BAD6239" w:rsidR="00CB267F" w:rsidRDefault="001D08BE" w:rsidP="00382CDD">
      <w:pPr>
        <w:pStyle w:val="2"/>
      </w:pPr>
      <w:bookmarkStart w:id="8" w:name="_Toc510976610"/>
      <w:bookmarkStart w:id="9" w:name="_Toc1300449"/>
      <w:r>
        <w:rPr>
          <w:rFonts w:eastAsiaTheme="minorEastAsia" w:hint="eastAsia"/>
          <w:lang w:eastAsia="zh-CN"/>
        </w:rPr>
        <w:t>目标</w:t>
      </w:r>
      <w:bookmarkEnd w:id="8"/>
      <w:bookmarkEnd w:id="9"/>
    </w:p>
    <w:p w14:paraId="6895FEAA" w14:textId="5478504C" w:rsidR="000951C4" w:rsidRDefault="00BF3969" w:rsidP="000951C4">
      <w:pPr>
        <w:rPr>
          <w:lang w:eastAsia="zh-CN"/>
        </w:rPr>
      </w:pPr>
      <w:r>
        <w:rPr>
          <w:rFonts w:hint="eastAsia"/>
          <w:lang w:eastAsia="zh-CN"/>
        </w:rPr>
        <w:t>该</w:t>
      </w:r>
      <w:r>
        <w:rPr>
          <w:lang w:eastAsia="zh-CN"/>
        </w:rPr>
        <w:t>文档</w:t>
      </w:r>
      <w:r>
        <w:rPr>
          <w:rFonts w:hint="eastAsia"/>
          <w:lang w:eastAsia="zh-CN"/>
        </w:rPr>
        <w:t>主要介绍</w:t>
      </w:r>
      <w:r>
        <w:rPr>
          <w:lang w:eastAsia="zh-CN"/>
        </w:rPr>
        <w:t>此框架的设计</w:t>
      </w:r>
      <w:r>
        <w:rPr>
          <w:rFonts w:hint="eastAsia"/>
          <w:lang w:eastAsia="zh-CN"/>
        </w:rPr>
        <w:t>、</w:t>
      </w:r>
      <w:r>
        <w:rPr>
          <w:lang w:eastAsia="zh-CN"/>
        </w:rPr>
        <w:t>运行环境安装配置及框架运用相关内容</w:t>
      </w:r>
      <w:r>
        <w:rPr>
          <w:rFonts w:hint="eastAsia"/>
          <w:lang w:eastAsia="zh-CN"/>
        </w:rPr>
        <w:t>。</w:t>
      </w:r>
    </w:p>
    <w:p w14:paraId="057FB67B" w14:textId="28EC53A5" w:rsidR="00FB5476" w:rsidRDefault="00FB5476" w:rsidP="000951C4">
      <w:pPr>
        <w:rPr>
          <w:lang w:eastAsia="zh-CN"/>
        </w:rPr>
      </w:pPr>
      <w:r>
        <w:rPr>
          <w:rFonts w:hint="eastAsia"/>
          <w:lang w:eastAsia="zh-CN"/>
        </w:rPr>
        <w:t>该文档是动态更新的，根据需求，会对某些章节做内容增加、删除、修改等。</w:t>
      </w:r>
    </w:p>
    <w:p w14:paraId="2DBCB281" w14:textId="19C35E17" w:rsidR="00FB5476" w:rsidRPr="00FB5476" w:rsidRDefault="00FB5476" w:rsidP="000951C4">
      <w:pPr>
        <w:rPr>
          <w:lang w:eastAsia="zh-CN"/>
        </w:rPr>
      </w:pPr>
      <w:r>
        <w:rPr>
          <w:rFonts w:hint="eastAsia"/>
          <w:lang w:eastAsia="zh-CN"/>
        </w:rPr>
        <w:t>该文档目标读者为项目经理、开发人员、测试人员等。</w:t>
      </w:r>
    </w:p>
    <w:p w14:paraId="70F1CAFD" w14:textId="1E30AAFF" w:rsidR="00CB267F" w:rsidRDefault="00FB5476" w:rsidP="00382CDD">
      <w:pPr>
        <w:pStyle w:val="2"/>
        <w:rPr>
          <w:rFonts w:eastAsiaTheme="minorEastAsia"/>
          <w:lang w:eastAsia="zh-CN"/>
        </w:rPr>
      </w:pPr>
      <w:bookmarkStart w:id="10" w:name="_Toc510976611"/>
      <w:bookmarkStart w:id="11" w:name="_Toc1300450"/>
      <w:r>
        <w:rPr>
          <w:rFonts w:eastAsiaTheme="minorEastAsia" w:hint="eastAsia"/>
          <w:lang w:eastAsia="zh-CN"/>
        </w:rPr>
        <w:t>范围</w:t>
      </w:r>
      <w:bookmarkEnd w:id="10"/>
      <w:bookmarkEnd w:id="11"/>
    </w:p>
    <w:p w14:paraId="4C1CBB2C" w14:textId="3AAD7271" w:rsidR="00FB5476" w:rsidRDefault="00FB5476" w:rsidP="00FB5476">
      <w:pPr>
        <w:rPr>
          <w:lang w:eastAsia="zh-CN"/>
        </w:rPr>
      </w:pPr>
      <w:r>
        <w:rPr>
          <w:rFonts w:hint="eastAsia"/>
          <w:lang w:eastAsia="zh-CN"/>
        </w:rPr>
        <w:t>该文档将覆盖以下内容：</w:t>
      </w:r>
    </w:p>
    <w:p w14:paraId="2B0C3451" w14:textId="6A1AC2CD" w:rsidR="00BF3969" w:rsidRPr="00B35D00" w:rsidRDefault="00BF3969" w:rsidP="00FB5476">
      <w:pPr>
        <w:pStyle w:val="a"/>
        <w:numPr>
          <w:ilvl w:val="0"/>
          <w:numId w:val="26"/>
        </w:numPr>
        <w:rPr>
          <w:rFonts w:cs="Arial"/>
        </w:rPr>
      </w:pPr>
      <w:r>
        <w:rPr>
          <w:rFonts w:eastAsiaTheme="minorEastAsia" w:cs="Arial" w:hint="eastAsia"/>
          <w:lang w:eastAsia="zh-CN"/>
        </w:rPr>
        <w:t>整体框架</w:t>
      </w:r>
    </w:p>
    <w:p w14:paraId="1FB01455" w14:textId="58FD6FC2" w:rsidR="00B35D00" w:rsidRPr="00BF3969" w:rsidRDefault="00B35D00" w:rsidP="00FB5476">
      <w:pPr>
        <w:pStyle w:val="a"/>
        <w:numPr>
          <w:ilvl w:val="0"/>
          <w:numId w:val="26"/>
        </w:numPr>
        <w:rPr>
          <w:rFonts w:cs="Arial"/>
        </w:rPr>
      </w:pPr>
      <w:r>
        <w:rPr>
          <w:rFonts w:eastAsiaTheme="minorEastAsia" w:cs="Arial" w:hint="eastAsia"/>
          <w:lang w:eastAsia="zh-CN"/>
        </w:rPr>
        <w:t>目录</w:t>
      </w:r>
      <w:r>
        <w:rPr>
          <w:rFonts w:eastAsiaTheme="minorEastAsia" w:cs="Arial"/>
          <w:lang w:eastAsia="zh-CN"/>
        </w:rPr>
        <w:t>设置</w:t>
      </w:r>
    </w:p>
    <w:p w14:paraId="4A223100" w14:textId="68C4B785" w:rsidR="000951C4" w:rsidRPr="008A7CE7" w:rsidRDefault="00FB5476" w:rsidP="00D93D11">
      <w:pPr>
        <w:pStyle w:val="a"/>
        <w:numPr>
          <w:ilvl w:val="0"/>
          <w:numId w:val="26"/>
        </w:numPr>
        <w:rPr>
          <w:rFonts w:cs="Arial"/>
        </w:rPr>
      </w:pPr>
      <w:r>
        <w:rPr>
          <w:rFonts w:eastAsiaTheme="minorEastAsia" w:cs="Arial" w:hint="eastAsia"/>
          <w:lang w:eastAsia="zh-CN"/>
        </w:rPr>
        <w:t>环境搭建</w:t>
      </w:r>
    </w:p>
    <w:p w14:paraId="3DA027BA" w14:textId="638AB9EE" w:rsidR="00B35D00" w:rsidRPr="001D454F" w:rsidRDefault="008A7CE7" w:rsidP="001D454F">
      <w:pPr>
        <w:pStyle w:val="a"/>
        <w:numPr>
          <w:ilvl w:val="0"/>
          <w:numId w:val="26"/>
        </w:numPr>
        <w:rPr>
          <w:rFonts w:cs="Arial" w:hint="eastAsia"/>
          <w:lang w:eastAsia="zh-CN"/>
        </w:rPr>
      </w:pPr>
      <w:r>
        <w:rPr>
          <w:rFonts w:eastAsiaTheme="minorEastAsia" w:cs="Arial" w:hint="eastAsia"/>
          <w:lang w:eastAsia="zh-CN"/>
        </w:rPr>
        <w:t>命名</w:t>
      </w:r>
      <w:r w:rsidR="00B02095">
        <w:rPr>
          <w:rFonts w:eastAsiaTheme="minorEastAsia" w:cs="Arial" w:hint="eastAsia"/>
          <w:lang w:eastAsia="zh-CN"/>
        </w:rPr>
        <w:t>规范</w:t>
      </w:r>
      <w:r>
        <w:rPr>
          <w:rFonts w:eastAsiaTheme="minorEastAsia" w:cs="Arial" w:hint="eastAsia"/>
          <w:lang w:eastAsia="zh-CN"/>
        </w:rPr>
        <w:t>（文件名、方法名、变量名</w:t>
      </w:r>
      <w:r w:rsidR="00BF3969">
        <w:rPr>
          <w:rFonts w:eastAsiaTheme="minorEastAsia" w:cs="Arial" w:hint="eastAsia"/>
          <w:lang w:eastAsia="zh-CN"/>
        </w:rPr>
        <w:t>、</w:t>
      </w:r>
      <w:r w:rsidR="00BF3969">
        <w:rPr>
          <w:rFonts w:eastAsiaTheme="minorEastAsia" w:cs="Arial"/>
          <w:lang w:eastAsia="zh-CN"/>
        </w:rPr>
        <w:t>类名等</w:t>
      </w:r>
      <w:r>
        <w:rPr>
          <w:rFonts w:eastAsiaTheme="minorEastAsia" w:cs="Arial" w:hint="eastAsia"/>
          <w:lang w:eastAsia="zh-CN"/>
        </w:rPr>
        <w:t>）</w:t>
      </w:r>
    </w:p>
    <w:p w14:paraId="4987FE3C" w14:textId="65AAFC2E" w:rsidR="00B92ED1" w:rsidRPr="0078632D" w:rsidRDefault="00B92ED1" w:rsidP="00D93D11">
      <w:pPr>
        <w:pStyle w:val="a"/>
        <w:numPr>
          <w:ilvl w:val="0"/>
          <w:numId w:val="26"/>
        </w:numPr>
        <w:rPr>
          <w:rFonts w:cs="Arial"/>
          <w:lang w:eastAsia="zh-CN"/>
        </w:rPr>
      </w:pPr>
      <w:r>
        <w:rPr>
          <w:rFonts w:eastAsiaTheme="minorEastAsia" w:cs="Arial" w:hint="eastAsia"/>
          <w:lang w:eastAsia="zh-CN"/>
        </w:rPr>
        <w:t>测试运行</w:t>
      </w:r>
      <w:r w:rsidR="001D454F">
        <w:rPr>
          <w:rFonts w:eastAsiaTheme="minorEastAsia" w:cs="Arial"/>
          <w:lang w:eastAsia="zh-CN"/>
        </w:rPr>
        <w:t>（</w:t>
      </w:r>
      <w:r w:rsidR="001D454F">
        <w:rPr>
          <w:rFonts w:eastAsiaTheme="minorEastAsia" w:cs="Arial" w:hint="eastAsia"/>
          <w:lang w:eastAsia="zh-CN"/>
        </w:rPr>
        <w:t>基于</w:t>
      </w:r>
      <w:r w:rsidR="001D454F">
        <w:rPr>
          <w:rFonts w:eastAsiaTheme="minorEastAsia" w:cs="Arial"/>
          <w:lang w:eastAsia="zh-CN"/>
        </w:rPr>
        <w:t>信用重庆</w:t>
      </w:r>
      <w:r w:rsidR="001D454F">
        <w:rPr>
          <w:rFonts w:eastAsiaTheme="minorEastAsia" w:cs="Arial" w:hint="eastAsia"/>
          <w:lang w:eastAsia="zh-CN"/>
        </w:rPr>
        <w:t>写的</w:t>
      </w:r>
      <w:r w:rsidR="001D454F">
        <w:rPr>
          <w:rFonts w:eastAsiaTheme="minorEastAsia" w:cs="Arial"/>
          <w:lang w:eastAsia="zh-CN"/>
        </w:rPr>
        <w:t>3</w:t>
      </w:r>
      <w:r w:rsidR="001D454F">
        <w:rPr>
          <w:rFonts w:eastAsiaTheme="minorEastAsia" w:cs="Arial" w:hint="eastAsia"/>
          <w:lang w:eastAsia="zh-CN"/>
        </w:rPr>
        <w:t>条自动化脚本作为示例</w:t>
      </w:r>
      <w:r w:rsidR="001D454F">
        <w:rPr>
          <w:rFonts w:eastAsiaTheme="minorEastAsia" w:cs="Arial"/>
          <w:lang w:eastAsia="zh-CN"/>
        </w:rPr>
        <w:t>）</w:t>
      </w:r>
    </w:p>
    <w:p w14:paraId="0F4621DB" w14:textId="72F1E75E" w:rsidR="00CB267F" w:rsidRDefault="00B92ED1" w:rsidP="00382CDD">
      <w:pPr>
        <w:pStyle w:val="2"/>
      </w:pPr>
      <w:bookmarkStart w:id="12" w:name="_Toc510976612"/>
      <w:bookmarkStart w:id="13" w:name="_Toc1300451"/>
      <w:r>
        <w:rPr>
          <w:rFonts w:eastAsiaTheme="minorEastAsia" w:hint="eastAsia"/>
          <w:lang w:eastAsia="zh-CN"/>
        </w:rPr>
        <w:t>假设</w:t>
      </w:r>
      <w:bookmarkEnd w:id="12"/>
      <w:bookmarkEnd w:id="13"/>
    </w:p>
    <w:p w14:paraId="4545E720" w14:textId="64DF156C" w:rsidR="00B92ED1" w:rsidRPr="00B92ED1" w:rsidRDefault="00B92ED1" w:rsidP="008677DE">
      <w:pPr>
        <w:rPr>
          <w:rFonts w:cs="Arial"/>
          <w:lang w:val="en-US" w:eastAsia="zh-CN"/>
        </w:rPr>
      </w:pPr>
      <w:r w:rsidRPr="00B92ED1">
        <w:rPr>
          <w:rFonts w:cs="Arial" w:hint="eastAsia"/>
          <w:lang w:val="en-US" w:eastAsia="zh-CN"/>
        </w:rPr>
        <w:t>对本文档的用户做了以下假设：</w:t>
      </w:r>
    </w:p>
    <w:p w14:paraId="0205C461" w14:textId="2A1B5CCA" w:rsidR="000951C4" w:rsidRPr="00777C79" w:rsidRDefault="00B92ED1" w:rsidP="00D93D11">
      <w:pPr>
        <w:pStyle w:val="a"/>
        <w:numPr>
          <w:ilvl w:val="0"/>
          <w:numId w:val="28"/>
        </w:numPr>
        <w:rPr>
          <w:rFonts w:cs="Arial"/>
        </w:rPr>
      </w:pPr>
      <w:r>
        <w:rPr>
          <w:rFonts w:eastAsiaTheme="minorEastAsia" w:cs="Arial" w:hint="eastAsia"/>
          <w:lang w:eastAsia="zh-CN"/>
        </w:rPr>
        <w:t>熟悉</w:t>
      </w:r>
      <w:r>
        <w:rPr>
          <w:rFonts w:eastAsiaTheme="minorEastAsia" w:cs="Arial" w:hint="eastAsia"/>
          <w:lang w:eastAsia="zh-CN"/>
        </w:rPr>
        <w:t>Python</w:t>
      </w:r>
      <w:r>
        <w:rPr>
          <w:rFonts w:eastAsiaTheme="minorEastAsia" w:cs="Arial" w:hint="eastAsia"/>
          <w:lang w:eastAsia="zh-CN"/>
        </w:rPr>
        <w:t>语言</w:t>
      </w:r>
    </w:p>
    <w:p w14:paraId="76C37291" w14:textId="00BD5914" w:rsidR="00777C79" w:rsidRPr="00B92ED1" w:rsidRDefault="00777C79" w:rsidP="00D93D11">
      <w:pPr>
        <w:pStyle w:val="a"/>
        <w:numPr>
          <w:ilvl w:val="0"/>
          <w:numId w:val="28"/>
        </w:numPr>
        <w:rPr>
          <w:rFonts w:cs="Arial"/>
        </w:rPr>
      </w:pPr>
      <w:r>
        <w:rPr>
          <w:rFonts w:eastAsiaTheme="minorEastAsia" w:cs="Arial" w:hint="eastAsia"/>
          <w:lang w:eastAsia="zh-CN"/>
        </w:rPr>
        <w:t>了解</w:t>
      </w:r>
      <w:r>
        <w:rPr>
          <w:rFonts w:eastAsiaTheme="minorEastAsia" w:cs="Arial" w:hint="eastAsia"/>
          <w:lang w:eastAsia="zh-CN"/>
        </w:rPr>
        <w:t xml:space="preserve">Python </w:t>
      </w:r>
      <w:proofErr w:type="spellStart"/>
      <w:r>
        <w:rPr>
          <w:rFonts w:eastAsiaTheme="minorEastAsia" w:cs="Arial" w:hint="eastAsia"/>
          <w:lang w:eastAsia="zh-CN"/>
        </w:rPr>
        <w:t>unittest</w:t>
      </w:r>
      <w:proofErr w:type="spellEnd"/>
      <w:r>
        <w:rPr>
          <w:rFonts w:eastAsiaTheme="minorEastAsia" w:cs="Arial" w:hint="eastAsia"/>
          <w:lang w:eastAsia="zh-CN"/>
        </w:rPr>
        <w:t>框架</w:t>
      </w:r>
    </w:p>
    <w:p w14:paraId="334DFF69" w14:textId="2DE9A7F8" w:rsidR="00B35D00" w:rsidRPr="00B35D00" w:rsidRDefault="00B92ED1" w:rsidP="00B35D00">
      <w:pPr>
        <w:pStyle w:val="a"/>
        <w:numPr>
          <w:ilvl w:val="0"/>
          <w:numId w:val="28"/>
        </w:numPr>
        <w:rPr>
          <w:rFonts w:cs="Arial"/>
        </w:rPr>
      </w:pPr>
      <w:r>
        <w:rPr>
          <w:rFonts w:eastAsiaTheme="minorEastAsia" w:cs="Arial" w:hint="eastAsia"/>
          <w:lang w:eastAsia="zh-CN"/>
        </w:rPr>
        <w:t>熟悉</w:t>
      </w:r>
      <w:r>
        <w:rPr>
          <w:rFonts w:eastAsiaTheme="minorEastAsia" w:cs="Arial" w:hint="eastAsia"/>
          <w:lang w:eastAsia="zh-CN"/>
        </w:rPr>
        <w:t>Selenium</w:t>
      </w:r>
    </w:p>
    <w:p w14:paraId="1219D926" w14:textId="330C380C" w:rsidR="00B92ED1" w:rsidRPr="0078632D" w:rsidRDefault="00B92ED1" w:rsidP="00D93D11">
      <w:pPr>
        <w:pStyle w:val="a"/>
        <w:numPr>
          <w:ilvl w:val="0"/>
          <w:numId w:val="28"/>
        </w:numPr>
        <w:rPr>
          <w:rFonts w:cs="Arial"/>
          <w:lang w:eastAsia="zh-CN"/>
        </w:rPr>
      </w:pPr>
      <w:r>
        <w:rPr>
          <w:rFonts w:eastAsiaTheme="minorEastAsia" w:cs="Arial" w:hint="eastAsia"/>
          <w:lang w:eastAsia="zh-CN"/>
        </w:rPr>
        <w:t>熟悉常用的页面元素定位方法</w:t>
      </w:r>
    </w:p>
    <w:p w14:paraId="769CA09D" w14:textId="24D6AF7B" w:rsidR="00837091" w:rsidRPr="0078632D" w:rsidRDefault="00BF3969" w:rsidP="00D93D11">
      <w:pPr>
        <w:pStyle w:val="a"/>
        <w:numPr>
          <w:ilvl w:val="0"/>
          <w:numId w:val="28"/>
        </w:numPr>
        <w:rPr>
          <w:rFonts w:cs="Arial"/>
          <w:lang w:eastAsia="zh-CN"/>
        </w:rPr>
      </w:pPr>
      <w:r>
        <w:rPr>
          <w:rFonts w:eastAsiaTheme="minorEastAsia" w:cs="Arial" w:hint="eastAsia"/>
          <w:lang w:eastAsia="zh-CN"/>
        </w:rPr>
        <w:t>有一定的</w:t>
      </w:r>
      <w:r>
        <w:rPr>
          <w:rFonts w:eastAsiaTheme="minorEastAsia" w:cs="Arial" w:hint="eastAsia"/>
          <w:lang w:eastAsia="zh-CN"/>
        </w:rPr>
        <w:t>UI</w:t>
      </w:r>
      <w:r>
        <w:rPr>
          <w:rFonts w:eastAsiaTheme="minorEastAsia" w:cs="Arial" w:hint="eastAsia"/>
          <w:lang w:eastAsia="zh-CN"/>
        </w:rPr>
        <w:t>自动化</w:t>
      </w:r>
      <w:r w:rsidR="00B92ED1">
        <w:rPr>
          <w:rFonts w:eastAsiaTheme="minorEastAsia" w:cs="Arial" w:hint="eastAsia"/>
          <w:lang w:eastAsia="zh-CN"/>
        </w:rPr>
        <w:t>开发经验</w:t>
      </w:r>
    </w:p>
    <w:p w14:paraId="494676F5" w14:textId="4701E98D" w:rsidR="00B35D00" w:rsidRDefault="00B35D00" w:rsidP="0078632D">
      <w:pPr>
        <w:pStyle w:val="1"/>
        <w:pageBreakBefore/>
        <w:rPr>
          <w:rFonts w:eastAsiaTheme="minorEastAsia"/>
          <w:lang w:eastAsia="zh-CN"/>
        </w:rPr>
      </w:pPr>
      <w:bookmarkStart w:id="14" w:name="_Toc510976613"/>
      <w:bookmarkStart w:id="15" w:name="_Toc1300452"/>
      <w:r>
        <w:rPr>
          <w:rFonts w:eastAsiaTheme="minorEastAsia" w:hint="eastAsia"/>
          <w:lang w:eastAsia="zh-CN"/>
        </w:rPr>
        <w:lastRenderedPageBreak/>
        <w:t>整体</w:t>
      </w:r>
      <w:r>
        <w:rPr>
          <w:rFonts w:eastAsiaTheme="minorEastAsia"/>
          <w:lang w:eastAsia="zh-CN"/>
        </w:rPr>
        <w:t>框架</w:t>
      </w:r>
      <w:bookmarkEnd w:id="15"/>
    </w:p>
    <w:p w14:paraId="2F69A382" w14:textId="64B0B71A" w:rsidR="00B35D00" w:rsidRDefault="006F6D08" w:rsidP="00B35D00">
      <w:pPr>
        <w:rPr>
          <w:lang w:eastAsia="zh-CN"/>
        </w:rPr>
      </w:pPr>
      <w:r>
        <w:rPr>
          <w:rFonts w:hint="eastAsia"/>
          <w:lang w:eastAsia="zh-CN"/>
        </w:rPr>
        <w:t>Selenium</w:t>
      </w:r>
      <w:r>
        <w:rPr>
          <w:rFonts w:hint="eastAsia"/>
          <w:lang w:eastAsia="zh-CN"/>
        </w:rPr>
        <w:t>是</w:t>
      </w:r>
      <w:r>
        <w:rPr>
          <w:lang w:eastAsia="zh-CN"/>
        </w:rPr>
        <w:t>一个基于浏览器的自动化工具，它提供了一种跨平台、跨浏览器的</w:t>
      </w:r>
      <w:r>
        <w:rPr>
          <w:rFonts w:hint="eastAsia"/>
          <w:lang w:eastAsia="zh-CN"/>
        </w:rPr>
        <w:t>端</w:t>
      </w:r>
      <w:r>
        <w:rPr>
          <w:lang w:eastAsia="zh-CN"/>
        </w:rPr>
        <w:t>到端的</w:t>
      </w:r>
      <w:r>
        <w:rPr>
          <w:rFonts w:hint="eastAsia"/>
          <w:lang w:eastAsia="zh-CN"/>
        </w:rPr>
        <w:t>web</w:t>
      </w:r>
      <w:r>
        <w:rPr>
          <w:rFonts w:hint="eastAsia"/>
          <w:lang w:eastAsia="zh-CN"/>
        </w:rPr>
        <w:t>自动化</w:t>
      </w:r>
      <w:r>
        <w:rPr>
          <w:lang w:eastAsia="zh-CN"/>
        </w:rPr>
        <w:t>解决方案。</w:t>
      </w:r>
      <w:r>
        <w:rPr>
          <w:rFonts w:hint="eastAsia"/>
          <w:lang w:eastAsia="zh-CN"/>
        </w:rPr>
        <w:t>S</w:t>
      </w:r>
      <w:r>
        <w:rPr>
          <w:lang w:eastAsia="zh-CN"/>
        </w:rPr>
        <w:t>elenium</w:t>
      </w:r>
      <w:r>
        <w:rPr>
          <w:lang w:eastAsia="zh-CN"/>
        </w:rPr>
        <w:t>主要包括三部分：</w:t>
      </w:r>
    </w:p>
    <w:p w14:paraId="6A6D4825" w14:textId="38507BF9" w:rsidR="006F6D08" w:rsidRPr="006F6D08" w:rsidRDefault="006F6D08" w:rsidP="006F6D08">
      <w:pPr>
        <w:pStyle w:val="a"/>
        <w:numPr>
          <w:ilvl w:val="0"/>
          <w:numId w:val="28"/>
        </w:numPr>
        <w:rPr>
          <w:rFonts w:eastAsiaTheme="minorEastAsia" w:cs="Arial"/>
          <w:lang w:eastAsia="zh-CN"/>
        </w:rPr>
      </w:pPr>
      <w:r w:rsidRPr="006F6D08">
        <w:rPr>
          <w:rFonts w:eastAsiaTheme="minorEastAsia" w:cs="Arial"/>
          <w:lang w:eastAsia="zh-CN"/>
        </w:rPr>
        <w:t>Selenium IDE</w:t>
      </w:r>
      <w:r w:rsidRPr="006F6D08">
        <w:rPr>
          <w:rFonts w:eastAsiaTheme="minorEastAsia" w:cs="Arial" w:hint="eastAsia"/>
          <w:lang w:eastAsia="zh-CN"/>
        </w:rPr>
        <w:t>：</w:t>
      </w:r>
      <w:r w:rsidRPr="006F6D08">
        <w:rPr>
          <w:rFonts w:eastAsiaTheme="minorEastAsia" w:cs="Arial" w:hint="eastAsia"/>
          <w:lang w:eastAsia="zh-CN"/>
        </w:rPr>
        <w:t xml:space="preserve"> F</w:t>
      </w:r>
      <w:r w:rsidRPr="006F6D08">
        <w:rPr>
          <w:rFonts w:eastAsiaTheme="minorEastAsia" w:cs="Arial"/>
          <w:lang w:eastAsia="zh-CN"/>
        </w:rPr>
        <w:t>irefox</w:t>
      </w:r>
      <w:r w:rsidRPr="006F6D08">
        <w:rPr>
          <w:rFonts w:eastAsiaTheme="minorEastAsia" w:cs="Arial" w:hint="eastAsia"/>
          <w:lang w:eastAsia="zh-CN"/>
        </w:rPr>
        <w:t>浏览器</w:t>
      </w:r>
      <w:r w:rsidRPr="006F6D08">
        <w:rPr>
          <w:rFonts w:eastAsiaTheme="minorEastAsia" w:cs="Arial"/>
          <w:lang w:eastAsia="zh-CN"/>
        </w:rPr>
        <w:t>的一个插件（</w:t>
      </w:r>
      <w:r w:rsidRPr="006F6D08">
        <w:rPr>
          <w:rFonts w:eastAsiaTheme="minorEastAsia" w:cs="Arial" w:hint="eastAsia"/>
          <w:lang w:eastAsia="zh-CN"/>
        </w:rPr>
        <w:t>扩展</w:t>
      </w:r>
      <w:r w:rsidRPr="006F6D08">
        <w:rPr>
          <w:rFonts w:eastAsiaTheme="minorEastAsia" w:cs="Arial"/>
          <w:lang w:eastAsia="zh-CN"/>
        </w:rPr>
        <w:t>）</w:t>
      </w:r>
      <w:r w:rsidRPr="006F6D08">
        <w:rPr>
          <w:rFonts w:eastAsiaTheme="minorEastAsia" w:cs="Arial" w:hint="eastAsia"/>
          <w:lang w:eastAsia="zh-CN"/>
        </w:rPr>
        <w:t>，</w:t>
      </w:r>
      <w:r w:rsidRPr="006F6D08">
        <w:rPr>
          <w:rFonts w:eastAsiaTheme="minorEastAsia" w:cs="Arial"/>
          <w:lang w:eastAsia="zh-CN"/>
        </w:rPr>
        <w:t>它可以进行录制回放，并且可以把录制的操作以多种语言（</w:t>
      </w:r>
      <w:r w:rsidRPr="006F6D08">
        <w:rPr>
          <w:rFonts w:eastAsiaTheme="minorEastAsia" w:cs="Arial" w:hint="eastAsia"/>
          <w:lang w:eastAsia="zh-CN"/>
        </w:rPr>
        <w:t>如</w:t>
      </w:r>
      <w:r w:rsidRPr="006F6D08">
        <w:rPr>
          <w:rFonts w:eastAsiaTheme="minorEastAsia" w:cs="Arial" w:hint="eastAsia"/>
          <w:lang w:eastAsia="zh-CN"/>
        </w:rPr>
        <w:t>JAVA</w:t>
      </w:r>
      <w:r w:rsidRPr="006F6D08">
        <w:rPr>
          <w:rFonts w:eastAsiaTheme="minorEastAsia" w:cs="Arial" w:hint="eastAsia"/>
          <w:lang w:eastAsia="zh-CN"/>
        </w:rPr>
        <w:t>、</w:t>
      </w:r>
      <w:r w:rsidRPr="006F6D08">
        <w:rPr>
          <w:rFonts w:eastAsiaTheme="minorEastAsia" w:cs="Arial"/>
          <w:lang w:eastAsia="zh-CN"/>
        </w:rPr>
        <w:t>Python</w:t>
      </w:r>
      <w:r w:rsidRPr="006F6D08">
        <w:rPr>
          <w:rFonts w:eastAsiaTheme="minorEastAsia" w:cs="Arial" w:hint="eastAsia"/>
          <w:lang w:eastAsia="zh-CN"/>
        </w:rPr>
        <w:t>、</w:t>
      </w:r>
      <w:r w:rsidRPr="006F6D08">
        <w:rPr>
          <w:rFonts w:eastAsiaTheme="minorEastAsia" w:cs="Arial" w:hint="eastAsia"/>
          <w:lang w:eastAsia="zh-CN"/>
        </w:rPr>
        <w:t>C</w:t>
      </w:r>
      <w:r w:rsidRPr="006F6D08">
        <w:rPr>
          <w:rFonts w:eastAsiaTheme="minorEastAsia" w:cs="Arial"/>
          <w:lang w:eastAsia="zh-CN"/>
        </w:rPr>
        <w:t>#</w:t>
      </w:r>
      <w:r w:rsidRPr="006F6D08">
        <w:rPr>
          <w:rFonts w:eastAsiaTheme="minorEastAsia" w:cs="Arial" w:hint="eastAsia"/>
          <w:lang w:eastAsia="zh-CN"/>
        </w:rPr>
        <w:t>等</w:t>
      </w:r>
      <w:r w:rsidRPr="006F6D08">
        <w:rPr>
          <w:rFonts w:eastAsiaTheme="minorEastAsia" w:cs="Arial"/>
          <w:lang w:eastAsia="zh-CN"/>
        </w:rPr>
        <w:t>）</w:t>
      </w:r>
      <w:r w:rsidRPr="006F6D08">
        <w:rPr>
          <w:rFonts w:eastAsiaTheme="minorEastAsia" w:cs="Arial" w:hint="eastAsia"/>
          <w:lang w:eastAsia="zh-CN"/>
        </w:rPr>
        <w:t>的</w:t>
      </w:r>
      <w:r w:rsidRPr="006F6D08">
        <w:rPr>
          <w:rFonts w:eastAsiaTheme="minorEastAsia" w:cs="Arial"/>
          <w:lang w:eastAsia="zh-CN"/>
        </w:rPr>
        <w:t>形式导出成测试用例。</w:t>
      </w:r>
    </w:p>
    <w:p w14:paraId="02B0C1EC" w14:textId="22DFFB2F" w:rsidR="006F6D08" w:rsidRPr="006F6D08" w:rsidRDefault="006F6D08" w:rsidP="006F6D08">
      <w:pPr>
        <w:pStyle w:val="a"/>
        <w:numPr>
          <w:ilvl w:val="0"/>
          <w:numId w:val="28"/>
        </w:numPr>
        <w:rPr>
          <w:rFonts w:eastAsiaTheme="minorEastAsia" w:cs="Arial"/>
          <w:lang w:eastAsia="zh-CN"/>
        </w:rPr>
      </w:pPr>
      <w:r w:rsidRPr="006F6D08">
        <w:rPr>
          <w:rFonts w:eastAsiaTheme="minorEastAsia" w:cs="Arial"/>
          <w:lang w:eastAsia="zh-CN"/>
        </w:rPr>
        <w:t>Selenium WebDriver</w:t>
      </w:r>
      <w:r w:rsidRPr="006F6D08">
        <w:rPr>
          <w:rFonts w:eastAsiaTheme="minorEastAsia" w:cs="Arial" w:hint="eastAsia"/>
          <w:lang w:eastAsia="zh-CN"/>
        </w:rPr>
        <w:t>：</w:t>
      </w:r>
      <w:r w:rsidRPr="006F6D08">
        <w:rPr>
          <w:rFonts w:eastAsiaTheme="minorEastAsia" w:cs="Arial" w:hint="eastAsia"/>
          <w:lang w:eastAsia="zh-CN"/>
        </w:rPr>
        <w:t xml:space="preserve"> </w:t>
      </w:r>
      <w:r w:rsidRPr="006F6D08">
        <w:rPr>
          <w:rFonts w:eastAsiaTheme="minorEastAsia" w:cs="Arial" w:hint="eastAsia"/>
          <w:lang w:eastAsia="zh-CN"/>
        </w:rPr>
        <w:t>提供</w:t>
      </w:r>
      <w:r w:rsidRPr="006F6D08">
        <w:rPr>
          <w:rFonts w:eastAsiaTheme="minorEastAsia" w:cs="Arial" w:hint="eastAsia"/>
          <w:lang w:eastAsia="zh-CN"/>
        </w:rPr>
        <w:t>W</w:t>
      </w:r>
      <w:r w:rsidRPr="006F6D08">
        <w:rPr>
          <w:rFonts w:eastAsiaTheme="minorEastAsia" w:cs="Arial"/>
          <w:lang w:eastAsia="zh-CN"/>
        </w:rPr>
        <w:t>eb</w:t>
      </w:r>
      <w:r w:rsidRPr="006F6D08">
        <w:rPr>
          <w:rFonts w:eastAsiaTheme="minorEastAsia" w:cs="Arial"/>
          <w:lang w:eastAsia="zh-CN"/>
        </w:rPr>
        <w:t>自动化所需的</w:t>
      </w:r>
      <w:r w:rsidRPr="006F6D08">
        <w:rPr>
          <w:rFonts w:eastAsiaTheme="minorEastAsia" w:cs="Arial" w:hint="eastAsia"/>
          <w:lang w:eastAsia="zh-CN"/>
        </w:rPr>
        <w:t>API</w:t>
      </w:r>
      <w:r w:rsidRPr="006F6D08">
        <w:rPr>
          <w:rFonts w:eastAsiaTheme="minorEastAsia" w:cs="Arial" w:hint="eastAsia"/>
          <w:lang w:eastAsia="zh-CN"/>
        </w:rPr>
        <w:t>，</w:t>
      </w:r>
      <w:r w:rsidRPr="006F6D08">
        <w:rPr>
          <w:rFonts w:eastAsiaTheme="minorEastAsia" w:cs="Arial"/>
          <w:lang w:eastAsia="zh-CN"/>
        </w:rPr>
        <w:t>主要用作浏览器控制、页面元素选择和调试。不同</w:t>
      </w:r>
      <w:r w:rsidRPr="006F6D08">
        <w:rPr>
          <w:rFonts w:eastAsiaTheme="minorEastAsia" w:cs="Arial" w:hint="eastAsia"/>
          <w:lang w:eastAsia="zh-CN"/>
        </w:rPr>
        <w:t>的</w:t>
      </w:r>
      <w:r w:rsidRPr="006F6D08">
        <w:rPr>
          <w:rFonts w:eastAsiaTheme="minorEastAsia" w:cs="Arial"/>
          <w:lang w:eastAsia="zh-CN"/>
        </w:rPr>
        <w:t>浏览器需要不同的</w:t>
      </w:r>
      <w:r w:rsidRPr="006F6D08">
        <w:rPr>
          <w:rFonts w:eastAsiaTheme="minorEastAsia" w:cs="Arial" w:hint="eastAsia"/>
          <w:lang w:eastAsia="zh-CN"/>
        </w:rPr>
        <w:t>WebDriver</w:t>
      </w:r>
      <w:r w:rsidRPr="006F6D08">
        <w:rPr>
          <w:rFonts w:eastAsiaTheme="minorEastAsia" w:cs="Arial" w:hint="eastAsia"/>
          <w:lang w:eastAsia="zh-CN"/>
        </w:rPr>
        <w:t>。</w:t>
      </w:r>
    </w:p>
    <w:p w14:paraId="05B404EE" w14:textId="419B4EEC" w:rsidR="006F6D08" w:rsidRPr="006F6D08" w:rsidRDefault="006F6D08" w:rsidP="006F6D08">
      <w:pPr>
        <w:pStyle w:val="a"/>
        <w:numPr>
          <w:ilvl w:val="0"/>
          <w:numId w:val="28"/>
        </w:numPr>
        <w:rPr>
          <w:rFonts w:eastAsiaTheme="minorEastAsia" w:cs="Arial"/>
          <w:lang w:eastAsia="zh-CN"/>
        </w:rPr>
      </w:pPr>
      <w:r w:rsidRPr="006F6D08">
        <w:rPr>
          <w:rFonts w:eastAsiaTheme="minorEastAsia" w:cs="Arial" w:hint="eastAsia"/>
          <w:lang w:eastAsia="zh-CN"/>
        </w:rPr>
        <w:t>S</w:t>
      </w:r>
      <w:r w:rsidRPr="006F6D08">
        <w:rPr>
          <w:rFonts w:eastAsiaTheme="minorEastAsia" w:cs="Arial"/>
          <w:lang w:eastAsia="zh-CN"/>
        </w:rPr>
        <w:t>elenium Grid</w:t>
      </w:r>
      <w:r w:rsidRPr="006F6D08">
        <w:rPr>
          <w:rFonts w:eastAsiaTheme="minorEastAsia" w:cs="Arial" w:hint="eastAsia"/>
          <w:lang w:eastAsia="zh-CN"/>
        </w:rPr>
        <w:t>：</w:t>
      </w:r>
      <w:r w:rsidRPr="006F6D08">
        <w:rPr>
          <w:rFonts w:eastAsiaTheme="minorEastAsia" w:cs="Arial" w:hint="eastAsia"/>
          <w:lang w:eastAsia="zh-CN"/>
        </w:rPr>
        <w:t xml:space="preserve"> </w:t>
      </w:r>
      <w:r w:rsidRPr="006F6D08">
        <w:rPr>
          <w:rFonts w:eastAsiaTheme="minorEastAsia" w:cs="Arial" w:hint="eastAsia"/>
          <w:lang w:eastAsia="zh-CN"/>
        </w:rPr>
        <w:t>提供</w:t>
      </w:r>
      <w:r w:rsidRPr="006F6D08">
        <w:rPr>
          <w:rFonts w:eastAsiaTheme="minorEastAsia" w:cs="Arial"/>
          <w:lang w:eastAsia="zh-CN"/>
        </w:rPr>
        <w:t>了在不同机器的不同浏览器上运行</w:t>
      </w:r>
      <w:r w:rsidRPr="006F6D08">
        <w:rPr>
          <w:rFonts w:eastAsiaTheme="minorEastAsia" w:cs="Arial" w:hint="eastAsia"/>
          <w:lang w:eastAsia="zh-CN"/>
        </w:rPr>
        <w:t>selenium</w:t>
      </w:r>
      <w:r w:rsidRPr="006F6D08">
        <w:rPr>
          <w:rFonts w:eastAsiaTheme="minorEastAsia" w:cs="Arial" w:hint="eastAsia"/>
          <w:lang w:eastAsia="zh-CN"/>
        </w:rPr>
        <w:t>测试</w:t>
      </w:r>
      <w:r w:rsidRPr="006F6D08">
        <w:rPr>
          <w:rFonts w:eastAsiaTheme="minorEastAsia" w:cs="Arial"/>
          <w:lang w:eastAsia="zh-CN"/>
        </w:rPr>
        <w:t>的能力。</w:t>
      </w:r>
    </w:p>
    <w:p w14:paraId="3EADDD44" w14:textId="7CC675CE" w:rsidR="00A91E72" w:rsidRDefault="006F6D08" w:rsidP="00A91E72">
      <w:pPr>
        <w:rPr>
          <w:lang w:eastAsia="zh-CN"/>
        </w:rPr>
      </w:pPr>
      <w:r>
        <w:rPr>
          <w:rFonts w:hint="eastAsia"/>
          <w:lang w:eastAsia="zh-CN"/>
        </w:rPr>
        <w:t>这里</w:t>
      </w:r>
      <w:r>
        <w:rPr>
          <w:lang w:eastAsia="zh-CN"/>
        </w:rPr>
        <w:t>的框架主要使用</w:t>
      </w:r>
      <w:r>
        <w:rPr>
          <w:rFonts w:hint="eastAsia"/>
          <w:lang w:eastAsia="zh-CN"/>
        </w:rPr>
        <w:t>Python</w:t>
      </w:r>
      <w:r>
        <w:rPr>
          <w:rFonts w:hint="eastAsia"/>
          <w:lang w:eastAsia="zh-CN"/>
        </w:rPr>
        <w:t>结合</w:t>
      </w:r>
      <w:r>
        <w:rPr>
          <w:rFonts w:hint="eastAsia"/>
          <w:lang w:eastAsia="zh-CN"/>
        </w:rPr>
        <w:t>Selenium WebDriver</w:t>
      </w:r>
      <w:r>
        <w:rPr>
          <w:rFonts w:hint="eastAsia"/>
          <w:lang w:eastAsia="zh-CN"/>
        </w:rPr>
        <w:t>库</w:t>
      </w:r>
      <w:r>
        <w:rPr>
          <w:lang w:eastAsia="zh-CN"/>
        </w:rPr>
        <w:t>进行搭建的。</w:t>
      </w:r>
      <w:r>
        <w:rPr>
          <w:rFonts w:hint="eastAsia"/>
          <w:lang w:eastAsia="zh-CN"/>
        </w:rPr>
        <w:t>通常</w:t>
      </w:r>
      <w:r>
        <w:rPr>
          <w:lang w:eastAsia="zh-CN"/>
        </w:rPr>
        <w:t>，一个典型</w:t>
      </w:r>
      <w:r w:rsidR="00777C79">
        <w:rPr>
          <w:rFonts w:hint="eastAsia"/>
          <w:lang w:eastAsia="zh-CN"/>
        </w:rPr>
        <w:t>的</w:t>
      </w:r>
      <w:r w:rsidR="00777C79">
        <w:rPr>
          <w:lang w:eastAsia="zh-CN"/>
        </w:rPr>
        <w:t>自动化</w:t>
      </w:r>
      <w:r w:rsidR="00777C79">
        <w:rPr>
          <w:rFonts w:hint="eastAsia"/>
          <w:lang w:eastAsia="zh-CN"/>
        </w:rPr>
        <w:t>测试</w:t>
      </w:r>
      <w:r w:rsidR="00777C79">
        <w:rPr>
          <w:lang w:eastAsia="zh-CN"/>
        </w:rPr>
        <w:t>框架</w:t>
      </w:r>
      <w:r w:rsidR="00777C79">
        <w:rPr>
          <w:rFonts w:hint="eastAsia"/>
          <w:lang w:eastAsia="zh-CN"/>
        </w:rPr>
        <w:t>一般</w:t>
      </w:r>
      <w:r w:rsidR="00777C79">
        <w:rPr>
          <w:lang w:eastAsia="zh-CN"/>
        </w:rPr>
        <w:t>包括用例管理模板、自动化执行控制器、报表生成模块</w:t>
      </w:r>
      <w:r w:rsidR="00777C79">
        <w:rPr>
          <w:rFonts w:hint="eastAsia"/>
          <w:lang w:eastAsia="zh-CN"/>
        </w:rPr>
        <w:t>、</w:t>
      </w:r>
      <w:r w:rsidR="00777C79">
        <w:rPr>
          <w:lang w:eastAsia="zh-CN"/>
        </w:rPr>
        <w:t>日志模块和</w:t>
      </w:r>
      <w:r w:rsidR="00777C79">
        <w:rPr>
          <w:rFonts w:hint="eastAsia"/>
          <w:lang w:eastAsia="zh-CN"/>
        </w:rPr>
        <w:t>邮件</w:t>
      </w:r>
      <w:r w:rsidR="00777C79">
        <w:rPr>
          <w:lang w:eastAsia="zh-CN"/>
        </w:rPr>
        <w:t>发送模块等。</w:t>
      </w:r>
    </w:p>
    <w:p w14:paraId="2F0E5A70" w14:textId="77777777" w:rsidR="00A91E72" w:rsidRPr="006F6D08" w:rsidRDefault="00A91E72" w:rsidP="00A91E72">
      <w:pPr>
        <w:rPr>
          <w:lang w:eastAsia="zh-CN"/>
        </w:rPr>
      </w:pPr>
      <w:r>
        <w:rPr>
          <w:rFonts w:hint="eastAsia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54B04145" wp14:editId="08C4D1F5">
                <wp:simplePos x="0" y="0"/>
                <wp:positionH relativeFrom="column">
                  <wp:posOffset>2552700</wp:posOffset>
                </wp:positionH>
                <wp:positionV relativeFrom="paragraph">
                  <wp:posOffset>81914</wp:posOffset>
                </wp:positionV>
                <wp:extent cx="981075" cy="314325"/>
                <wp:effectExtent l="0" t="0" r="28575" b="28575"/>
                <wp:wrapNone/>
                <wp:docPr id="26" name="流程图: 过程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3143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E51312" w14:textId="77777777" w:rsidR="00B87426" w:rsidRDefault="00B87426" w:rsidP="00A91E72">
                            <w:pPr>
                              <w:jc w:val="center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Automation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B04145" id="_x0000_t109" coordsize="21600,21600" o:spt="109" path="m,l,21600r21600,l21600,xe">
                <v:stroke joinstyle="miter"/>
                <v:path gradientshapeok="t" o:connecttype="rect"/>
              </v:shapetype>
              <v:shape id="流程图: 过程 26" o:spid="_x0000_s1026" type="#_x0000_t109" style="position:absolute;left:0;text-align:left;margin-left:201pt;margin-top:6.45pt;width:77.25pt;height:24.75pt;z-index:251645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" fillcolor="#425563 [3204]" strokecolor="#202a31 [1604]" strokeweight="1pt">
                <v:textbox>
                  <w:txbxContent>
                    <w:p w14:paraId="23E51312" w14:textId="77777777" w:rsidR="00B87426" w:rsidRDefault="00B87426" w:rsidP="00A91E72">
                      <w:pPr>
                        <w:jc w:val="center"/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Automation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1B747F9" wp14:editId="6F50D620">
                <wp:simplePos x="0" y="0"/>
                <wp:positionH relativeFrom="column">
                  <wp:posOffset>5248275</wp:posOffset>
                </wp:positionH>
                <wp:positionV relativeFrom="paragraph">
                  <wp:posOffset>1005840</wp:posOffset>
                </wp:positionV>
                <wp:extent cx="981075" cy="504825"/>
                <wp:effectExtent l="0" t="0" r="28575" b="28575"/>
                <wp:wrapNone/>
                <wp:docPr id="27" name="流程图: 过程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5048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F97E1B" w14:textId="77777777" w:rsidR="00B87426" w:rsidRDefault="00B87426" w:rsidP="00A91E72">
                            <w:pPr>
                              <w:jc w:val="center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E-mail</w:t>
                            </w:r>
                          </w:p>
                          <w:p w14:paraId="1C6794DF" w14:textId="77777777" w:rsidR="00B87426" w:rsidRDefault="00B87426" w:rsidP="00A91E72">
                            <w:pPr>
                              <w:jc w:val="center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747F9" id="流程图: 过程 27" o:spid="_x0000_s1027" type="#_x0000_t109" style="position:absolute;left:0;text-align:left;margin-left:413.25pt;margin-top:79.2pt;width:77.25pt;height:39.75pt;z-index:25165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" fillcolor="#425563 [3204]" strokecolor="#202a31 [1604]" strokeweight="1pt">
                <v:textbox>
                  <w:txbxContent>
                    <w:p w14:paraId="36F97E1B" w14:textId="77777777" w:rsidR="00B87426" w:rsidRDefault="00B87426" w:rsidP="00A91E72">
                      <w:pPr>
                        <w:jc w:val="center"/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E-mail</w:t>
                      </w:r>
                    </w:p>
                    <w:p w14:paraId="1C6794DF" w14:textId="77777777" w:rsidR="00B87426" w:rsidRDefault="00B87426" w:rsidP="00A91E72">
                      <w:pPr>
                        <w:jc w:val="center"/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System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B336C16" wp14:editId="4EC6461B">
                <wp:simplePos x="0" y="0"/>
                <wp:positionH relativeFrom="column">
                  <wp:posOffset>4019550</wp:posOffset>
                </wp:positionH>
                <wp:positionV relativeFrom="paragraph">
                  <wp:posOffset>1005840</wp:posOffset>
                </wp:positionV>
                <wp:extent cx="981075" cy="514350"/>
                <wp:effectExtent l="0" t="0" r="28575" b="19050"/>
                <wp:wrapNone/>
                <wp:docPr id="28" name="流程图: 过程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5143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302174" w14:textId="77777777" w:rsidR="00B87426" w:rsidRDefault="00B87426" w:rsidP="00A91E72">
                            <w:pPr>
                              <w:jc w:val="center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Logging</w:t>
                            </w:r>
                          </w:p>
                          <w:p w14:paraId="39800834" w14:textId="77777777" w:rsidR="00B87426" w:rsidRDefault="00B87426" w:rsidP="00A91E72">
                            <w:pPr>
                              <w:jc w:val="center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36C16" id="流程图: 过程 28" o:spid="_x0000_s1028" type="#_x0000_t109" style="position:absolute;left:0;text-align:left;margin-left:316.5pt;margin-top:79.2pt;width:77.25pt;height:40.5pt;z-index:251652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" fillcolor="#425563 [3204]" strokecolor="#202a31 [1604]" strokeweight="1pt">
                <v:textbox>
                  <w:txbxContent>
                    <w:p w14:paraId="08302174" w14:textId="77777777" w:rsidR="00B87426" w:rsidRDefault="00B87426" w:rsidP="00A91E72">
                      <w:pPr>
                        <w:jc w:val="center"/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Logging</w:t>
                      </w:r>
                    </w:p>
                    <w:p w14:paraId="39800834" w14:textId="77777777" w:rsidR="00B87426" w:rsidRDefault="00B87426" w:rsidP="00A91E72">
                      <w:pPr>
                        <w:jc w:val="center"/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System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277C69E7" wp14:editId="6AF79290">
                <wp:simplePos x="0" y="0"/>
                <wp:positionH relativeFrom="column">
                  <wp:posOffset>2714625</wp:posOffset>
                </wp:positionH>
                <wp:positionV relativeFrom="paragraph">
                  <wp:posOffset>996315</wp:posOffset>
                </wp:positionV>
                <wp:extent cx="981075" cy="542925"/>
                <wp:effectExtent l="0" t="0" r="28575" b="28575"/>
                <wp:wrapNone/>
                <wp:docPr id="29" name="流程图: 过程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5429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C85221" w14:textId="77777777" w:rsidR="00B87426" w:rsidRDefault="00B87426" w:rsidP="00A91E72">
                            <w:pPr>
                              <w:jc w:val="center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Test Report</w:t>
                            </w:r>
                          </w:p>
                          <w:p w14:paraId="7A037CA6" w14:textId="77777777" w:rsidR="00B87426" w:rsidRDefault="00B87426" w:rsidP="00A91E72">
                            <w:pPr>
                              <w:jc w:val="center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Generation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C69E7" id="流程图: 过程 29" o:spid="_x0000_s1029" type="#_x0000_t109" style="position:absolute;left:0;text-align:left;margin-left:213.75pt;margin-top:78.45pt;width:77.25pt;height:42.75pt;z-index:251650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" fillcolor="#425563 [3204]" strokecolor="#202a31 [1604]" strokeweight="1pt">
                <v:textbox>
                  <w:txbxContent>
                    <w:p w14:paraId="22C85221" w14:textId="77777777" w:rsidR="00B87426" w:rsidRDefault="00B87426" w:rsidP="00A91E72">
                      <w:pPr>
                        <w:jc w:val="center"/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Test Report</w:t>
                      </w:r>
                    </w:p>
                    <w:p w14:paraId="7A037CA6" w14:textId="77777777" w:rsidR="00B87426" w:rsidRDefault="00B87426" w:rsidP="00A91E72">
                      <w:pPr>
                        <w:jc w:val="center"/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Generation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6BEA1BD" wp14:editId="4A4F9A37">
                <wp:simplePos x="0" y="0"/>
                <wp:positionH relativeFrom="column">
                  <wp:posOffset>1390650</wp:posOffset>
                </wp:positionH>
                <wp:positionV relativeFrom="paragraph">
                  <wp:posOffset>986790</wp:posOffset>
                </wp:positionV>
                <wp:extent cx="981075" cy="571500"/>
                <wp:effectExtent l="0" t="0" r="28575" b="19050"/>
                <wp:wrapNone/>
                <wp:docPr id="30" name="流程图: 过程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5715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03B936" w14:textId="77777777" w:rsidR="00B87426" w:rsidRDefault="00B87426" w:rsidP="00A91E72">
                            <w:pPr>
                              <w:jc w:val="center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Automation</w:t>
                            </w:r>
                          </w:p>
                          <w:p w14:paraId="1EE5446E" w14:textId="77777777" w:rsidR="00B87426" w:rsidRDefault="00B87426" w:rsidP="00A91E72">
                            <w:pPr>
                              <w:jc w:val="center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Run 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EA1BD" id="流程图: 过程 30" o:spid="_x0000_s1030" type="#_x0000_t109" style="position:absolute;left:0;text-align:left;margin-left:109.5pt;margin-top:77.7pt;width:77.25pt;height:45pt;z-index: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" fillcolor="#425563 [3204]" strokecolor="#202a31 [1604]" strokeweight="1pt">
                <v:textbox>
                  <w:txbxContent>
                    <w:p w14:paraId="7903B936" w14:textId="77777777" w:rsidR="00B87426" w:rsidRDefault="00B87426" w:rsidP="00A91E72">
                      <w:pPr>
                        <w:jc w:val="center"/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Automation</w:t>
                      </w:r>
                    </w:p>
                    <w:p w14:paraId="1EE5446E" w14:textId="77777777" w:rsidR="00B87426" w:rsidRDefault="00B87426" w:rsidP="00A91E72">
                      <w:pPr>
                        <w:jc w:val="center"/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Run Control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6ADBFF8D" wp14:editId="14E7C0AE">
                <wp:simplePos x="0" y="0"/>
                <wp:positionH relativeFrom="column">
                  <wp:posOffset>38100</wp:posOffset>
                </wp:positionH>
                <wp:positionV relativeFrom="paragraph">
                  <wp:posOffset>996315</wp:posOffset>
                </wp:positionV>
                <wp:extent cx="981075" cy="581025"/>
                <wp:effectExtent l="0" t="0" r="28575" b="28575"/>
                <wp:wrapNone/>
                <wp:docPr id="31" name="流程图: 过程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5810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7773E0" w14:textId="77777777" w:rsidR="00B87426" w:rsidRDefault="00B87426" w:rsidP="00A91E72">
                            <w:pPr>
                              <w:jc w:val="center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Test Case</w:t>
                            </w:r>
                          </w:p>
                          <w:p w14:paraId="3AA51EE2" w14:textId="62329804" w:rsidR="00B87426" w:rsidRDefault="00B87426" w:rsidP="00A91E72">
                            <w:pPr>
                              <w:jc w:val="center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BFF8D" id="流程图: 过程 31" o:spid="_x0000_s1031" type="#_x0000_t109" style="position:absolute;left:0;text-align:left;margin-left:3pt;margin-top:78.45pt;width:77.25pt;height:45.75pt;z-index:251648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" fillcolor="#425563 [3204]" strokecolor="#202a31 [1604]" strokeweight="1pt">
                <v:textbox>
                  <w:txbxContent>
                    <w:p w14:paraId="0D7773E0" w14:textId="77777777" w:rsidR="00B87426" w:rsidRDefault="00B87426" w:rsidP="00A91E72">
                      <w:pPr>
                        <w:jc w:val="center"/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Test Case</w:t>
                      </w:r>
                    </w:p>
                    <w:p w14:paraId="3AA51EE2" w14:textId="62329804" w:rsidR="00B87426" w:rsidRDefault="00B87426" w:rsidP="00A91E72">
                      <w:pPr>
                        <w:jc w:val="center"/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Module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D7A1D0" wp14:editId="006770CC">
                <wp:simplePos x="0" y="0"/>
                <wp:positionH relativeFrom="column">
                  <wp:posOffset>4505325</wp:posOffset>
                </wp:positionH>
                <wp:positionV relativeFrom="paragraph">
                  <wp:posOffset>672465</wp:posOffset>
                </wp:positionV>
                <wp:extent cx="9525" cy="333375"/>
                <wp:effectExtent l="38100" t="0" r="66675" b="47625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6A20B49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2" o:spid="_x0000_s1026" type="#_x0000_t32" style="position:absolute;left:0;text-align:left;margin-left:354.75pt;margin-top:52.95pt;width:.75pt;height:26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" strokecolor="#425563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5EF97C" wp14:editId="2595C671">
                <wp:simplePos x="0" y="0"/>
                <wp:positionH relativeFrom="column">
                  <wp:posOffset>3038475</wp:posOffset>
                </wp:positionH>
                <wp:positionV relativeFrom="paragraph">
                  <wp:posOffset>672465</wp:posOffset>
                </wp:positionV>
                <wp:extent cx="9525" cy="333375"/>
                <wp:effectExtent l="38100" t="0" r="66675" b="47625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CF59AA" id="直接箭头连接符 33" o:spid="_x0000_s1026" type="#_x0000_t32" style="position:absolute;left:0;text-align:left;margin-left:239.25pt;margin-top:52.95pt;width:.75pt;height:26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" strokecolor="#425563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EAAE58" wp14:editId="2F2F693F">
                <wp:simplePos x="0" y="0"/>
                <wp:positionH relativeFrom="column">
                  <wp:posOffset>1876425</wp:posOffset>
                </wp:positionH>
                <wp:positionV relativeFrom="paragraph">
                  <wp:posOffset>657225</wp:posOffset>
                </wp:positionV>
                <wp:extent cx="9525" cy="333375"/>
                <wp:effectExtent l="38100" t="0" r="66675" b="47625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EFC4E0" id="直接箭头连接符 34" o:spid="_x0000_s1026" type="#_x0000_t32" style="position:absolute;left:0;text-align:left;margin-left:147.75pt;margin-top:51.75pt;width:.75pt;height:26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" strokecolor="#425563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E5525B" wp14:editId="209536F1">
                <wp:simplePos x="0" y="0"/>
                <wp:positionH relativeFrom="column">
                  <wp:posOffset>409575</wp:posOffset>
                </wp:positionH>
                <wp:positionV relativeFrom="paragraph">
                  <wp:posOffset>643890</wp:posOffset>
                </wp:positionV>
                <wp:extent cx="9525" cy="333375"/>
                <wp:effectExtent l="38100" t="0" r="66675" b="47625"/>
                <wp:wrapNone/>
                <wp:docPr id="35" name="直接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E3112D" id="直接箭头连接符 35" o:spid="_x0000_s1026" type="#_x0000_t32" style="position:absolute;left:0;text-align:left;margin-left:32.25pt;margin-top:50.7pt;width:.75pt;height:26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" strokecolor="#425563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6972C7" wp14:editId="4364EAC0">
                <wp:simplePos x="0" y="0"/>
                <wp:positionH relativeFrom="column">
                  <wp:posOffset>5695950</wp:posOffset>
                </wp:positionH>
                <wp:positionV relativeFrom="paragraph">
                  <wp:posOffset>681990</wp:posOffset>
                </wp:positionV>
                <wp:extent cx="9525" cy="333375"/>
                <wp:effectExtent l="38100" t="0" r="66675" b="47625"/>
                <wp:wrapNone/>
                <wp:docPr id="36" name="直接箭头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92B2B3" id="直接箭头连接符 36" o:spid="_x0000_s1026" type="#_x0000_t32" style="position:absolute;left:0;text-align:left;margin-left:448.5pt;margin-top:53.7pt;width:.75pt;height:26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" strokecolor="#425563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18E92E8" wp14:editId="25A688E1">
                <wp:simplePos x="0" y="0"/>
                <wp:positionH relativeFrom="column">
                  <wp:posOffset>409575</wp:posOffset>
                </wp:positionH>
                <wp:positionV relativeFrom="paragraph">
                  <wp:posOffset>643890</wp:posOffset>
                </wp:positionV>
                <wp:extent cx="5295900" cy="38100"/>
                <wp:effectExtent l="0" t="0" r="19050" b="19050"/>
                <wp:wrapNone/>
                <wp:docPr id="37" name="直接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959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9AFBF4" id="直接连接符 37" o:spid="_x0000_s1026" style="position:absolute;left:0;text-align:lef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25pt,50.7pt" to="449.25pt,5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" strokecolor="#425563 [3204]" strokeweight=".5pt">
                <v:stroke joinstyle="miter"/>
              </v:line>
            </w:pict>
          </mc:Fallback>
        </mc:AlternateContent>
      </w:r>
    </w:p>
    <w:p w14:paraId="3D774804" w14:textId="5E14FA5D" w:rsidR="00A91E72" w:rsidRDefault="00A91E72" w:rsidP="00B35D00">
      <w:pPr>
        <w:rPr>
          <w:lang w:eastAsia="zh-CN"/>
        </w:rPr>
      </w:pP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D5A643" wp14:editId="1233F5E2">
                <wp:simplePos x="0" y="0"/>
                <wp:positionH relativeFrom="column">
                  <wp:posOffset>3028950</wp:posOffset>
                </wp:positionH>
                <wp:positionV relativeFrom="paragraph">
                  <wp:posOffset>132715</wp:posOffset>
                </wp:positionV>
                <wp:extent cx="9525" cy="285750"/>
                <wp:effectExtent l="0" t="0" r="28575" b="19050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255479" id="直接连接符 39" o:spid="_x0000_s1026" style="position:absolute;left:0;text-align:lef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5pt,10.45pt" to="239.25pt,3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" strokecolor="#425563 [3204]" strokeweight=".5pt">
                <v:stroke joinstyle="miter"/>
              </v:line>
            </w:pict>
          </mc:Fallback>
        </mc:AlternateContent>
      </w:r>
    </w:p>
    <w:p w14:paraId="74320BA8" w14:textId="77777777" w:rsidR="00A91E72" w:rsidRDefault="00A91E72" w:rsidP="00B35D00">
      <w:pPr>
        <w:rPr>
          <w:lang w:eastAsia="zh-CN"/>
        </w:rPr>
      </w:pPr>
    </w:p>
    <w:p w14:paraId="2EB9EB75" w14:textId="77777777" w:rsidR="00A91E72" w:rsidRDefault="00A91E72" w:rsidP="00B35D00">
      <w:pPr>
        <w:rPr>
          <w:lang w:eastAsia="zh-CN"/>
        </w:rPr>
      </w:pPr>
    </w:p>
    <w:p w14:paraId="46860843" w14:textId="77777777" w:rsidR="00A91E72" w:rsidRDefault="00A91E72" w:rsidP="00B35D00">
      <w:pPr>
        <w:rPr>
          <w:lang w:eastAsia="zh-CN"/>
        </w:rPr>
      </w:pPr>
    </w:p>
    <w:p w14:paraId="41D6DE0C" w14:textId="77777777" w:rsidR="00A91E72" w:rsidRDefault="00A91E72" w:rsidP="00B35D00">
      <w:pPr>
        <w:rPr>
          <w:lang w:eastAsia="zh-CN"/>
        </w:rPr>
      </w:pPr>
    </w:p>
    <w:p w14:paraId="3731D116" w14:textId="77777777" w:rsidR="00A91E72" w:rsidRDefault="00A91E72" w:rsidP="00B35D00">
      <w:pPr>
        <w:rPr>
          <w:lang w:eastAsia="zh-CN"/>
        </w:rPr>
      </w:pPr>
    </w:p>
    <w:p w14:paraId="6DB54080" w14:textId="218D7F2B" w:rsidR="00A91E72" w:rsidRPr="00043B11" w:rsidRDefault="00582049" w:rsidP="00043B11">
      <w:pPr>
        <w:pStyle w:val="a"/>
        <w:numPr>
          <w:ilvl w:val="0"/>
          <w:numId w:val="28"/>
        </w:numPr>
        <w:rPr>
          <w:rFonts w:eastAsiaTheme="minorEastAsia" w:cs="Arial"/>
          <w:lang w:eastAsia="zh-CN"/>
        </w:rPr>
      </w:pPr>
      <w:r w:rsidRPr="00043B11">
        <w:rPr>
          <w:rFonts w:eastAsiaTheme="minorEastAsia" w:cs="Arial" w:hint="eastAsia"/>
          <w:lang w:eastAsia="zh-CN"/>
        </w:rPr>
        <w:t>T</w:t>
      </w:r>
      <w:r w:rsidRPr="00043B11">
        <w:rPr>
          <w:rFonts w:eastAsiaTheme="minorEastAsia" w:cs="Arial"/>
          <w:lang w:eastAsia="zh-CN"/>
        </w:rPr>
        <w:t>est C</w:t>
      </w:r>
      <w:r w:rsidRPr="00043B11">
        <w:rPr>
          <w:rFonts w:eastAsiaTheme="minorEastAsia" w:cs="Arial" w:hint="eastAsia"/>
          <w:lang w:eastAsia="zh-CN"/>
        </w:rPr>
        <w:t>ase Module</w:t>
      </w:r>
      <w:r w:rsidRPr="00043B11">
        <w:rPr>
          <w:rFonts w:eastAsiaTheme="minorEastAsia" w:cs="Arial" w:hint="eastAsia"/>
          <w:lang w:eastAsia="zh-CN"/>
        </w:rPr>
        <w:t>：包括</w:t>
      </w:r>
      <w:r w:rsidRPr="00043B11">
        <w:rPr>
          <w:rFonts w:eastAsiaTheme="minorEastAsia" w:cs="Arial"/>
          <w:lang w:eastAsia="zh-CN"/>
        </w:rPr>
        <w:t>用例的添加、修改、删除等操作单元</w:t>
      </w:r>
      <w:r w:rsidRPr="00043B11">
        <w:rPr>
          <w:rFonts w:eastAsiaTheme="minorEastAsia" w:cs="Arial" w:hint="eastAsia"/>
          <w:lang w:eastAsia="zh-CN"/>
        </w:rPr>
        <w:t>。</w:t>
      </w:r>
      <w:r w:rsidRPr="00043B11">
        <w:rPr>
          <w:rFonts w:eastAsiaTheme="minorEastAsia" w:cs="Arial"/>
          <w:lang w:eastAsia="zh-CN"/>
        </w:rPr>
        <w:t>这些单元</w:t>
      </w:r>
      <w:r w:rsidRPr="00043B11">
        <w:rPr>
          <w:rFonts w:eastAsiaTheme="minorEastAsia" w:cs="Arial" w:hint="eastAsia"/>
          <w:lang w:eastAsia="zh-CN"/>
        </w:rPr>
        <w:t>也</w:t>
      </w:r>
      <w:r w:rsidRPr="00043B11">
        <w:rPr>
          <w:rFonts w:eastAsiaTheme="minorEastAsia" w:cs="Arial"/>
          <w:lang w:eastAsia="zh-CN"/>
        </w:rPr>
        <w:t>会涉及到用例书写的模式，</w:t>
      </w:r>
      <w:r w:rsidRPr="00043B11">
        <w:rPr>
          <w:rFonts w:eastAsiaTheme="minorEastAsia" w:cs="Arial" w:hint="eastAsia"/>
          <w:lang w:eastAsia="zh-CN"/>
        </w:rPr>
        <w:t>测试</w:t>
      </w:r>
      <w:r w:rsidRPr="00043B11">
        <w:rPr>
          <w:rFonts w:eastAsiaTheme="minorEastAsia" w:cs="Arial"/>
          <w:lang w:eastAsia="zh-CN"/>
        </w:rPr>
        <w:t>数据的管理，可复用库等。</w:t>
      </w:r>
    </w:p>
    <w:p w14:paraId="4C545DAD" w14:textId="0F202DE5" w:rsidR="00582049" w:rsidRPr="00043B11" w:rsidRDefault="00043B11" w:rsidP="00043B11">
      <w:pPr>
        <w:pStyle w:val="a"/>
        <w:numPr>
          <w:ilvl w:val="0"/>
          <w:numId w:val="28"/>
        </w:numPr>
        <w:rPr>
          <w:rFonts w:eastAsiaTheme="minorEastAsia" w:cs="Arial"/>
          <w:lang w:eastAsia="zh-CN"/>
        </w:rPr>
      </w:pPr>
      <w:r w:rsidRPr="00043B11">
        <w:rPr>
          <w:rFonts w:eastAsiaTheme="minorEastAsia" w:cs="Arial"/>
          <w:lang w:eastAsia="zh-CN"/>
        </w:rPr>
        <w:t>Automation Run Control</w:t>
      </w:r>
      <w:r w:rsidRPr="00043B11">
        <w:rPr>
          <w:rFonts w:eastAsiaTheme="minorEastAsia" w:cs="Arial" w:hint="eastAsia"/>
          <w:lang w:eastAsia="zh-CN"/>
        </w:rPr>
        <w:t>：是</w:t>
      </w:r>
      <w:r w:rsidRPr="00043B11">
        <w:rPr>
          <w:rFonts w:eastAsiaTheme="minorEastAsia" w:cs="Arial"/>
          <w:lang w:eastAsia="zh-CN"/>
        </w:rPr>
        <w:t>自动化用例执行的组织模块，主要</w:t>
      </w:r>
      <w:r w:rsidRPr="00043B11">
        <w:rPr>
          <w:rFonts w:eastAsiaTheme="minorEastAsia" w:cs="Arial" w:hint="eastAsia"/>
          <w:lang w:eastAsia="zh-CN"/>
        </w:rPr>
        <w:t>包括待</w:t>
      </w:r>
      <w:r w:rsidRPr="00043B11">
        <w:rPr>
          <w:rFonts w:eastAsiaTheme="minorEastAsia" w:cs="Arial"/>
          <w:lang w:eastAsia="zh-CN"/>
        </w:rPr>
        <w:t>执行用例的组织</w:t>
      </w:r>
      <w:r w:rsidRPr="00043B11">
        <w:rPr>
          <w:rFonts w:eastAsiaTheme="minorEastAsia" w:cs="Arial" w:hint="eastAsia"/>
          <w:lang w:eastAsia="zh-CN"/>
        </w:rPr>
        <w:t>及</w:t>
      </w:r>
      <w:r w:rsidRPr="00043B11">
        <w:rPr>
          <w:rFonts w:eastAsiaTheme="minorEastAsia" w:cs="Arial"/>
          <w:lang w:eastAsia="zh-CN"/>
        </w:rPr>
        <w:t>以什么方式执行待执行的用例。</w:t>
      </w:r>
      <w:r w:rsidR="0001642D">
        <w:rPr>
          <w:rFonts w:eastAsiaTheme="minorEastAsia" w:cs="Arial" w:hint="eastAsia"/>
          <w:lang w:eastAsia="zh-CN"/>
        </w:rPr>
        <w:t>（该</w:t>
      </w:r>
      <w:r w:rsidR="0001642D">
        <w:rPr>
          <w:rFonts w:eastAsiaTheme="minorEastAsia" w:cs="Arial"/>
          <w:lang w:eastAsia="zh-CN"/>
        </w:rPr>
        <w:t>框架中运</w:t>
      </w:r>
      <w:r w:rsidR="0001642D">
        <w:rPr>
          <w:rFonts w:eastAsiaTheme="minorEastAsia" w:cs="Arial" w:hint="eastAsia"/>
          <w:lang w:eastAsia="zh-CN"/>
        </w:rPr>
        <w:t>用</w:t>
      </w:r>
      <w:r w:rsidR="0001642D">
        <w:rPr>
          <w:rFonts w:eastAsiaTheme="minorEastAsia" w:cs="Arial" w:hint="eastAsia"/>
          <w:lang w:eastAsia="zh-CN"/>
        </w:rPr>
        <w:t>P</w:t>
      </w:r>
      <w:r w:rsidR="0001642D">
        <w:rPr>
          <w:rFonts w:eastAsiaTheme="minorEastAsia" w:cs="Arial"/>
          <w:lang w:eastAsia="zh-CN"/>
        </w:rPr>
        <w:t>ython</w:t>
      </w:r>
      <w:r w:rsidR="0001642D">
        <w:rPr>
          <w:rFonts w:eastAsiaTheme="minorEastAsia" w:cs="Arial" w:hint="eastAsia"/>
          <w:lang w:eastAsia="zh-CN"/>
        </w:rPr>
        <w:t>自带</w:t>
      </w:r>
      <w:r w:rsidR="0001642D">
        <w:rPr>
          <w:rFonts w:eastAsiaTheme="minorEastAsia" w:cs="Arial"/>
          <w:lang w:eastAsia="zh-CN"/>
        </w:rPr>
        <w:t>的</w:t>
      </w:r>
      <w:proofErr w:type="spellStart"/>
      <w:r w:rsidR="0001642D">
        <w:rPr>
          <w:rFonts w:eastAsiaTheme="minorEastAsia" w:cs="Arial"/>
          <w:lang w:eastAsia="zh-CN"/>
        </w:rPr>
        <w:t>unittest</w:t>
      </w:r>
      <w:proofErr w:type="spellEnd"/>
      <w:r w:rsidR="0001642D">
        <w:rPr>
          <w:rFonts w:eastAsiaTheme="minorEastAsia" w:cs="Arial" w:hint="eastAsia"/>
          <w:lang w:eastAsia="zh-CN"/>
        </w:rPr>
        <w:t>框架</w:t>
      </w:r>
      <w:r w:rsidR="0001642D">
        <w:rPr>
          <w:rFonts w:eastAsiaTheme="minorEastAsia" w:cs="Arial"/>
          <w:lang w:eastAsia="zh-CN"/>
        </w:rPr>
        <w:t>作</w:t>
      </w:r>
      <w:r w:rsidR="0001642D">
        <w:rPr>
          <w:rFonts w:eastAsiaTheme="minorEastAsia" w:cs="Arial" w:hint="eastAsia"/>
          <w:lang w:eastAsia="zh-CN"/>
        </w:rPr>
        <w:t>为</w:t>
      </w:r>
      <w:r w:rsidR="0001642D">
        <w:rPr>
          <w:rFonts w:eastAsiaTheme="minorEastAsia" w:cs="Arial"/>
          <w:lang w:eastAsia="zh-CN"/>
        </w:rPr>
        <w:t>自动化执行控制模块。</w:t>
      </w:r>
      <w:r w:rsidR="0001642D">
        <w:rPr>
          <w:rFonts w:eastAsiaTheme="minorEastAsia" w:cs="Arial" w:hint="eastAsia"/>
          <w:lang w:eastAsia="zh-CN"/>
        </w:rPr>
        <w:t>）</w:t>
      </w:r>
    </w:p>
    <w:p w14:paraId="34D7B6B1" w14:textId="7FADABCD" w:rsidR="00043B11" w:rsidRPr="00043B11" w:rsidRDefault="00043B11" w:rsidP="00043B11">
      <w:pPr>
        <w:pStyle w:val="a"/>
        <w:numPr>
          <w:ilvl w:val="0"/>
          <w:numId w:val="28"/>
        </w:numPr>
        <w:rPr>
          <w:rFonts w:eastAsiaTheme="minorEastAsia" w:cs="Arial"/>
          <w:lang w:eastAsia="zh-CN"/>
        </w:rPr>
      </w:pPr>
      <w:r w:rsidRPr="00043B11">
        <w:rPr>
          <w:rFonts w:eastAsiaTheme="minorEastAsia" w:cs="Arial"/>
          <w:lang w:eastAsia="zh-CN"/>
        </w:rPr>
        <w:t>Test Report Generation</w:t>
      </w:r>
      <w:r w:rsidRPr="00043B11">
        <w:rPr>
          <w:rFonts w:eastAsiaTheme="minorEastAsia" w:cs="Arial" w:hint="eastAsia"/>
          <w:lang w:eastAsia="zh-CN"/>
        </w:rPr>
        <w:t>：主要</w:t>
      </w:r>
      <w:r w:rsidRPr="00043B11">
        <w:rPr>
          <w:rFonts w:eastAsiaTheme="minorEastAsia" w:cs="Arial"/>
          <w:lang w:eastAsia="zh-CN"/>
        </w:rPr>
        <w:t>负责执行完用例后生成报表，报表一般以</w:t>
      </w:r>
      <w:r w:rsidRPr="00043B11">
        <w:rPr>
          <w:rFonts w:eastAsiaTheme="minorEastAsia" w:cs="Arial" w:hint="eastAsia"/>
          <w:lang w:eastAsia="zh-CN"/>
        </w:rPr>
        <w:t>HTML</w:t>
      </w:r>
      <w:r w:rsidRPr="00043B11">
        <w:rPr>
          <w:rFonts w:eastAsiaTheme="minorEastAsia" w:cs="Arial" w:hint="eastAsia"/>
          <w:lang w:eastAsia="zh-CN"/>
        </w:rPr>
        <w:t>格式</w:t>
      </w:r>
      <w:r w:rsidRPr="00043B11">
        <w:rPr>
          <w:rFonts w:eastAsiaTheme="minorEastAsia" w:cs="Arial"/>
          <w:lang w:eastAsia="zh-CN"/>
        </w:rPr>
        <w:t>居多，内容主要涵盖用例的执行情况及相应的总结报告。</w:t>
      </w:r>
      <w:r w:rsidR="0001642D">
        <w:rPr>
          <w:rFonts w:eastAsiaTheme="minorEastAsia" w:cs="Arial" w:hint="eastAsia"/>
          <w:lang w:eastAsia="zh-CN"/>
        </w:rPr>
        <w:t>（该</w:t>
      </w:r>
      <w:r w:rsidR="0001642D">
        <w:rPr>
          <w:rFonts w:eastAsiaTheme="minorEastAsia" w:cs="Arial"/>
          <w:lang w:eastAsia="zh-CN"/>
        </w:rPr>
        <w:t>框架中运用</w:t>
      </w:r>
      <w:proofErr w:type="spellStart"/>
      <w:r w:rsidR="0001642D">
        <w:rPr>
          <w:rFonts w:eastAsiaTheme="minorEastAsia" w:cs="Arial" w:hint="eastAsia"/>
          <w:lang w:eastAsia="zh-CN"/>
        </w:rPr>
        <w:t>HTMLT</w:t>
      </w:r>
      <w:r w:rsidR="0001642D">
        <w:rPr>
          <w:rFonts w:eastAsiaTheme="minorEastAsia" w:cs="Arial"/>
          <w:lang w:eastAsia="zh-CN"/>
        </w:rPr>
        <w:t>estRunner</w:t>
      </w:r>
      <w:proofErr w:type="spellEnd"/>
      <w:r w:rsidR="0001642D">
        <w:rPr>
          <w:rFonts w:eastAsiaTheme="minorEastAsia" w:cs="Arial" w:hint="eastAsia"/>
          <w:lang w:eastAsia="zh-CN"/>
        </w:rPr>
        <w:t>第</w:t>
      </w:r>
      <w:r w:rsidR="0001642D">
        <w:rPr>
          <w:rFonts w:eastAsiaTheme="minorEastAsia" w:cs="Arial"/>
          <w:lang w:eastAsia="zh-CN"/>
        </w:rPr>
        <w:t>三方模块</w:t>
      </w:r>
      <w:r w:rsidR="0001642D">
        <w:rPr>
          <w:rFonts w:eastAsiaTheme="minorEastAsia" w:cs="Arial" w:hint="eastAsia"/>
          <w:lang w:eastAsia="zh-CN"/>
        </w:rPr>
        <w:t>作为</w:t>
      </w:r>
      <w:r w:rsidR="0001642D">
        <w:rPr>
          <w:rFonts w:eastAsiaTheme="minorEastAsia" w:cs="Arial"/>
          <w:lang w:eastAsia="zh-CN"/>
        </w:rPr>
        <w:t>报告生成模块，以生成</w:t>
      </w:r>
      <w:r w:rsidR="0001642D">
        <w:rPr>
          <w:rFonts w:eastAsiaTheme="minorEastAsia" w:cs="Arial" w:hint="eastAsia"/>
          <w:lang w:eastAsia="zh-CN"/>
        </w:rPr>
        <w:t>HTML</w:t>
      </w:r>
      <w:r w:rsidR="0001642D">
        <w:rPr>
          <w:rFonts w:eastAsiaTheme="minorEastAsia" w:cs="Arial" w:hint="eastAsia"/>
          <w:lang w:eastAsia="zh-CN"/>
        </w:rPr>
        <w:t>格式报告。）</w:t>
      </w:r>
    </w:p>
    <w:p w14:paraId="5042111E" w14:textId="47AFE0D7" w:rsidR="00043B11" w:rsidRPr="00043B11" w:rsidRDefault="00043B11" w:rsidP="00043B11">
      <w:pPr>
        <w:pStyle w:val="a"/>
        <w:numPr>
          <w:ilvl w:val="0"/>
          <w:numId w:val="28"/>
        </w:numPr>
        <w:rPr>
          <w:rFonts w:eastAsiaTheme="minorEastAsia" w:cs="Arial"/>
          <w:lang w:eastAsia="zh-CN"/>
        </w:rPr>
      </w:pPr>
      <w:r w:rsidRPr="00043B11">
        <w:rPr>
          <w:rFonts w:eastAsiaTheme="minorEastAsia" w:cs="Arial"/>
          <w:lang w:eastAsia="zh-CN"/>
        </w:rPr>
        <w:t>Logging System</w:t>
      </w:r>
      <w:r w:rsidRPr="00043B11">
        <w:rPr>
          <w:rFonts w:eastAsiaTheme="minorEastAsia" w:cs="Arial" w:hint="eastAsia"/>
          <w:lang w:eastAsia="zh-CN"/>
        </w:rPr>
        <w:t>：</w:t>
      </w:r>
      <w:r w:rsidRPr="00043B11">
        <w:rPr>
          <w:rFonts w:eastAsiaTheme="minorEastAsia" w:cs="Arial"/>
          <w:lang w:eastAsia="zh-CN"/>
        </w:rPr>
        <w:t>主要用</w:t>
      </w:r>
      <w:r w:rsidRPr="00043B11">
        <w:rPr>
          <w:rFonts w:eastAsiaTheme="minorEastAsia" w:cs="Arial" w:hint="eastAsia"/>
          <w:lang w:eastAsia="zh-CN"/>
        </w:rPr>
        <w:t>来</w:t>
      </w:r>
      <w:r w:rsidRPr="00043B11">
        <w:rPr>
          <w:rFonts w:eastAsiaTheme="minorEastAsia" w:cs="Arial"/>
          <w:lang w:eastAsia="zh-CN"/>
        </w:rPr>
        <w:t>记录用例的执行</w:t>
      </w:r>
      <w:r w:rsidRPr="00043B11">
        <w:rPr>
          <w:rFonts w:eastAsiaTheme="minorEastAsia" w:cs="Arial" w:hint="eastAsia"/>
          <w:lang w:eastAsia="zh-CN"/>
        </w:rPr>
        <w:t>过程</w:t>
      </w:r>
      <w:r w:rsidRPr="00043B11">
        <w:rPr>
          <w:rFonts w:eastAsiaTheme="minorEastAsia" w:cs="Arial"/>
          <w:lang w:eastAsia="zh-CN"/>
        </w:rPr>
        <w:t>的情况，以便</w:t>
      </w:r>
      <w:r w:rsidRPr="00043B11">
        <w:rPr>
          <w:rFonts w:eastAsiaTheme="minorEastAsia" w:cs="Arial" w:hint="eastAsia"/>
          <w:lang w:eastAsia="zh-CN"/>
        </w:rPr>
        <w:t>于</w:t>
      </w:r>
      <w:r w:rsidRPr="00043B11">
        <w:rPr>
          <w:rFonts w:eastAsiaTheme="minorEastAsia" w:cs="Arial"/>
          <w:lang w:eastAsia="zh-CN"/>
        </w:rPr>
        <w:t>更高效地查看失败信息及追踪用例执行情况。</w:t>
      </w:r>
      <w:r w:rsidR="00096F55">
        <w:rPr>
          <w:rFonts w:eastAsiaTheme="minorEastAsia" w:cs="Arial" w:hint="eastAsia"/>
          <w:lang w:eastAsia="zh-CN"/>
        </w:rPr>
        <w:t>（该</w:t>
      </w:r>
      <w:r w:rsidR="00096F55">
        <w:rPr>
          <w:rFonts w:eastAsiaTheme="minorEastAsia" w:cs="Arial"/>
          <w:lang w:eastAsia="zh-CN"/>
        </w:rPr>
        <w:t>框架运用</w:t>
      </w:r>
      <w:r w:rsidR="00096F55">
        <w:rPr>
          <w:rFonts w:eastAsiaTheme="minorEastAsia" w:cs="Arial" w:hint="eastAsia"/>
          <w:lang w:eastAsia="zh-CN"/>
        </w:rPr>
        <w:t>Python</w:t>
      </w:r>
      <w:r w:rsidR="00096F55">
        <w:rPr>
          <w:rFonts w:eastAsiaTheme="minorEastAsia" w:cs="Arial" w:hint="eastAsia"/>
          <w:lang w:eastAsia="zh-CN"/>
        </w:rPr>
        <w:t>自带</w:t>
      </w:r>
      <w:r w:rsidR="00096F55">
        <w:rPr>
          <w:rFonts w:eastAsiaTheme="minorEastAsia" w:cs="Arial"/>
          <w:lang w:eastAsia="zh-CN"/>
        </w:rPr>
        <w:t>的</w:t>
      </w:r>
      <w:r w:rsidR="00096F55">
        <w:rPr>
          <w:rFonts w:eastAsiaTheme="minorEastAsia" w:cs="Arial" w:hint="eastAsia"/>
          <w:lang w:eastAsia="zh-CN"/>
        </w:rPr>
        <w:t>logging</w:t>
      </w:r>
      <w:r w:rsidR="00096F55">
        <w:rPr>
          <w:rFonts w:eastAsiaTheme="minorEastAsia" w:cs="Arial" w:hint="eastAsia"/>
          <w:lang w:eastAsia="zh-CN"/>
        </w:rPr>
        <w:t>模块</w:t>
      </w:r>
      <w:r w:rsidR="00096F55">
        <w:rPr>
          <w:rFonts w:eastAsiaTheme="minorEastAsia" w:cs="Arial"/>
          <w:lang w:eastAsia="zh-CN"/>
        </w:rPr>
        <w:t>实现日志记录。</w:t>
      </w:r>
      <w:r w:rsidR="00096F55">
        <w:rPr>
          <w:rFonts w:eastAsiaTheme="minorEastAsia" w:cs="Arial" w:hint="eastAsia"/>
          <w:lang w:eastAsia="zh-CN"/>
        </w:rPr>
        <w:t>）</w:t>
      </w:r>
    </w:p>
    <w:p w14:paraId="3B6C0F5F" w14:textId="093C9966" w:rsidR="00043B11" w:rsidRPr="00043B11" w:rsidRDefault="00043B11" w:rsidP="00043B11">
      <w:pPr>
        <w:pStyle w:val="a"/>
        <w:numPr>
          <w:ilvl w:val="0"/>
          <w:numId w:val="28"/>
        </w:numPr>
        <w:rPr>
          <w:rFonts w:eastAsiaTheme="minorEastAsia" w:cs="Arial"/>
          <w:lang w:eastAsia="zh-CN"/>
        </w:rPr>
      </w:pPr>
      <w:r w:rsidRPr="00043B11">
        <w:rPr>
          <w:rFonts w:eastAsiaTheme="minorEastAsia" w:cs="Arial"/>
          <w:lang w:eastAsia="zh-CN"/>
        </w:rPr>
        <w:t>E-mail System</w:t>
      </w:r>
      <w:r w:rsidRPr="00043B11">
        <w:rPr>
          <w:rFonts w:eastAsiaTheme="minorEastAsia" w:cs="Arial" w:hint="eastAsia"/>
          <w:lang w:eastAsia="zh-CN"/>
        </w:rPr>
        <w:t>：</w:t>
      </w:r>
      <w:r w:rsidRPr="00043B11">
        <w:rPr>
          <w:rFonts w:eastAsiaTheme="minorEastAsia" w:cs="Arial"/>
          <w:lang w:eastAsia="zh-CN"/>
        </w:rPr>
        <w:t>主要用</w:t>
      </w:r>
      <w:r w:rsidRPr="00043B11">
        <w:rPr>
          <w:rFonts w:eastAsiaTheme="minorEastAsia" w:cs="Arial" w:hint="eastAsia"/>
          <w:lang w:eastAsia="zh-CN"/>
        </w:rPr>
        <w:t>来</w:t>
      </w:r>
      <w:r w:rsidRPr="00043B11">
        <w:rPr>
          <w:rFonts w:eastAsiaTheme="minorEastAsia" w:cs="Arial"/>
          <w:lang w:eastAsia="zh-CN"/>
        </w:rPr>
        <w:t>及时地将用例</w:t>
      </w:r>
      <w:r w:rsidRPr="00043B11">
        <w:rPr>
          <w:rFonts w:eastAsiaTheme="minorEastAsia" w:cs="Arial" w:hint="eastAsia"/>
          <w:lang w:eastAsia="zh-CN"/>
        </w:rPr>
        <w:t>执行</w:t>
      </w:r>
      <w:r w:rsidRPr="00043B11">
        <w:rPr>
          <w:rFonts w:eastAsiaTheme="minorEastAsia" w:cs="Arial"/>
          <w:lang w:eastAsia="zh-CN"/>
        </w:rPr>
        <w:t>结果推送至项目相关人员</w:t>
      </w:r>
      <w:r w:rsidRPr="00043B11">
        <w:rPr>
          <w:rFonts w:eastAsiaTheme="minorEastAsia" w:cs="Arial" w:hint="eastAsia"/>
          <w:lang w:eastAsia="zh-CN"/>
        </w:rPr>
        <w:t>。</w:t>
      </w:r>
      <w:r w:rsidRPr="00043B11">
        <w:rPr>
          <w:rFonts w:eastAsiaTheme="minorEastAsia" w:cs="Arial"/>
          <w:lang w:eastAsia="zh-CN"/>
        </w:rPr>
        <w:t>此模块乃泛指</w:t>
      </w:r>
      <w:r w:rsidRPr="00043B11">
        <w:rPr>
          <w:rFonts w:eastAsiaTheme="minorEastAsia" w:cs="Arial" w:hint="eastAsia"/>
          <w:lang w:eastAsia="zh-CN"/>
        </w:rPr>
        <w:t>——</w:t>
      </w:r>
      <w:r w:rsidRPr="00043B11">
        <w:rPr>
          <w:rFonts w:eastAsiaTheme="minorEastAsia" w:cs="Arial"/>
          <w:lang w:eastAsia="zh-CN"/>
        </w:rPr>
        <w:t>可是以短信方式，其他通讯工具如微信、</w:t>
      </w:r>
      <w:r w:rsidRPr="00043B11">
        <w:rPr>
          <w:rFonts w:eastAsiaTheme="minorEastAsia" w:cs="Arial" w:hint="eastAsia"/>
          <w:lang w:eastAsia="zh-CN"/>
        </w:rPr>
        <w:t>QQ</w:t>
      </w:r>
      <w:r w:rsidRPr="00043B11">
        <w:rPr>
          <w:rFonts w:eastAsiaTheme="minorEastAsia" w:cs="Arial" w:hint="eastAsia"/>
          <w:lang w:eastAsia="zh-CN"/>
        </w:rPr>
        <w:t>等——具有类似</w:t>
      </w:r>
      <w:r w:rsidRPr="00043B11">
        <w:rPr>
          <w:rFonts w:eastAsiaTheme="minorEastAsia" w:cs="Arial"/>
          <w:lang w:eastAsia="zh-CN"/>
        </w:rPr>
        <w:t>通知功能的模块。</w:t>
      </w:r>
      <w:r w:rsidR="00096F55">
        <w:rPr>
          <w:rFonts w:eastAsiaTheme="minorEastAsia" w:cs="Arial" w:hint="eastAsia"/>
          <w:lang w:eastAsia="zh-CN"/>
        </w:rPr>
        <w:t>（该</w:t>
      </w:r>
      <w:r w:rsidR="00096F55">
        <w:rPr>
          <w:rFonts w:eastAsiaTheme="minorEastAsia" w:cs="Arial"/>
          <w:lang w:eastAsia="zh-CN"/>
        </w:rPr>
        <w:t>框架</w:t>
      </w:r>
      <w:proofErr w:type="gramStart"/>
      <w:r w:rsidR="00096F55">
        <w:rPr>
          <w:rFonts w:eastAsiaTheme="minorEastAsia" w:cs="Arial"/>
          <w:lang w:eastAsia="zh-CN"/>
        </w:rPr>
        <w:t>以腾讯企业</w:t>
      </w:r>
      <w:proofErr w:type="gramEnd"/>
      <w:r w:rsidR="00096F55">
        <w:rPr>
          <w:rFonts w:eastAsiaTheme="minorEastAsia" w:cs="Arial"/>
          <w:lang w:eastAsia="zh-CN"/>
        </w:rPr>
        <w:t>邮箱为例配置。</w:t>
      </w:r>
      <w:r w:rsidR="00096F55">
        <w:rPr>
          <w:rFonts w:eastAsiaTheme="minorEastAsia" w:cs="Arial" w:hint="eastAsia"/>
          <w:lang w:eastAsia="zh-CN"/>
        </w:rPr>
        <w:t>）</w:t>
      </w:r>
    </w:p>
    <w:p w14:paraId="7CBED429" w14:textId="0988436C" w:rsidR="00A91E72" w:rsidRDefault="00AB1A3C" w:rsidP="00B35D00">
      <w:pPr>
        <w:rPr>
          <w:lang w:eastAsia="zh-CN"/>
        </w:rPr>
      </w:pPr>
      <w:r>
        <w:rPr>
          <w:rFonts w:hint="eastAsia"/>
          <w:lang w:eastAsia="zh-CN"/>
        </w:rPr>
        <w:t>基于</w:t>
      </w:r>
      <w:r>
        <w:rPr>
          <w:lang w:eastAsia="zh-CN"/>
        </w:rPr>
        <w:t>上述</w:t>
      </w:r>
      <w:r>
        <w:rPr>
          <w:rFonts w:hint="eastAsia"/>
          <w:lang w:eastAsia="zh-CN"/>
        </w:rPr>
        <w:t>典型自动化</w:t>
      </w:r>
      <w:r>
        <w:rPr>
          <w:lang w:eastAsia="zh-CN"/>
        </w:rPr>
        <w:t>测试框架需包含的内容，</w:t>
      </w:r>
      <w:r>
        <w:rPr>
          <w:rFonts w:hint="eastAsia"/>
          <w:lang w:eastAsia="zh-CN"/>
        </w:rPr>
        <w:t>以及</w:t>
      </w:r>
      <w:r w:rsidR="00A97BD8">
        <w:rPr>
          <w:rFonts w:hint="eastAsia"/>
          <w:lang w:eastAsia="zh-CN"/>
        </w:rPr>
        <w:t>业界常</w:t>
      </w:r>
      <w:r w:rsidR="00A97BD8">
        <w:rPr>
          <w:lang w:eastAsia="zh-CN"/>
        </w:rPr>
        <w:t>用的对象维护方式，</w:t>
      </w:r>
      <w:r w:rsidR="00A97BD8">
        <w:rPr>
          <w:rFonts w:hint="eastAsia"/>
          <w:lang w:eastAsia="zh-CN"/>
        </w:rPr>
        <w:t>该</w:t>
      </w:r>
      <w:r w:rsidR="00A97BD8">
        <w:rPr>
          <w:lang w:eastAsia="zh-CN"/>
        </w:rPr>
        <w:t>框架总体</w:t>
      </w:r>
      <w:r w:rsidR="00A97BD8">
        <w:rPr>
          <w:rFonts w:hint="eastAsia"/>
          <w:lang w:eastAsia="zh-CN"/>
        </w:rPr>
        <w:t>设计</w:t>
      </w:r>
      <w:r w:rsidR="00BD4EB7">
        <w:rPr>
          <w:rFonts w:hint="eastAsia"/>
          <w:lang w:eastAsia="zh-CN"/>
        </w:rPr>
        <w:t>（概要</w:t>
      </w:r>
      <w:r w:rsidR="00BD4EB7">
        <w:rPr>
          <w:lang w:eastAsia="zh-CN"/>
        </w:rPr>
        <w:t>设计类图</w:t>
      </w:r>
      <w:r w:rsidR="00BD4EB7">
        <w:rPr>
          <w:rFonts w:hint="eastAsia"/>
          <w:lang w:eastAsia="zh-CN"/>
        </w:rPr>
        <w:t>）</w:t>
      </w:r>
      <w:r w:rsidR="00A97BD8">
        <w:rPr>
          <w:lang w:eastAsia="zh-CN"/>
        </w:rPr>
        <w:t>如下：</w:t>
      </w:r>
    </w:p>
    <w:p w14:paraId="3ACA8203" w14:textId="31AB7E71" w:rsidR="00A97BD8" w:rsidRPr="00BD4EB7" w:rsidRDefault="00BD4EB7" w:rsidP="00B35D00">
      <w:pPr>
        <w:rPr>
          <w:lang w:eastAsia="zh-CN"/>
        </w:rPr>
      </w:pPr>
      <w:r w:rsidRPr="00BD4EB7">
        <w:rPr>
          <w:noProof/>
          <w:lang w:eastAsia="zh-CN"/>
        </w:rPr>
        <w:lastRenderedPageBreak/>
        <w:drawing>
          <wp:inline distT="0" distB="0" distL="0" distR="0" wp14:anchorId="1B1E7AA9" wp14:editId="40A46D28">
            <wp:extent cx="6646545" cy="4201795"/>
            <wp:effectExtent l="0" t="0" r="1905" b="825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420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8FF15" w14:textId="3DA0ACAC" w:rsidR="00B35D00" w:rsidRDefault="00B35D00" w:rsidP="0078632D">
      <w:pPr>
        <w:pStyle w:val="1"/>
        <w:pageBreakBefore/>
        <w:rPr>
          <w:rFonts w:eastAsiaTheme="minorEastAsia"/>
          <w:lang w:eastAsia="zh-CN"/>
        </w:rPr>
      </w:pPr>
      <w:bookmarkStart w:id="16" w:name="_Toc1300453"/>
      <w:r>
        <w:rPr>
          <w:rFonts w:eastAsiaTheme="minorEastAsia" w:hint="eastAsia"/>
          <w:lang w:eastAsia="zh-CN"/>
        </w:rPr>
        <w:lastRenderedPageBreak/>
        <w:t>目录</w:t>
      </w:r>
      <w:r>
        <w:rPr>
          <w:rFonts w:eastAsiaTheme="minorEastAsia"/>
          <w:lang w:eastAsia="zh-CN"/>
        </w:rPr>
        <w:t>设置</w:t>
      </w:r>
      <w:bookmarkEnd w:id="16"/>
    </w:p>
    <w:p w14:paraId="580D22EA" w14:textId="7AB12AD0" w:rsidR="00465EBE" w:rsidRDefault="00867A23" w:rsidP="00465EBE">
      <w:pPr>
        <w:rPr>
          <w:lang w:eastAsia="zh-CN"/>
        </w:rPr>
      </w:pPr>
      <w:r>
        <w:rPr>
          <w:rFonts w:hint="eastAsia"/>
          <w:lang w:eastAsia="zh-CN"/>
        </w:rPr>
        <w:t>对于</w:t>
      </w:r>
      <w:r>
        <w:rPr>
          <w:lang w:eastAsia="zh-CN"/>
        </w:rPr>
        <w:t>做自动化测试的新手来说，遇到的一个瓶颈就是虽然能够写脚本，但是不知道怎么去组织代码，从而</w:t>
      </w:r>
      <w:r>
        <w:rPr>
          <w:rFonts w:hint="eastAsia"/>
          <w:lang w:eastAsia="zh-CN"/>
        </w:rPr>
        <w:t>增强</w:t>
      </w:r>
      <w:r>
        <w:rPr>
          <w:lang w:eastAsia="zh-CN"/>
        </w:rPr>
        <w:t>代码</w:t>
      </w:r>
      <w:r>
        <w:rPr>
          <w:rFonts w:hint="eastAsia"/>
          <w:lang w:eastAsia="zh-CN"/>
        </w:rPr>
        <w:t>的</w:t>
      </w:r>
      <w:r>
        <w:rPr>
          <w:lang w:eastAsia="zh-CN"/>
        </w:rPr>
        <w:t>可复用性、可维护性和</w:t>
      </w:r>
      <w:r>
        <w:rPr>
          <w:rFonts w:hint="eastAsia"/>
          <w:lang w:eastAsia="zh-CN"/>
        </w:rPr>
        <w:t>降低</w:t>
      </w:r>
      <w:r w:rsidR="000E23EE">
        <w:rPr>
          <w:rFonts w:hint="eastAsia"/>
          <w:lang w:eastAsia="zh-CN"/>
        </w:rPr>
        <w:t>耦合</w:t>
      </w:r>
      <w:r w:rsidR="000E23EE">
        <w:rPr>
          <w:lang w:eastAsia="zh-CN"/>
        </w:rPr>
        <w:t>性。</w:t>
      </w:r>
      <w:r w:rsidR="000E23EE">
        <w:rPr>
          <w:rFonts w:hint="eastAsia"/>
          <w:lang w:eastAsia="zh-CN"/>
        </w:rPr>
        <w:t>该</w:t>
      </w:r>
      <w:r w:rsidR="000E23EE">
        <w:rPr>
          <w:lang w:eastAsia="zh-CN"/>
        </w:rPr>
        <w:t>框架基于上述的</w:t>
      </w:r>
      <w:r w:rsidR="000E23EE">
        <w:rPr>
          <w:rFonts w:hint="eastAsia"/>
          <w:lang w:eastAsia="zh-CN"/>
        </w:rPr>
        <w:t>整体</w:t>
      </w:r>
      <w:r w:rsidR="000E23EE">
        <w:rPr>
          <w:lang w:eastAsia="zh-CN"/>
        </w:rPr>
        <w:t>框架设计</w:t>
      </w:r>
      <w:r w:rsidR="000E23EE">
        <w:rPr>
          <w:rFonts w:hint="eastAsia"/>
          <w:lang w:eastAsia="zh-CN"/>
        </w:rPr>
        <w:t>给出</w:t>
      </w:r>
      <w:r w:rsidR="000E23EE">
        <w:rPr>
          <w:lang w:eastAsia="zh-CN"/>
        </w:rPr>
        <w:t>了一种</w:t>
      </w:r>
      <w:r w:rsidR="000E23EE">
        <w:rPr>
          <w:rFonts w:hint="eastAsia"/>
          <w:lang w:eastAsia="zh-CN"/>
        </w:rPr>
        <w:t>目录</w:t>
      </w:r>
      <w:r w:rsidR="000E23EE">
        <w:rPr>
          <w:lang w:eastAsia="zh-CN"/>
        </w:rPr>
        <w:t>设置方案</w:t>
      </w:r>
      <w:r w:rsidR="000E23EE">
        <w:rPr>
          <w:rFonts w:hint="eastAsia"/>
          <w:lang w:eastAsia="zh-CN"/>
        </w:rPr>
        <w:t>，</w:t>
      </w:r>
      <w:r w:rsidR="000E23EE">
        <w:rPr>
          <w:lang w:eastAsia="zh-CN"/>
        </w:rPr>
        <w:t>主要包含</w:t>
      </w:r>
      <w:r w:rsidR="000E23EE">
        <w:rPr>
          <w:rFonts w:hint="eastAsia"/>
          <w:lang w:eastAsia="zh-CN"/>
        </w:rPr>
        <w:t>以下</w:t>
      </w:r>
      <w:r w:rsidR="000E23EE">
        <w:rPr>
          <w:lang w:eastAsia="zh-CN"/>
        </w:rPr>
        <w:t>一些目录：</w:t>
      </w:r>
    </w:p>
    <w:p w14:paraId="099654F6" w14:textId="781EC0E4" w:rsidR="000E23EE" w:rsidRPr="004D42FB" w:rsidRDefault="000E23EE" w:rsidP="004D42FB">
      <w:pPr>
        <w:pStyle w:val="a"/>
        <w:numPr>
          <w:ilvl w:val="0"/>
          <w:numId w:val="28"/>
        </w:numPr>
        <w:rPr>
          <w:rFonts w:eastAsiaTheme="minorEastAsia" w:cs="Arial"/>
          <w:lang w:eastAsia="zh-CN"/>
        </w:rPr>
      </w:pPr>
      <w:r w:rsidRPr="004D42FB">
        <w:rPr>
          <w:rFonts w:eastAsiaTheme="minorEastAsia" w:cs="Arial"/>
          <w:lang w:eastAsia="zh-CN"/>
        </w:rPr>
        <w:t>conf</w:t>
      </w:r>
      <w:r w:rsidRPr="004D42FB">
        <w:rPr>
          <w:rFonts w:eastAsiaTheme="minorEastAsia" w:cs="Arial" w:hint="eastAsia"/>
          <w:lang w:eastAsia="zh-CN"/>
        </w:rPr>
        <w:t>：放置</w:t>
      </w:r>
      <w:r w:rsidRPr="004D42FB">
        <w:rPr>
          <w:rFonts w:eastAsiaTheme="minorEastAsia" w:cs="Arial"/>
          <w:lang w:eastAsia="zh-CN"/>
        </w:rPr>
        <w:t>配置文件，把项目</w:t>
      </w:r>
      <w:r w:rsidRPr="004D42FB">
        <w:rPr>
          <w:rFonts w:eastAsiaTheme="minorEastAsia" w:cs="Arial" w:hint="eastAsia"/>
          <w:lang w:eastAsia="zh-CN"/>
        </w:rPr>
        <w:t>相关</w:t>
      </w:r>
      <w:r w:rsidRPr="004D42FB">
        <w:rPr>
          <w:rFonts w:eastAsiaTheme="minorEastAsia" w:cs="Arial"/>
          <w:lang w:eastAsia="zh-CN"/>
        </w:rPr>
        <w:t>的配置均放置该目录，</w:t>
      </w:r>
      <w:r w:rsidRPr="004D42FB">
        <w:rPr>
          <w:rFonts w:eastAsiaTheme="minorEastAsia" w:cs="Arial" w:hint="eastAsia"/>
          <w:lang w:eastAsia="zh-CN"/>
        </w:rPr>
        <w:t>用</w:t>
      </w:r>
      <w:r w:rsidRPr="004D42FB">
        <w:rPr>
          <w:rFonts w:eastAsiaTheme="minorEastAsia" w:cs="Arial" w:hint="eastAsia"/>
          <w:lang w:eastAsia="zh-CN"/>
        </w:rPr>
        <w:t>python</w:t>
      </w:r>
      <w:r w:rsidRPr="004D42FB">
        <w:rPr>
          <w:rFonts w:eastAsiaTheme="minorEastAsia" w:cs="Arial" w:hint="eastAsia"/>
          <w:lang w:eastAsia="zh-CN"/>
        </w:rPr>
        <w:t>支持</w:t>
      </w:r>
      <w:r w:rsidRPr="004D42FB">
        <w:rPr>
          <w:rFonts w:eastAsiaTheme="minorEastAsia" w:cs="Arial"/>
          <w:lang w:eastAsia="zh-CN"/>
        </w:rPr>
        <w:t>较好的配置文件格式如</w:t>
      </w:r>
      <w:proofErr w:type="spellStart"/>
      <w:r w:rsidRPr="004D42FB">
        <w:rPr>
          <w:rFonts w:eastAsiaTheme="minorEastAsia" w:cs="Arial" w:hint="eastAsia"/>
          <w:lang w:eastAsia="zh-CN"/>
        </w:rPr>
        <w:t>ini</w:t>
      </w:r>
      <w:proofErr w:type="spellEnd"/>
      <w:r w:rsidRPr="004D42FB">
        <w:rPr>
          <w:rFonts w:eastAsiaTheme="minorEastAsia" w:cs="Arial" w:hint="eastAsia"/>
          <w:lang w:eastAsia="zh-CN"/>
        </w:rPr>
        <w:t>或</w:t>
      </w:r>
      <w:proofErr w:type="spellStart"/>
      <w:r w:rsidRPr="004D42FB">
        <w:rPr>
          <w:rFonts w:eastAsiaTheme="minorEastAsia" w:cs="Arial" w:hint="eastAsia"/>
          <w:lang w:eastAsia="zh-CN"/>
        </w:rPr>
        <w:t>yaml</w:t>
      </w:r>
      <w:proofErr w:type="spellEnd"/>
      <w:r w:rsidRPr="004D42FB">
        <w:rPr>
          <w:rFonts w:eastAsiaTheme="minorEastAsia" w:cs="Arial" w:hint="eastAsia"/>
          <w:lang w:eastAsia="zh-CN"/>
        </w:rPr>
        <w:t>等</w:t>
      </w:r>
      <w:r w:rsidRPr="004D42FB">
        <w:rPr>
          <w:rFonts w:eastAsiaTheme="minorEastAsia" w:cs="Arial"/>
          <w:lang w:eastAsia="zh-CN"/>
        </w:rPr>
        <w:t>进行配置，实现配置与代码分离</w:t>
      </w:r>
      <w:r w:rsidRPr="004D42FB">
        <w:rPr>
          <w:rFonts w:eastAsiaTheme="minorEastAsia" w:cs="Arial" w:hint="eastAsia"/>
          <w:lang w:eastAsia="zh-CN"/>
        </w:rPr>
        <w:t>。</w:t>
      </w:r>
    </w:p>
    <w:p w14:paraId="73665F8C" w14:textId="2C199538" w:rsidR="000E23EE" w:rsidRPr="004D42FB" w:rsidRDefault="000E23EE" w:rsidP="004D42FB">
      <w:pPr>
        <w:pStyle w:val="a"/>
        <w:numPr>
          <w:ilvl w:val="0"/>
          <w:numId w:val="28"/>
        </w:numPr>
        <w:rPr>
          <w:rFonts w:eastAsiaTheme="minorEastAsia" w:cs="Arial"/>
          <w:lang w:eastAsia="zh-CN"/>
        </w:rPr>
      </w:pPr>
      <w:r w:rsidRPr="004D42FB">
        <w:rPr>
          <w:rFonts w:eastAsiaTheme="minorEastAsia" w:cs="Arial"/>
          <w:lang w:eastAsia="zh-CN"/>
        </w:rPr>
        <w:t>data</w:t>
      </w:r>
      <w:r w:rsidRPr="004D42FB">
        <w:rPr>
          <w:rFonts w:eastAsiaTheme="minorEastAsia" w:cs="Arial" w:hint="eastAsia"/>
          <w:lang w:eastAsia="zh-CN"/>
        </w:rPr>
        <w:t>：放置</w:t>
      </w:r>
      <w:r w:rsidRPr="004D42FB">
        <w:rPr>
          <w:rFonts w:eastAsiaTheme="minorEastAsia" w:cs="Arial"/>
          <w:lang w:eastAsia="zh-CN"/>
        </w:rPr>
        <w:t>数据文件，把所有测试用例的参数</w:t>
      </w:r>
      <w:proofErr w:type="gramStart"/>
      <w:r w:rsidRPr="004D42FB">
        <w:rPr>
          <w:rFonts w:eastAsiaTheme="minorEastAsia" w:cs="Arial"/>
          <w:lang w:eastAsia="zh-CN"/>
        </w:rPr>
        <w:t>化相关</w:t>
      </w:r>
      <w:proofErr w:type="gramEnd"/>
      <w:r w:rsidRPr="004D42FB">
        <w:rPr>
          <w:rFonts w:eastAsiaTheme="minorEastAsia" w:cs="Arial" w:hint="eastAsia"/>
          <w:lang w:eastAsia="zh-CN"/>
        </w:rPr>
        <w:t>的</w:t>
      </w:r>
      <w:r w:rsidRPr="004D42FB">
        <w:rPr>
          <w:rFonts w:eastAsiaTheme="minorEastAsia" w:cs="Arial"/>
          <w:lang w:eastAsia="zh-CN"/>
        </w:rPr>
        <w:t>文件放置该目录，一般</w:t>
      </w:r>
      <w:r w:rsidRPr="004D42FB">
        <w:rPr>
          <w:rFonts w:eastAsiaTheme="minorEastAsia" w:cs="Arial" w:hint="eastAsia"/>
          <w:lang w:eastAsia="zh-CN"/>
        </w:rPr>
        <w:t>可</w:t>
      </w:r>
      <w:r w:rsidRPr="004D42FB">
        <w:rPr>
          <w:rFonts w:eastAsiaTheme="minorEastAsia" w:cs="Arial"/>
          <w:lang w:eastAsia="zh-CN"/>
        </w:rPr>
        <w:t>用</w:t>
      </w:r>
      <w:r w:rsidRPr="004D42FB">
        <w:rPr>
          <w:rFonts w:eastAsiaTheme="minorEastAsia" w:cs="Arial" w:hint="eastAsia"/>
          <w:lang w:eastAsia="zh-CN"/>
        </w:rPr>
        <w:t>xlsx</w:t>
      </w:r>
      <w:r w:rsidRPr="004D42FB">
        <w:rPr>
          <w:rFonts w:eastAsiaTheme="minorEastAsia" w:cs="Arial" w:hint="eastAsia"/>
          <w:lang w:eastAsia="zh-CN"/>
        </w:rPr>
        <w:t>、</w:t>
      </w:r>
      <w:r w:rsidRPr="004D42FB">
        <w:rPr>
          <w:rFonts w:eastAsiaTheme="minorEastAsia" w:cs="Arial" w:hint="eastAsia"/>
          <w:lang w:eastAsia="zh-CN"/>
        </w:rPr>
        <w:t>csv</w:t>
      </w:r>
      <w:r w:rsidRPr="004D42FB">
        <w:rPr>
          <w:rFonts w:eastAsiaTheme="minorEastAsia" w:cs="Arial" w:hint="eastAsia"/>
          <w:lang w:eastAsia="zh-CN"/>
        </w:rPr>
        <w:t>、</w:t>
      </w:r>
      <w:r w:rsidRPr="004D42FB">
        <w:rPr>
          <w:rFonts w:eastAsiaTheme="minorEastAsia" w:cs="Arial" w:hint="eastAsia"/>
          <w:lang w:eastAsia="zh-CN"/>
        </w:rPr>
        <w:t>xml</w:t>
      </w:r>
      <w:r w:rsidRPr="004D42FB">
        <w:rPr>
          <w:rFonts w:eastAsiaTheme="minorEastAsia" w:cs="Arial" w:hint="eastAsia"/>
          <w:lang w:eastAsia="zh-CN"/>
        </w:rPr>
        <w:t>等</w:t>
      </w:r>
      <w:r w:rsidRPr="004D42FB">
        <w:rPr>
          <w:rFonts w:eastAsiaTheme="minorEastAsia" w:cs="Arial"/>
          <w:lang w:eastAsia="zh-CN"/>
        </w:rPr>
        <w:t>格式，实现数据与代码分离。</w:t>
      </w:r>
    </w:p>
    <w:p w14:paraId="2FDCA489" w14:textId="78F287E6" w:rsidR="000E23EE" w:rsidRDefault="00DF4A02" w:rsidP="004D42FB">
      <w:pPr>
        <w:pStyle w:val="a"/>
        <w:numPr>
          <w:ilvl w:val="0"/>
          <w:numId w:val="28"/>
        </w:numPr>
        <w:rPr>
          <w:rFonts w:eastAsiaTheme="minorEastAsia" w:cs="Arial"/>
          <w:lang w:eastAsia="zh-CN"/>
        </w:rPr>
      </w:pPr>
      <w:proofErr w:type="spellStart"/>
      <w:r>
        <w:rPr>
          <w:rFonts w:eastAsiaTheme="minorEastAsia" w:cs="Arial"/>
          <w:lang w:eastAsia="zh-CN"/>
        </w:rPr>
        <w:t>misce</w:t>
      </w:r>
      <w:proofErr w:type="spellEnd"/>
      <w:r w:rsidR="000E23EE" w:rsidRPr="004D42FB">
        <w:rPr>
          <w:rFonts w:eastAsiaTheme="minorEastAsia" w:cs="Arial" w:hint="eastAsia"/>
          <w:lang w:eastAsia="zh-CN"/>
        </w:rPr>
        <w:t>：</w:t>
      </w:r>
      <w:r w:rsidR="004D42FB" w:rsidRPr="004D42FB">
        <w:rPr>
          <w:rFonts w:eastAsiaTheme="minorEastAsia" w:cs="Arial" w:hint="eastAsia"/>
          <w:lang w:eastAsia="zh-CN"/>
        </w:rPr>
        <w:t>放置</w:t>
      </w:r>
      <w:r>
        <w:rPr>
          <w:rFonts w:eastAsiaTheme="minorEastAsia" w:cs="Arial" w:hint="eastAsia"/>
          <w:lang w:eastAsia="zh-CN"/>
        </w:rPr>
        <w:t>框架</w:t>
      </w:r>
      <w:r>
        <w:rPr>
          <w:rFonts w:eastAsiaTheme="minorEastAsia" w:cs="Arial"/>
          <w:lang w:eastAsia="zh-CN"/>
        </w:rPr>
        <w:t>相关的东西，如使用手册</w:t>
      </w:r>
      <w:r>
        <w:rPr>
          <w:rFonts w:eastAsiaTheme="minorEastAsia" w:cs="Arial" w:hint="eastAsia"/>
          <w:lang w:eastAsia="zh-CN"/>
        </w:rPr>
        <w:t>、</w:t>
      </w:r>
      <w:r>
        <w:rPr>
          <w:rFonts w:eastAsiaTheme="minorEastAsia" w:cs="Arial"/>
          <w:lang w:eastAsia="zh-CN"/>
        </w:rPr>
        <w:t>用例设计文档等。</w:t>
      </w:r>
      <w:r>
        <w:rPr>
          <w:rFonts w:eastAsiaTheme="minorEastAsia" w:cs="Arial" w:hint="eastAsia"/>
          <w:lang w:eastAsia="zh-CN"/>
        </w:rPr>
        <w:t>（该</w:t>
      </w:r>
      <w:r>
        <w:rPr>
          <w:rFonts w:eastAsiaTheme="minorEastAsia" w:cs="Arial"/>
          <w:lang w:eastAsia="zh-CN"/>
        </w:rPr>
        <w:t>目录可要可不要，这里只是</w:t>
      </w:r>
      <w:r>
        <w:rPr>
          <w:rFonts w:eastAsiaTheme="minorEastAsia" w:cs="Arial" w:hint="eastAsia"/>
          <w:lang w:eastAsia="zh-CN"/>
        </w:rPr>
        <w:t>作为</w:t>
      </w:r>
      <w:r>
        <w:rPr>
          <w:rFonts w:eastAsiaTheme="minorEastAsia" w:cs="Arial"/>
          <w:lang w:eastAsia="zh-CN"/>
        </w:rPr>
        <w:t>存储目录使用</w:t>
      </w:r>
      <w:r>
        <w:rPr>
          <w:rFonts w:eastAsiaTheme="minorEastAsia" w:cs="Arial" w:hint="eastAsia"/>
          <w:lang w:eastAsia="zh-CN"/>
        </w:rPr>
        <w:t>，</w:t>
      </w:r>
      <w:r>
        <w:rPr>
          <w:rFonts w:eastAsiaTheme="minorEastAsia" w:cs="Arial"/>
          <w:lang w:eastAsia="zh-CN"/>
        </w:rPr>
        <w:t>与脚本运行无关</w:t>
      </w:r>
      <w:r>
        <w:rPr>
          <w:rFonts w:eastAsiaTheme="minorEastAsia" w:cs="Arial" w:hint="eastAsia"/>
          <w:lang w:eastAsia="zh-CN"/>
        </w:rPr>
        <w:t>）</w:t>
      </w:r>
      <w:r w:rsidR="004D42FB" w:rsidRPr="004D42FB">
        <w:rPr>
          <w:rFonts w:eastAsiaTheme="minorEastAsia" w:cs="Arial" w:hint="eastAsia"/>
          <w:lang w:eastAsia="zh-CN"/>
        </w:rPr>
        <w:t>。</w:t>
      </w:r>
    </w:p>
    <w:p w14:paraId="06927DB5" w14:textId="73131B22" w:rsidR="00DF4A02" w:rsidRPr="004D42FB" w:rsidRDefault="00DF4A02" w:rsidP="004D42FB">
      <w:pPr>
        <w:pStyle w:val="a"/>
        <w:numPr>
          <w:ilvl w:val="0"/>
          <w:numId w:val="28"/>
        </w:numPr>
        <w:rPr>
          <w:rFonts w:eastAsiaTheme="minorEastAsia" w:cs="Arial"/>
          <w:lang w:eastAsia="zh-CN"/>
        </w:rPr>
      </w:pPr>
      <w:r>
        <w:rPr>
          <w:rFonts w:eastAsiaTheme="minorEastAsia" w:cs="Arial" w:hint="eastAsia"/>
          <w:lang w:eastAsia="zh-CN"/>
        </w:rPr>
        <w:t>lib</w:t>
      </w:r>
      <w:r>
        <w:rPr>
          <w:rFonts w:eastAsiaTheme="minorEastAsia" w:cs="Arial" w:hint="eastAsia"/>
          <w:lang w:eastAsia="zh-CN"/>
        </w:rPr>
        <w:t>：</w:t>
      </w:r>
      <w:r>
        <w:rPr>
          <w:rFonts w:eastAsiaTheme="minorEastAsia" w:cs="Arial"/>
          <w:lang w:eastAsia="zh-CN"/>
        </w:rPr>
        <w:t>公共</w:t>
      </w:r>
      <w:r>
        <w:rPr>
          <w:rFonts w:eastAsiaTheme="minorEastAsia" w:cs="Arial" w:hint="eastAsia"/>
          <w:lang w:eastAsia="zh-CN"/>
        </w:rPr>
        <w:t>库目录</w:t>
      </w:r>
      <w:r>
        <w:rPr>
          <w:rFonts w:eastAsiaTheme="minorEastAsia" w:cs="Arial"/>
          <w:lang w:eastAsia="zh-CN"/>
        </w:rPr>
        <w:t>，放置公共函数及页面对象。</w:t>
      </w:r>
    </w:p>
    <w:p w14:paraId="112D3F9F" w14:textId="68FE6220" w:rsidR="000E23EE" w:rsidRPr="004D42FB" w:rsidRDefault="004D42FB" w:rsidP="004D42FB">
      <w:pPr>
        <w:pStyle w:val="a"/>
        <w:numPr>
          <w:ilvl w:val="0"/>
          <w:numId w:val="28"/>
        </w:numPr>
        <w:rPr>
          <w:rFonts w:eastAsiaTheme="minorEastAsia" w:cs="Arial"/>
          <w:lang w:eastAsia="zh-CN"/>
        </w:rPr>
      </w:pPr>
      <w:r w:rsidRPr="004D42FB">
        <w:rPr>
          <w:rFonts w:eastAsiaTheme="minorEastAsia" w:cs="Arial"/>
          <w:lang w:eastAsia="zh-CN"/>
        </w:rPr>
        <w:t>l</w:t>
      </w:r>
      <w:r w:rsidR="000E23EE" w:rsidRPr="004D42FB">
        <w:rPr>
          <w:rFonts w:eastAsiaTheme="minorEastAsia" w:cs="Arial" w:hint="eastAsia"/>
          <w:lang w:eastAsia="zh-CN"/>
        </w:rPr>
        <w:t>og</w:t>
      </w:r>
      <w:r w:rsidR="00DF4A02">
        <w:rPr>
          <w:rFonts w:eastAsiaTheme="minorEastAsia" w:cs="Arial"/>
          <w:lang w:eastAsia="zh-CN"/>
        </w:rPr>
        <w:t>s</w:t>
      </w:r>
      <w:r w:rsidRPr="004D42FB">
        <w:rPr>
          <w:rFonts w:eastAsiaTheme="minorEastAsia" w:cs="Arial" w:hint="eastAsia"/>
          <w:lang w:eastAsia="zh-CN"/>
        </w:rPr>
        <w:t>：所有</w:t>
      </w:r>
      <w:r w:rsidRPr="004D42FB">
        <w:rPr>
          <w:rFonts w:eastAsiaTheme="minorEastAsia" w:cs="Arial"/>
          <w:lang w:eastAsia="zh-CN"/>
        </w:rPr>
        <w:t>脚本</w:t>
      </w:r>
      <w:r w:rsidRPr="004D42FB">
        <w:rPr>
          <w:rFonts w:eastAsiaTheme="minorEastAsia" w:cs="Arial" w:hint="eastAsia"/>
          <w:lang w:eastAsia="zh-CN"/>
        </w:rPr>
        <w:t>运行</w:t>
      </w:r>
      <w:r w:rsidRPr="004D42FB">
        <w:rPr>
          <w:rFonts w:eastAsiaTheme="minorEastAsia" w:cs="Arial"/>
          <w:lang w:eastAsia="zh-CN"/>
        </w:rPr>
        <w:t>中生成的日志均放置在该目录，</w:t>
      </w:r>
      <w:r w:rsidRPr="004D42FB">
        <w:rPr>
          <w:rFonts w:eastAsiaTheme="minorEastAsia" w:cs="Arial" w:hint="eastAsia"/>
          <w:lang w:eastAsia="zh-CN"/>
        </w:rPr>
        <w:t>可</w:t>
      </w:r>
      <w:r w:rsidRPr="004D42FB">
        <w:rPr>
          <w:rFonts w:eastAsiaTheme="minorEastAsia" w:cs="Arial"/>
          <w:lang w:eastAsia="zh-CN"/>
        </w:rPr>
        <w:t>将日志分类</w:t>
      </w:r>
      <w:r w:rsidRPr="004D42FB">
        <w:rPr>
          <w:rFonts w:eastAsiaTheme="minorEastAsia" w:cs="Arial" w:hint="eastAsia"/>
          <w:lang w:eastAsia="zh-CN"/>
        </w:rPr>
        <w:t>，</w:t>
      </w:r>
      <w:proofErr w:type="gramStart"/>
      <w:r w:rsidRPr="004D42FB">
        <w:rPr>
          <w:rFonts w:eastAsiaTheme="minorEastAsia" w:cs="Arial"/>
          <w:lang w:eastAsia="zh-CN"/>
        </w:rPr>
        <w:t>如运行</w:t>
      </w:r>
      <w:proofErr w:type="gramEnd"/>
      <w:r w:rsidRPr="004D42FB">
        <w:rPr>
          <w:rFonts w:eastAsiaTheme="minorEastAsia" w:cs="Arial"/>
          <w:lang w:eastAsia="zh-CN"/>
        </w:rPr>
        <w:t>时日志、错误日志等</w:t>
      </w:r>
      <w:r w:rsidRPr="004D42FB">
        <w:rPr>
          <w:rFonts w:eastAsiaTheme="minorEastAsia" w:cs="Arial" w:hint="eastAsia"/>
          <w:lang w:eastAsia="zh-CN"/>
        </w:rPr>
        <w:t>（参考</w:t>
      </w:r>
      <w:r w:rsidRPr="004D42FB">
        <w:rPr>
          <w:rFonts w:eastAsiaTheme="minorEastAsia" w:cs="Arial" w:hint="eastAsia"/>
          <w:lang w:eastAsia="zh-CN"/>
        </w:rPr>
        <w:t>python</w:t>
      </w:r>
      <w:r w:rsidRPr="004D42FB">
        <w:rPr>
          <w:rFonts w:eastAsiaTheme="minorEastAsia" w:cs="Arial" w:hint="eastAsia"/>
          <w:lang w:eastAsia="zh-CN"/>
        </w:rPr>
        <w:t>的</w:t>
      </w:r>
      <w:r w:rsidRPr="004D42FB">
        <w:rPr>
          <w:rFonts w:eastAsiaTheme="minorEastAsia" w:cs="Arial" w:hint="eastAsia"/>
          <w:lang w:eastAsia="zh-CN"/>
        </w:rPr>
        <w:t>logging</w:t>
      </w:r>
      <w:r w:rsidRPr="004D42FB">
        <w:rPr>
          <w:rFonts w:eastAsiaTheme="minorEastAsia" w:cs="Arial" w:hint="eastAsia"/>
          <w:lang w:eastAsia="zh-CN"/>
        </w:rPr>
        <w:t>模块</w:t>
      </w:r>
      <w:r w:rsidRPr="004D42FB">
        <w:rPr>
          <w:rFonts w:eastAsiaTheme="minorEastAsia" w:cs="Arial"/>
          <w:lang w:eastAsia="zh-CN"/>
        </w:rPr>
        <w:t>手册</w:t>
      </w:r>
      <w:r w:rsidRPr="004D42FB">
        <w:rPr>
          <w:rFonts w:eastAsiaTheme="minorEastAsia" w:cs="Arial" w:hint="eastAsia"/>
          <w:lang w:eastAsia="zh-CN"/>
        </w:rPr>
        <w:t>）</w:t>
      </w:r>
      <w:r w:rsidRPr="004D42FB">
        <w:rPr>
          <w:rFonts w:eastAsiaTheme="minorEastAsia" w:cs="Arial"/>
          <w:lang w:eastAsia="zh-CN"/>
        </w:rPr>
        <w:t>。</w:t>
      </w:r>
    </w:p>
    <w:p w14:paraId="278960E4" w14:textId="00C1500B" w:rsidR="000E23EE" w:rsidRPr="004D42FB" w:rsidRDefault="004D42FB" w:rsidP="004D42FB">
      <w:pPr>
        <w:pStyle w:val="a"/>
        <w:numPr>
          <w:ilvl w:val="0"/>
          <w:numId w:val="28"/>
        </w:numPr>
        <w:rPr>
          <w:rFonts w:eastAsiaTheme="minorEastAsia" w:cs="Arial"/>
          <w:lang w:eastAsia="zh-CN"/>
        </w:rPr>
      </w:pPr>
      <w:r w:rsidRPr="004D42FB">
        <w:rPr>
          <w:rFonts w:eastAsiaTheme="minorEastAsia" w:cs="Arial"/>
          <w:lang w:eastAsia="zh-CN"/>
        </w:rPr>
        <w:t>r</w:t>
      </w:r>
      <w:r w:rsidR="000E23EE" w:rsidRPr="004D42FB">
        <w:rPr>
          <w:rFonts w:eastAsiaTheme="minorEastAsia" w:cs="Arial"/>
          <w:lang w:eastAsia="zh-CN"/>
        </w:rPr>
        <w:t>eport</w:t>
      </w:r>
      <w:r w:rsidRPr="004D42FB">
        <w:rPr>
          <w:rFonts w:eastAsiaTheme="minorEastAsia" w:cs="Arial" w:hint="eastAsia"/>
          <w:lang w:eastAsia="zh-CN"/>
        </w:rPr>
        <w:t>：放置</w:t>
      </w:r>
      <w:r w:rsidRPr="004D42FB">
        <w:rPr>
          <w:rFonts w:eastAsiaTheme="minorEastAsia" w:cs="Arial"/>
          <w:lang w:eastAsia="zh-CN"/>
        </w:rPr>
        <w:t>程序运行生成的报告，</w:t>
      </w:r>
      <w:r w:rsidRPr="004D42FB">
        <w:rPr>
          <w:rFonts w:eastAsiaTheme="minorEastAsia" w:cs="Arial" w:hint="eastAsia"/>
          <w:lang w:eastAsia="zh-CN"/>
        </w:rPr>
        <w:t>比如</w:t>
      </w:r>
      <w:r w:rsidRPr="004D42FB">
        <w:rPr>
          <w:rFonts w:eastAsiaTheme="minorEastAsia" w:cs="Arial"/>
          <w:lang w:eastAsia="zh-CN"/>
        </w:rPr>
        <w:t>该框架最终生成的</w:t>
      </w:r>
      <w:r w:rsidRPr="004D42FB">
        <w:rPr>
          <w:rFonts w:eastAsiaTheme="minorEastAsia" w:cs="Arial" w:hint="eastAsia"/>
          <w:lang w:eastAsia="zh-CN"/>
        </w:rPr>
        <w:t>html</w:t>
      </w:r>
      <w:r w:rsidRPr="004D42FB">
        <w:rPr>
          <w:rFonts w:eastAsiaTheme="minorEastAsia" w:cs="Arial" w:hint="eastAsia"/>
          <w:lang w:eastAsia="zh-CN"/>
        </w:rPr>
        <w:t>报告</w:t>
      </w:r>
      <w:r w:rsidRPr="004D42FB">
        <w:rPr>
          <w:rFonts w:eastAsiaTheme="minorEastAsia" w:cs="Arial"/>
          <w:lang w:eastAsia="zh-CN"/>
        </w:rPr>
        <w:t>。</w:t>
      </w:r>
    </w:p>
    <w:p w14:paraId="3C137A27" w14:textId="49BE01E4" w:rsidR="000E23EE" w:rsidRDefault="004D42FB" w:rsidP="004D42FB">
      <w:pPr>
        <w:pStyle w:val="a"/>
        <w:numPr>
          <w:ilvl w:val="0"/>
          <w:numId w:val="28"/>
        </w:numPr>
        <w:rPr>
          <w:rFonts w:eastAsiaTheme="minorEastAsia" w:cs="Arial"/>
          <w:lang w:eastAsia="zh-CN"/>
        </w:rPr>
      </w:pPr>
      <w:r w:rsidRPr="004D42FB">
        <w:rPr>
          <w:rFonts w:eastAsiaTheme="minorEastAsia" w:cs="Arial"/>
          <w:lang w:eastAsia="zh-CN"/>
        </w:rPr>
        <w:t>s</w:t>
      </w:r>
      <w:r w:rsidR="000E23EE" w:rsidRPr="004D42FB">
        <w:rPr>
          <w:rFonts w:eastAsiaTheme="minorEastAsia" w:cs="Arial"/>
          <w:lang w:eastAsia="zh-CN"/>
        </w:rPr>
        <w:t>cripts</w:t>
      </w:r>
      <w:r w:rsidRPr="004D42FB">
        <w:rPr>
          <w:rFonts w:eastAsiaTheme="minorEastAsia" w:cs="Arial" w:hint="eastAsia"/>
          <w:lang w:eastAsia="zh-CN"/>
        </w:rPr>
        <w:t>：放置</w:t>
      </w:r>
      <w:r w:rsidRPr="004D42FB">
        <w:rPr>
          <w:rFonts w:eastAsiaTheme="minorEastAsia" w:cs="Arial"/>
          <w:lang w:eastAsia="zh-CN"/>
        </w:rPr>
        <w:t>实际的脚本。</w:t>
      </w:r>
    </w:p>
    <w:p w14:paraId="195B7646" w14:textId="1ED77274" w:rsidR="004D42FB" w:rsidRDefault="004D42FB" w:rsidP="004D42FB">
      <w:pPr>
        <w:rPr>
          <w:rFonts w:cs="Arial"/>
          <w:lang w:eastAsia="zh-CN"/>
        </w:rPr>
      </w:pPr>
      <w:r>
        <w:rPr>
          <w:rFonts w:cs="Arial" w:hint="eastAsia"/>
          <w:lang w:eastAsia="zh-CN"/>
        </w:rPr>
        <w:t>框架</w:t>
      </w:r>
      <w:r>
        <w:rPr>
          <w:rFonts w:cs="Arial"/>
          <w:lang w:eastAsia="zh-CN"/>
        </w:rPr>
        <w:t>目录如下</w:t>
      </w:r>
      <w:r>
        <w:rPr>
          <w:rFonts w:cs="Arial" w:hint="eastAsia"/>
          <w:lang w:eastAsia="zh-CN"/>
        </w:rPr>
        <w:t>截图</w:t>
      </w:r>
      <w:r>
        <w:rPr>
          <w:rFonts w:cs="Arial"/>
          <w:lang w:eastAsia="zh-CN"/>
        </w:rPr>
        <w:t>所示：</w:t>
      </w:r>
    </w:p>
    <w:p w14:paraId="4A4E878F" w14:textId="0B8B9E85" w:rsidR="004D42FB" w:rsidRPr="004D42FB" w:rsidRDefault="00263CC6" w:rsidP="004D42FB">
      <w:pPr>
        <w:rPr>
          <w:rFonts w:cs="Arial"/>
          <w:lang w:eastAsia="zh-CN"/>
        </w:rPr>
      </w:pPr>
      <w:r>
        <w:rPr>
          <w:rFonts w:cs="Arial" w:hint="eastAsia"/>
          <w:noProof/>
          <w:lang w:val="en-US" w:eastAsia="zh-CN"/>
        </w:rPr>
        <w:drawing>
          <wp:inline distT="0" distB="0" distL="0" distR="0" wp14:anchorId="064D016D" wp14:editId="618CDDA1">
            <wp:extent cx="5676900" cy="2286000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95B39" w14:textId="06B76421" w:rsidR="008A7CE7" w:rsidRDefault="008A7CE7" w:rsidP="0078632D">
      <w:pPr>
        <w:pStyle w:val="1"/>
        <w:pageBreakBefore/>
        <w:rPr>
          <w:rFonts w:eastAsiaTheme="minorEastAsia"/>
          <w:lang w:eastAsia="zh-CN"/>
        </w:rPr>
      </w:pPr>
      <w:bookmarkStart w:id="17" w:name="_Toc1300454"/>
      <w:r>
        <w:rPr>
          <w:rFonts w:eastAsiaTheme="minorEastAsia" w:hint="eastAsia"/>
          <w:lang w:eastAsia="zh-CN"/>
        </w:rPr>
        <w:lastRenderedPageBreak/>
        <w:t>环境搭建</w:t>
      </w:r>
      <w:bookmarkEnd w:id="14"/>
      <w:bookmarkEnd w:id="17"/>
    </w:p>
    <w:p w14:paraId="2AE2070F" w14:textId="5E61992B" w:rsidR="008A7CE7" w:rsidRDefault="00335F44" w:rsidP="00335F44">
      <w:pPr>
        <w:pStyle w:val="2"/>
        <w:rPr>
          <w:rFonts w:eastAsiaTheme="minorEastAsia"/>
          <w:lang w:eastAsia="zh-CN"/>
        </w:rPr>
      </w:pPr>
      <w:bookmarkStart w:id="18" w:name="_Toc1300455"/>
      <w:r>
        <w:rPr>
          <w:rFonts w:eastAsiaTheme="minorEastAsia" w:hint="eastAsia"/>
          <w:lang w:eastAsia="zh-CN"/>
        </w:rPr>
        <w:t>Windows</w:t>
      </w:r>
      <w:bookmarkEnd w:id="18"/>
    </w:p>
    <w:p w14:paraId="0D016F90" w14:textId="16054784" w:rsidR="00B662EB" w:rsidRDefault="00335F44" w:rsidP="00335F44">
      <w:pPr>
        <w:rPr>
          <w:lang w:eastAsia="zh-CN"/>
        </w:rPr>
      </w:pPr>
      <w:r>
        <w:rPr>
          <w:rFonts w:hint="eastAsia"/>
          <w:lang w:eastAsia="zh-CN"/>
        </w:rPr>
        <w:t xml:space="preserve">1. </w:t>
      </w:r>
      <w:r>
        <w:rPr>
          <w:rFonts w:hint="eastAsia"/>
          <w:lang w:eastAsia="zh-CN"/>
        </w:rPr>
        <w:t>安装</w:t>
      </w:r>
      <w:r w:rsidR="00B976C7">
        <w:rPr>
          <w:rFonts w:hint="eastAsia"/>
          <w:lang w:eastAsia="zh-CN"/>
        </w:rPr>
        <w:t>P</w:t>
      </w:r>
      <w:r>
        <w:rPr>
          <w:rFonts w:hint="eastAsia"/>
          <w:lang w:eastAsia="zh-CN"/>
        </w:rPr>
        <w:t>ython</w:t>
      </w:r>
      <w:r>
        <w:rPr>
          <w:rFonts w:hint="eastAsia"/>
          <w:lang w:eastAsia="zh-CN"/>
        </w:rPr>
        <w:t>：</w:t>
      </w:r>
      <w:r w:rsidR="00B87426">
        <w:rPr>
          <w:rStyle w:val="a4"/>
          <w:lang w:eastAsia="zh-CN"/>
        </w:rPr>
        <w:fldChar w:fldCharType="begin"/>
      </w:r>
      <w:r w:rsidR="00B87426">
        <w:rPr>
          <w:rStyle w:val="a4"/>
          <w:lang w:eastAsia="zh-CN"/>
        </w:rPr>
        <w:instrText xml:space="preserve"> HYPERLINK "https://www.Python.org/" </w:instrText>
      </w:r>
      <w:r w:rsidR="00B87426">
        <w:rPr>
          <w:rStyle w:val="a4"/>
          <w:lang w:eastAsia="zh-CN"/>
        </w:rPr>
        <w:fldChar w:fldCharType="separate"/>
      </w:r>
      <w:r w:rsidR="00B662EB" w:rsidRPr="00564223">
        <w:rPr>
          <w:rStyle w:val="a4"/>
          <w:rFonts w:hint="eastAsia"/>
          <w:lang w:eastAsia="zh-CN"/>
        </w:rPr>
        <w:t>https://www.Python.org/</w:t>
      </w:r>
      <w:r w:rsidR="00B87426">
        <w:rPr>
          <w:rStyle w:val="a4"/>
          <w:lang w:eastAsia="zh-CN"/>
        </w:rPr>
        <w:fldChar w:fldCharType="end"/>
      </w:r>
    </w:p>
    <w:p w14:paraId="0C7E6B03" w14:textId="0B219EFD" w:rsidR="00335F44" w:rsidRDefault="00B662EB" w:rsidP="00B662EB">
      <w:pPr>
        <w:ind w:firstLineChars="100" w:firstLine="200"/>
        <w:rPr>
          <w:lang w:eastAsia="zh-CN"/>
        </w:rPr>
      </w:pPr>
      <w:r>
        <w:rPr>
          <w:rFonts w:hint="eastAsia"/>
          <w:lang w:eastAsia="zh-CN"/>
        </w:rPr>
        <w:t>请下载安装</w:t>
      </w:r>
      <w:r>
        <w:rPr>
          <w:rFonts w:hint="eastAsia"/>
          <w:lang w:eastAsia="zh-CN"/>
        </w:rPr>
        <w:t xml:space="preserve">3.5 </w:t>
      </w:r>
      <w:r>
        <w:rPr>
          <w:rFonts w:hint="eastAsia"/>
          <w:lang w:eastAsia="zh-CN"/>
        </w:rPr>
        <w:t>或以上版本。</w:t>
      </w:r>
    </w:p>
    <w:p w14:paraId="23DD01D0" w14:textId="530A77BF" w:rsidR="00B662EB" w:rsidRDefault="00B662EB" w:rsidP="00B662EB">
      <w:pPr>
        <w:ind w:firstLineChars="100" w:firstLine="200"/>
        <w:rPr>
          <w:lang w:eastAsia="zh-CN"/>
        </w:rPr>
      </w:pPr>
      <w:r>
        <w:rPr>
          <w:rFonts w:hint="eastAsia"/>
          <w:lang w:eastAsia="zh-CN"/>
        </w:rPr>
        <w:t>添加</w:t>
      </w:r>
      <w:r>
        <w:rPr>
          <w:rFonts w:hint="eastAsia"/>
          <w:lang w:eastAsia="zh-CN"/>
        </w:rPr>
        <w:t>Python</w:t>
      </w:r>
      <w:r>
        <w:rPr>
          <w:rFonts w:hint="eastAsia"/>
          <w:lang w:eastAsia="zh-CN"/>
        </w:rPr>
        <w:t>的安装目录到系统环境变量</w:t>
      </w:r>
      <w:r>
        <w:rPr>
          <w:rFonts w:hint="eastAsia"/>
          <w:lang w:eastAsia="zh-CN"/>
        </w:rPr>
        <w:t>Path</w:t>
      </w:r>
      <w:r w:rsidR="00623F80">
        <w:rPr>
          <w:rFonts w:hint="eastAsia"/>
          <w:lang w:eastAsia="zh-CN"/>
        </w:rPr>
        <w:t>。</w:t>
      </w:r>
    </w:p>
    <w:p w14:paraId="59FC8BC9" w14:textId="7A1EE8BE" w:rsidR="00B662EB" w:rsidRPr="00B662EB" w:rsidRDefault="00B662EB" w:rsidP="00B662EB">
      <w:pPr>
        <w:ind w:firstLineChars="100" w:firstLine="200"/>
        <w:rPr>
          <w:lang w:eastAsia="zh-CN"/>
        </w:rPr>
      </w:pPr>
      <w:r>
        <w:rPr>
          <w:rFonts w:hint="eastAsia"/>
          <w:lang w:eastAsia="zh-CN"/>
        </w:rPr>
        <w:t>添加</w:t>
      </w:r>
      <w:r>
        <w:rPr>
          <w:rFonts w:hint="eastAsia"/>
          <w:lang w:eastAsia="zh-CN"/>
        </w:rPr>
        <w:t>$Python/Scripts</w:t>
      </w:r>
      <w:r>
        <w:rPr>
          <w:rFonts w:hint="eastAsia"/>
          <w:lang w:eastAsia="zh-CN"/>
        </w:rPr>
        <w:t>目录到系统环境变量</w:t>
      </w:r>
      <w:r>
        <w:rPr>
          <w:rFonts w:hint="eastAsia"/>
          <w:lang w:eastAsia="zh-CN"/>
        </w:rPr>
        <w:t>Path</w:t>
      </w:r>
      <w:r w:rsidR="00B976C7">
        <w:rPr>
          <w:rFonts w:hint="eastAsia"/>
          <w:lang w:eastAsia="zh-CN"/>
        </w:rPr>
        <w:t>。</w:t>
      </w:r>
    </w:p>
    <w:p w14:paraId="05A083B5" w14:textId="541A0F9E" w:rsidR="00B662EB" w:rsidRDefault="00B662EB" w:rsidP="00335F44">
      <w:pPr>
        <w:rPr>
          <w:lang w:eastAsia="zh-CN"/>
        </w:rPr>
      </w:pPr>
      <w:r>
        <w:rPr>
          <w:rFonts w:hint="eastAsia"/>
          <w:lang w:eastAsia="zh-CN"/>
        </w:rPr>
        <w:t xml:space="preserve">2. </w:t>
      </w:r>
      <w:r>
        <w:rPr>
          <w:rFonts w:hint="eastAsia"/>
          <w:lang w:eastAsia="zh-CN"/>
        </w:rPr>
        <w:t>安装</w:t>
      </w:r>
      <w:r>
        <w:rPr>
          <w:rFonts w:hint="eastAsia"/>
          <w:lang w:eastAsia="zh-CN"/>
        </w:rPr>
        <w:t>Selenium</w:t>
      </w:r>
    </w:p>
    <w:p w14:paraId="06D605B5" w14:textId="0B09DEEA" w:rsidR="00B662EB" w:rsidRDefault="00B976C7" w:rsidP="00B662EB">
      <w:pPr>
        <w:ind w:firstLine="228"/>
        <w:rPr>
          <w:lang w:eastAsia="zh-CN"/>
        </w:rPr>
      </w:pPr>
      <w:proofErr w:type="spellStart"/>
      <w:r>
        <w:rPr>
          <w:lang w:eastAsia="zh-CN"/>
        </w:rPr>
        <w:t>c</w:t>
      </w:r>
      <w:r w:rsidR="00B662EB">
        <w:rPr>
          <w:rFonts w:hint="eastAsia"/>
          <w:lang w:eastAsia="zh-CN"/>
        </w:rPr>
        <w:t>md</w:t>
      </w:r>
      <w:proofErr w:type="spellEnd"/>
      <w:r w:rsidR="00B662EB">
        <w:rPr>
          <w:rFonts w:hint="eastAsia"/>
          <w:lang w:eastAsia="zh-CN"/>
        </w:rPr>
        <w:t>里运行“</w:t>
      </w:r>
      <w:r w:rsidR="00B662EB">
        <w:rPr>
          <w:rFonts w:hint="eastAsia"/>
          <w:lang w:eastAsia="zh-CN"/>
        </w:rPr>
        <w:t>pip install selenium</w:t>
      </w:r>
      <w:r w:rsidR="00B662EB">
        <w:rPr>
          <w:rFonts w:hint="eastAsia"/>
          <w:lang w:eastAsia="zh-CN"/>
        </w:rPr>
        <w:t>”</w:t>
      </w:r>
      <w:r>
        <w:rPr>
          <w:rFonts w:hint="eastAsia"/>
          <w:lang w:eastAsia="zh-CN"/>
        </w:rPr>
        <w:t>。</w:t>
      </w:r>
    </w:p>
    <w:p w14:paraId="4B50341B" w14:textId="0470EBB5" w:rsidR="00B662EB" w:rsidRDefault="00B662EB" w:rsidP="00B662EB">
      <w:pPr>
        <w:rPr>
          <w:lang w:eastAsia="zh-CN"/>
        </w:rPr>
      </w:pPr>
      <w:r>
        <w:rPr>
          <w:rFonts w:hint="eastAsia"/>
          <w:lang w:eastAsia="zh-CN"/>
        </w:rPr>
        <w:t xml:space="preserve">3. </w:t>
      </w:r>
      <w:r>
        <w:rPr>
          <w:rFonts w:hint="eastAsia"/>
          <w:lang w:eastAsia="zh-CN"/>
        </w:rPr>
        <w:t>安装浏览器：建议使用</w:t>
      </w:r>
      <w:r w:rsidR="00B976C7">
        <w:rPr>
          <w:rFonts w:hint="eastAsia"/>
          <w:lang w:eastAsia="zh-CN"/>
        </w:rPr>
        <w:t>G</w:t>
      </w:r>
      <w:r>
        <w:rPr>
          <w:rFonts w:hint="eastAsia"/>
          <w:lang w:eastAsia="zh-CN"/>
        </w:rPr>
        <w:t xml:space="preserve">oogle </w:t>
      </w:r>
      <w:r w:rsidR="00B976C7">
        <w:rPr>
          <w:lang w:eastAsia="zh-CN"/>
        </w:rPr>
        <w:t xml:space="preserve"> Chrome</w:t>
      </w:r>
      <w:r w:rsidR="00B976C7">
        <w:rPr>
          <w:rFonts w:hint="eastAsia"/>
          <w:lang w:eastAsia="zh-CN"/>
        </w:rPr>
        <w:t>或</w:t>
      </w:r>
      <w:proofErr w:type="spellStart"/>
      <w:r>
        <w:rPr>
          <w:rFonts w:hint="eastAsia"/>
          <w:lang w:eastAsia="zh-CN"/>
        </w:rPr>
        <w:t>firefox</w:t>
      </w:r>
      <w:proofErr w:type="spellEnd"/>
      <w:r w:rsidR="00B976C7">
        <w:rPr>
          <w:rFonts w:hint="eastAsia"/>
          <w:lang w:eastAsia="zh-CN"/>
        </w:rPr>
        <w:t>。</w:t>
      </w:r>
    </w:p>
    <w:p w14:paraId="4C17F103" w14:textId="75C86C74" w:rsidR="00B662EB" w:rsidRDefault="00B662EB" w:rsidP="00B662EB">
      <w:pPr>
        <w:rPr>
          <w:lang w:eastAsia="zh-CN"/>
        </w:rPr>
      </w:pPr>
      <w:r>
        <w:rPr>
          <w:rFonts w:hint="eastAsia"/>
          <w:lang w:eastAsia="zh-CN"/>
        </w:rPr>
        <w:t xml:space="preserve">4. </w:t>
      </w:r>
      <w:r>
        <w:rPr>
          <w:rFonts w:hint="eastAsia"/>
          <w:lang w:eastAsia="zh-CN"/>
        </w:rPr>
        <w:t>安装最新的浏览器驱动：根据将使用</w:t>
      </w:r>
      <w:r w:rsidR="00C53B09"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浏览器，下载浏览器</w:t>
      </w:r>
      <w:r w:rsidR="00C53B09">
        <w:rPr>
          <w:rFonts w:hint="eastAsia"/>
          <w:lang w:eastAsia="zh-CN"/>
        </w:rPr>
        <w:t>对应</w:t>
      </w:r>
      <w:r w:rsidR="00C53B09">
        <w:rPr>
          <w:lang w:eastAsia="zh-CN"/>
        </w:rPr>
        <w:t>的</w:t>
      </w:r>
      <w:r>
        <w:rPr>
          <w:rFonts w:hint="eastAsia"/>
          <w:lang w:eastAsia="zh-CN"/>
        </w:rPr>
        <w:t>驱动</w:t>
      </w:r>
    </w:p>
    <w:p w14:paraId="42FE02B3" w14:textId="4D5EE509" w:rsidR="00C53B09" w:rsidRPr="00C53B09" w:rsidRDefault="00C53B09" w:rsidP="00C53B09">
      <w:pPr>
        <w:ind w:firstLine="228"/>
        <w:rPr>
          <w:lang w:eastAsia="zh-CN"/>
        </w:rPr>
      </w:pPr>
      <w:r>
        <w:rPr>
          <w:rFonts w:hint="eastAsia"/>
          <w:lang w:eastAsia="zh-CN"/>
        </w:rPr>
        <w:t>浏览器版本与</w:t>
      </w:r>
      <w:r>
        <w:rPr>
          <w:lang w:eastAsia="zh-CN"/>
        </w:rPr>
        <w:t>驱动</w:t>
      </w:r>
      <w:r>
        <w:rPr>
          <w:rFonts w:hint="eastAsia"/>
          <w:lang w:eastAsia="zh-CN"/>
        </w:rPr>
        <w:t>对应</w:t>
      </w:r>
      <w:r>
        <w:rPr>
          <w:lang w:eastAsia="zh-CN"/>
        </w:rPr>
        <w:t>关系</w:t>
      </w:r>
      <w:r>
        <w:rPr>
          <w:rFonts w:hint="eastAsia"/>
          <w:lang w:eastAsia="zh-CN"/>
        </w:rPr>
        <w:t>，</w:t>
      </w:r>
      <w:r>
        <w:rPr>
          <w:lang w:eastAsia="zh-CN"/>
        </w:rPr>
        <w:t>请参考</w:t>
      </w:r>
      <w:hyperlink r:id="rId13" w:history="1">
        <w:r w:rsidRPr="00C257FB">
          <w:rPr>
            <w:rStyle w:val="a4"/>
            <w:lang w:eastAsia="zh-CN"/>
          </w:rPr>
          <w:t>http://blog.51cto.com/taoismli/2157024</w:t>
        </w:r>
      </w:hyperlink>
      <w:r>
        <w:rPr>
          <w:lang w:eastAsia="zh-CN"/>
        </w:rPr>
        <w:t xml:space="preserve"> </w:t>
      </w:r>
      <w:r>
        <w:rPr>
          <w:rFonts w:hint="eastAsia"/>
          <w:lang w:eastAsia="zh-CN"/>
        </w:rPr>
        <w:t>博文</w:t>
      </w:r>
      <w:r>
        <w:rPr>
          <w:lang w:eastAsia="zh-CN"/>
        </w:rPr>
        <w:t>中第</w:t>
      </w:r>
      <w:r>
        <w:rPr>
          <w:rFonts w:hint="eastAsia"/>
          <w:lang w:eastAsia="zh-CN"/>
        </w:rPr>
        <w:t>二</w:t>
      </w:r>
      <w:r>
        <w:rPr>
          <w:lang w:eastAsia="zh-CN"/>
        </w:rPr>
        <w:t>小节内容，并</w:t>
      </w:r>
      <w:r w:rsidR="00165A56">
        <w:rPr>
          <w:rFonts w:hint="eastAsia"/>
          <w:lang w:eastAsia="zh-CN"/>
        </w:rPr>
        <w:t>将下载的</w:t>
      </w:r>
      <w:r w:rsidR="00165A56">
        <w:rPr>
          <w:rFonts w:hint="eastAsia"/>
          <w:lang w:eastAsia="zh-CN"/>
        </w:rPr>
        <w:t>driver</w:t>
      </w:r>
      <w:r w:rsidR="00165A56">
        <w:rPr>
          <w:rFonts w:hint="eastAsia"/>
          <w:lang w:eastAsia="zh-CN"/>
        </w:rPr>
        <w:t>放置</w:t>
      </w:r>
      <w:r w:rsidR="0072727C">
        <w:rPr>
          <w:rFonts w:hint="eastAsia"/>
          <w:lang w:eastAsia="zh-CN"/>
        </w:rPr>
        <w:t>到</w:t>
      </w:r>
      <w:r w:rsidR="007F7B9A">
        <w:rPr>
          <w:rFonts w:hint="eastAsia"/>
          <w:lang w:eastAsia="zh-CN"/>
        </w:rPr>
        <w:t>$Python\</w:t>
      </w:r>
      <w:r w:rsidR="0072727C" w:rsidRPr="0072727C">
        <w:rPr>
          <w:rFonts w:hint="eastAsia"/>
          <w:lang w:eastAsia="zh-CN"/>
        </w:rPr>
        <w:t>Scripts</w:t>
      </w:r>
      <w:r w:rsidR="0072727C" w:rsidRPr="0072727C">
        <w:rPr>
          <w:rFonts w:hint="eastAsia"/>
          <w:lang w:eastAsia="zh-CN"/>
        </w:rPr>
        <w:t>目录</w:t>
      </w:r>
      <w:r w:rsidR="0072727C">
        <w:rPr>
          <w:rFonts w:hint="eastAsia"/>
          <w:lang w:eastAsia="zh-CN"/>
        </w:rPr>
        <w:t>下</w:t>
      </w:r>
      <w:r>
        <w:rPr>
          <w:rFonts w:hint="eastAsia"/>
          <w:lang w:eastAsia="zh-CN"/>
        </w:rPr>
        <w:t>。</w:t>
      </w:r>
    </w:p>
    <w:p w14:paraId="16B43EF1" w14:textId="2E65C0FB" w:rsidR="00165A56" w:rsidRDefault="007F7B9A" w:rsidP="0072727C">
      <w:pPr>
        <w:rPr>
          <w:lang w:eastAsia="zh-CN"/>
        </w:rPr>
      </w:pPr>
      <w:r>
        <w:rPr>
          <w:rFonts w:hint="eastAsia"/>
          <w:lang w:eastAsia="zh-CN"/>
        </w:rPr>
        <w:t xml:space="preserve">5. </w:t>
      </w:r>
      <w:r>
        <w:rPr>
          <w:rFonts w:hint="eastAsia"/>
          <w:lang w:eastAsia="zh-CN"/>
        </w:rPr>
        <w:t>安装</w:t>
      </w:r>
      <w:r w:rsidR="0001293F">
        <w:rPr>
          <w:rFonts w:hint="eastAsia"/>
          <w:lang w:eastAsia="zh-CN"/>
        </w:rPr>
        <w:t>HTMLTestRunner.py</w:t>
      </w:r>
    </w:p>
    <w:p w14:paraId="3A3FC9DD" w14:textId="18DDD417" w:rsidR="007F7B9A" w:rsidRPr="00B662EB" w:rsidRDefault="007F7B9A" w:rsidP="0072727C">
      <w:pPr>
        <w:rPr>
          <w:lang w:eastAsia="zh-CN"/>
        </w:rPr>
      </w:pPr>
      <w:r>
        <w:rPr>
          <w:rFonts w:hint="eastAsia"/>
          <w:lang w:eastAsia="zh-CN"/>
        </w:rPr>
        <w:t xml:space="preserve">    </w:t>
      </w:r>
      <w:r>
        <w:rPr>
          <w:rFonts w:hint="eastAsia"/>
          <w:lang w:eastAsia="zh-CN"/>
        </w:rPr>
        <w:t>请下载支持</w:t>
      </w:r>
      <w:r>
        <w:rPr>
          <w:rFonts w:hint="eastAsia"/>
          <w:lang w:eastAsia="zh-CN"/>
        </w:rPr>
        <w:t>python 3.x</w:t>
      </w:r>
      <w:r>
        <w:rPr>
          <w:rFonts w:hint="eastAsia"/>
          <w:lang w:eastAsia="zh-CN"/>
        </w:rPr>
        <w:t>的版本</w:t>
      </w:r>
      <w:r w:rsidR="00C53B09">
        <w:rPr>
          <w:rFonts w:hint="eastAsia"/>
          <w:lang w:eastAsia="zh-CN"/>
        </w:rPr>
        <w:t>。</w:t>
      </w:r>
    </w:p>
    <w:p w14:paraId="20C15C61" w14:textId="58893A77" w:rsidR="00B662EB" w:rsidRPr="00C53B09" w:rsidRDefault="007F7B9A" w:rsidP="007F7B9A">
      <w:pPr>
        <w:ind w:firstLineChars="100" w:firstLine="200"/>
        <w:rPr>
          <w:lang w:eastAsia="zh-CN"/>
        </w:rPr>
      </w:pPr>
      <w:r>
        <w:rPr>
          <w:rFonts w:hint="eastAsia"/>
          <w:lang w:eastAsia="zh-CN"/>
        </w:rPr>
        <w:t>下载地址：</w:t>
      </w:r>
      <w:r w:rsidR="00B87426">
        <w:rPr>
          <w:rStyle w:val="a4"/>
          <w:lang w:eastAsia="zh-CN"/>
        </w:rPr>
        <w:fldChar w:fldCharType="begin"/>
      </w:r>
      <w:r w:rsidR="00B87426">
        <w:rPr>
          <w:rStyle w:val="a4"/>
          <w:lang w:eastAsia="zh-CN"/>
        </w:rPr>
        <w:instrText xml:space="preserve"> HYPERLINK "https://download.csdn.net/download/a136332462/9873996" </w:instrText>
      </w:r>
      <w:r w:rsidR="00B87426">
        <w:rPr>
          <w:rStyle w:val="a4"/>
          <w:lang w:eastAsia="zh-CN"/>
        </w:rPr>
        <w:fldChar w:fldCharType="separate"/>
      </w:r>
      <w:r w:rsidRPr="00564223">
        <w:rPr>
          <w:rStyle w:val="a4"/>
          <w:lang w:eastAsia="zh-CN"/>
        </w:rPr>
        <w:t>https://download.csdn.net/download/a136332462/9873996</w:t>
      </w:r>
      <w:r w:rsidR="00B87426">
        <w:rPr>
          <w:rStyle w:val="a4"/>
          <w:lang w:eastAsia="zh-CN"/>
        </w:rPr>
        <w:fldChar w:fldCharType="end"/>
      </w:r>
    </w:p>
    <w:p w14:paraId="3A6693AB" w14:textId="0F40DF77" w:rsidR="007F7B9A" w:rsidRDefault="007F7B9A" w:rsidP="007F7B9A">
      <w:pPr>
        <w:ind w:firstLineChars="100" w:firstLine="200"/>
        <w:rPr>
          <w:lang w:eastAsia="zh-CN"/>
        </w:rPr>
      </w:pPr>
      <w:r>
        <w:rPr>
          <w:rFonts w:hint="eastAsia"/>
          <w:lang w:eastAsia="zh-CN"/>
        </w:rPr>
        <w:t>将下载的</w:t>
      </w:r>
      <w:r w:rsidR="0001293F">
        <w:rPr>
          <w:rFonts w:hint="eastAsia"/>
          <w:lang w:eastAsia="zh-CN"/>
        </w:rPr>
        <w:t>文件</w:t>
      </w:r>
      <w:r>
        <w:rPr>
          <w:rFonts w:hint="eastAsia"/>
          <w:lang w:eastAsia="zh-CN"/>
        </w:rPr>
        <w:t>放置到</w:t>
      </w:r>
      <w:r>
        <w:rPr>
          <w:rFonts w:hint="eastAsia"/>
          <w:lang w:eastAsia="zh-CN"/>
        </w:rPr>
        <w:t>$Python\Lib</w:t>
      </w:r>
      <w:r>
        <w:rPr>
          <w:rFonts w:hint="eastAsia"/>
          <w:lang w:eastAsia="zh-CN"/>
        </w:rPr>
        <w:t>目录下</w:t>
      </w:r>
      <w:r w:rsidR="00C53B09">
        <w:rPr>
          <w:rFonts w:hint="eastAsia"/>
          <w:lang w:eastAsia="zh-CN"/>
        </w:rPr>
        <w:t>。</w:t>
      </w:r>
    </w:p>
    <w:p w14:paraId="6F544840" w14:textId="77777777" w:rsidR="00C53B09" w:rsidRPr="00335F44" w:rsidRDefault="00C53B09" w:rsidP="007F7B9A">
      <w:pPr>
        <w:ind w:firstLineChars="100" w:firstLine="200"/>
        <w:rPr>
          <w:lang w:eastAsia="zh-CN"/>
        </w:rPr>
      </w:pPr>
    </w:p>
    <w:p w14:paraId="613DE22F" w14:textId="1E1AFD91" w:rsidR="00335F44" w:rsidRDefault="00335F44" w:rsidP="00335F44">
      <w:pPr>
        <w:pStyle w:val="2"/>
        <w:rPr>
          <w:rFonts w:eastAsiaTheme="minorEastAsia"/>
          <w:lang w:eastAsia="zh-CN"/>
        </w:rPr>
      </w:pPr>
      <w:bookmarkStart w:id="19" w:name="_Toc1300456"/>
      <w:r>
        <w:rPr>
          <w:rFonts w:eastAsiaTheme="minorEastAsia" w:hint="eastAsia"/>
          <w:lang w:eastAsia="zh-CN"/>
        </w:rPr>
        <w:t>Linux</w:t>
      </w:r>
      <w:bookmarkEnd w:id="19"/>
    </w:p>
    <w:p w14:paraId="25A4D6F7" w14:textId="0A6942D6" w:rsidR="007F7B9A" w:rsidRDefault="007F7B9A" w:rsidP="007F7B9A">
      <w:pPr>
        <w:rPr>
          <w:lang w:eastAsia="zh-CN"/>
        </w:rPr>
      </w:pPr>
      <w:r>
        <w:rPr>
          <w:rFonts w:hint="eastAsia"/>
          <w:lang w:eastAsia="zh-CN"/>
        </w:rPr>
        <w:t xml:space="preserve">1. </w:t>
      </w:r>
      <w:r>
        <w:rPr>
          <w:rFonts w:hint="eastAsia"/>
          <w:lang w:eastAsia="zh-CN"/>
        </w:rPr>
        <w:t>安装</w:t>
      </w:r>
      <w:r>
        <w:rPr>
          <w:rFonts w:hint="eastAsia"/>
          <w:lang w:eastAsia="zh-CN"/>
        </w:rPr>
        <w:t>python</w:t>
      </w:r>
      <w:r w:rsidR="001A5426">
        <w:rPr>
          <w:rFonts w:hint="eastAsia"/>
          <w:lang w:eastAsia="zh-CN"/>
        </w:rPr>
        <w:t xml:space="preserve"> </w:t>
      </w:r>
      <w:r w:rsidR="00C53B09">
        <w:rPr>
          <w:rFonts w:hint="eastAsia"/>
          <w:lang w:eastAsia="zh-CN"/>
        </w:rPr>
        <w:t>（</w:t>
      </w:r>
      <w:proofErr w:type="spellStart"/>
      <w:r w:rsidR="001A5426">
        <w:rPr>
          <w:rFonts w:hint="eastAsia"/>
          <w:lang w:eastAsia="zh-CN"/>
        </w:rPr>
        <w:t>linux</w:t>
      </w:r>
      <w:proofErr w:type="spellEnd"/>
      <w:r w:rsidR="00C53B09">
        <w:rPr>
          <w:rFonts w:hint="eastAsia"/>
          <w:lang w:eastAsia="zh-CN"/>
        </w:rPr>
        <w:t>系统一般默认已</w:t>
      </w:r>
      <w:r w:rsidR="001A5426">
        <w:rPr>
          <w:rFonts w:hint="eastAsia"/>
          <w:lang w:eastAsia="zh-CN"/>
        </w:rPr>
        <w:t>安装</w:t>
      </w:r>
      <w:r w:rsidR="00C53B09">
        <w:rPr>
          <w:rFonts w:hint="eastAsia"/>
          <w:lang w:eastAsia="zh-CN"/>
        </w:rPr>
        <w:t>python</w:t>
      </w:r>
      <w:r w:rsidR="001A5426">
        <w:rPr>
          <w:rFonts w:hint="eastAsia"/>
          <w:lang w:eastAsia="zh-CN"/>
        </w:rPr>
        <w:t>）</w:t>
      </w:r>
    </w:p>
    <w:p w14:paraId="06CD359F" w14:textId="1FD28D24" w:rsidR="001A5426" w:rsidRDefault="001A5426" w:rsidP="001A5426">
      <w:pPr>
        <w:ind w:firstLine="228"/>
        <w:rPr>
          <w:lang w:eastAsia="zh-CN"/>
        </w:rPr>
      </w:pPr>
      <w:r>
        <w:rPr>
          <w:rFonts w:hint="eastAsia"/>
          <w:lang w:eastAsia="zh-CN"/>
        </w:rPr>
        <w:t>请检查是否为</w:t>
      </w:r>
      <w:r>
        <w:rPr>
          <w:rFonts w:hint="eastAsia"/>
          <w:lang w:eastAsia="zh-CN"/>
        </w:rPr>
        <w:t>3.0</w:t>
      </w:r>
      <w:r>
        <w:rPr>
          <w:rFonts w:hint="eastAsia"/>
          <w:lang w:eastAsia="zh-CN"/>
        </w:rPr>
        <w:t>以上版本</w:t>
      </w:r>
      <w:r w:rsidR="00C53B09">
        <w:rPr>
          <w:rFonts w:hint="eastAsia"/>
          <w:lang w:eastAsia="zh-CN"/>
        </w:rPr>
        <w:t>，</w:t>
      </w:r>
      <w:r w:rsidR="00C53B09">
        <w:rPr>
          <w:lang w:eastAsia="zh-CN"/>
        </w:rPr>
        <w:t>如果不是请</w:t>
      </w:r>
      <w:r w:rsidR="00C53B09">
        <w:rPr>
          <w:rFonts w:hint="eastAsia"/>
          <w:lang w:eastAsia="zh-CN"/>
        </w:rPr>
        <w:t>另外</w:t>
      </w:r>
      <w:r w:rsidR="00C53B09">
        <w:rPr>
          <w:lang w:eastAsia="zh-CN"/>
        </w:rPr>
        <w:t>安装</w:t>
      </w:r>
      <w:r w:rsidR="00C95E0C">
        <w:rPr>
          <w:rFonts w:hint="eastAsia"/>
          <w:lang w:eastAsia="zh-CN"/>
        </w:rPr>
        <w:t>。注意</w:t>
      </w:r>
      <w:r w:rsidR="00C95E0C">
        <w:rPr>
          <w:lang w:eastAsia="zh-CN"/>
        </w:rPr>
        <w:t>安装后配置</w:t>
      </w:r>
      <w:r w:rsidR="00C95E0C">
        <w:rPr>
          <w:rFonts w:hint="eastAsia"/>
          <w:lang w:eastAsia="zh-CN"/>
        </w:rPr>
        <w:t>PATH</w:t>
      </w:r>
      <w:r w:rsidR="00C95E0C">
        <w:rPr>
          <w:rFonts w:hint="eastAsia"/>
          <w:lang w:eastAsia="zh-CN"/>
        </w:rPr>
        <w:t>，</w:t>
      </w:r>
      <w:r w:rsidR="00C95E0C">
        <w:rPr>
          <w:lang w:eastAsia="zh-CN"/>
        </w:rPr>
        <w:t>保证默认启动的是安装的版本。</w:t>
      </w:r>
    </w:p>
    <w:p w14:paraId="06D59E17" w14:textId="598B7F8C" w:rsidR="00C53B09" w:rsidRDefault="001A5426" w:rsidP="001A5426">
      <w:pPr>
        <w:rPr>
          <w:lang w:eastAsia="zh-CN"/>
        </w:rPr>
      </w:pPr>
      <w:r>
        <w:rPr>
          <w:rFonts w:hint="eastAsia"/>
          <w:lang w:eastAsia="zh-CN"/>
        </w:rPr>
        <w:t xml:space="preserve">2. </w:t>
      </w:r>
      <w:r>
        <w:rPr>
          <w:rFonts w:hint="eastAsia"/>
          <w:lang w:eastAsia="zh-CN"/>
        </w:rPr>
        <w:t>安装</w:t>
      </w:r>
      <w:proofErr w:type="spellStart"/>
      <w:r>
        <w:rPr>
          <w:rFonts w:hint="eastAsia"/>
          <w:lang w:eastAsia="zh-CN"/>
        </w:rPr>
        <w:t>setuptools</w:t>
      </w:r>
      <w:proofErr w:type="spellEnd"/>
      <w:r>
        <w:rPr>
          <w:rFonts w:hint="eastAsia"/>
          <w:lang w:eastAsia="zh-CN"/>
        </w:rPr>
        <w:t>与</w:t>
      </w:r>
      <w:r>
        <w:rPr>
          <w:rFonts w:hint="eastAsia"/>
          <w:lang w:eastAsia="zh-CN"/>
        </w:rPr>
        <w:t>pip</w:t>
      </w:r>
    </w:p>
    <w:p w14:paraId="57A8F1A1" w14:textId="7AA49ECA" w:rsidR="00C53B09" w:rsidRDefault="00C53B09" w:rsidP="00C53B09">
      <w:pPr>
        <w:ind w:firstLine="228"/>
        <w:rPr>
          <w:lang w:eastAsia="zh-CN"/>
        </w:rPr>
      </w:pPr>
      <w:r>
        <w:rPr>
          <w:rFonts w:hint="eastAsia"/>
          <w:lang w:eastAsia="zh-CN"/>
        </w:rPr>
        <w:t>安装</w:t>
      </w:r>
      <w:r>
        <w:rPr>
          <w:rFonts w:hint="eastAsia"/>
          <w:lang w:eastAsia="zh-CN"/>
        </w:rPr>
        <w:t>P</w:t>
      </w:r>
      <w:r>
        <w:rPr>
          <w:lang w:eastAsia="zh-CN"/>
        </w:rPr>
        <w:t>ython</w:t>
      </w:r>
      <w:r>
        <w:rPr>
          <w:rFonts w:hint="eastAsia"/>
          <w:lang w:eastAsia="zh-CN"/>
        </w:rPr>
        <w:t>之后安装</w:t>
      </w:r>
      <w:proofErr w:type="spellStart"/>
      <w:r>
        <w:rPr>
          <w:rFonts w:hint="eastAsia"/>
          <w:lang w:eastAsia="zh-CN"/>
        </w:rPr>
        <w:t>setuptools</w:t>
      </w:r>
      <w:proofErr w:type="spellEnd"/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pip</w:t>
      </w:r>
      <w:r>
        <w:rPr>
          <w:rFonts w:hint="eastAsia"/>
          <w:lang w:eastAsia="zh-CN"/>
        </w:rPr>
        <w:t>非常</w:t>
      </w:r>
      <w:r>
        <w:rPr>
          <w:lang w:eastAsia="zh-CN"/>
        </w:rPr>
        <w:t>方便，请参考</w:t>
      </w:r>
      <w:hyperlink r:id="rId14" w:history="1">
        <w:r w:rsidRPr="00C53B09">
          <w:rPr>
            <w:lang w:eastAsia="zh-CN"/>
          </w:rPr>
          <w:t>http://blog.51cto.com/taoismli/2157024</w:t>
        </w:r>
      </w:hyperlink>
      <w:r>
        <w:rPr>
          <w:lang w:eastAsia="zh-CN"/>
        </w:rPr>
        <w:t xml:space="preserve"> </w:t>
      </w:r>
      <w:r>
        <w:rPr>
          <w:rFonts w:hint="eastAsia"/>
          <w:lang w:eastAsia="zh-CN"/>
        </w:rPr>
        <w:t>博文</w:t>
      </w:r>
      <w:r>
        <w:rPr>
          <w:lang w:eastAsia="zh-CN"/>
        </w:rPr>
        <w:t>中第一小节中的</w:t>
      </w:r>
      <w:r>
        <w:rPr>
          <w:rFonts w:hint="eastAsia"/>
          <w:lang w:eastAsia="zh-CN"/>
        </w:rPr>
        <w:t>C</w:t>
      </w:r>
      <w:r>
        <w:rPr>
          <w:rFonts w:hint="eastAsia"/>
          <w:lang w:eastAsia="zh-CN"/>
        </w:rPr>
        <w:t>小节</w:t>
      </w:r>
      <w:r>
        <w:rPr>
          <w:lang w:eastAsia="zh-CN"/>
        </w:rPr>
        <w:t>。</w:t>
      </w:r>
    </w:p>
    <w:p w14:paraId="3C0D0654" w14:textId="6B4668E3" w:rsidR="001A5426" w:rsidRDefault="001A5426" w:rsidP="001A5426">
      <w:pPr>
        <w:rPr>
          <w:lang w:eastAsia="zh-CN"/>
        </w:rPr>
      </w:pPr>
      <w:r>
        <w:rPr>
          <w:rFonts w:hint="eastAsia"/>
          <w:lang w:eastAsia="zh-CN"/>
        </w:rPr>
        <w:t xml:space="preserve">3. </w:t>
      </w:r>
      <w:r>
        <w:rPr>
          <w:rFonts w:hint="eastAsia"/>
          <w:lang w:eastAsia="zh-CN"/>
        </w:rPr>
        <w:t>安装</w:t>
      </w:r>
      <w:r>
        <w:rPr>
          <w:rFonts w:hint="eastAsia"/>
          <w:lang w:eastAsia="zh-CN"/>
        </w:rPr>
        <w:t>selenium</w:t>
      </w:r>
    </w:p>
    <w:p w14:paraId="081A128D" w14:textId="29ED2DCD" w:rsidR="001A5426" w:rsidRDefault="00C95E0C" w:rsidP="001A5426">
      <w:pPr>
        <w:rPr>
          <w:lang w:eastAsia="zh-CN"/>
        </w:rPr>
      </w:pPr>
      <w:r>
        <w:rPr>
          <w:rFonts w:hint="eastAsia"/>
          <w:lang w:eastAsia="zh-CN"/>
        </w:rPr>
        <w:t xml:space="preserve">     </w:t>
      </w:r>
      <w:r>
        <w:rPr>
          <w:lang w:eastAsia="zh-CN"/>
        </w:rPr>
        <w:t>p</w:t>
      </w:r>
      <w:r w:rsidR="001A5426">
        <w:rPr>
          <w:rFonts w:hint="eastAsia"/>
          <w:lang w:eastAsia="zh-CN"/>
        </w:rPr>
        <w:t>ip</w:t>
      </w:r>
      <w:r>
        <w:rPr>
          <w:lang w:eastAsia="zh-CN"/>
        </w:rPr>
        <w:t>3</w:t>
      </w:r>
      <w:r w:rsidR="001A5426">
        <w:rPr>
          <w:rFonts w:hint="eastAsia"/>
          <w:lang w:eastAsia="zh-CN"/>
        </w:rPr>
        <w:t xml:space="preserve"> install selenium</w:t>
      </w:r>
    </w:p>
    <w:p w14:paraId="3BD3F558" w14:textId="77777777" w:rsidR="00C95E0C" w:rsidRDefault="001A5426" w:rsidP="00C95E0C">
      <w:pPr>
        <w:rPr>
          <w:lang w:eastAsia="zh-CN"/>
        </w:rPr>
      </w:pPr>
      <w:r>
        <w:rPr>
          <w:rFonts w:hint="eastAsia"/>
          <w:lang w:eastAsia="zh-CN"/>
        </w:rPr>
        <w:t xml:space="preserve">4. </w:t>
      </w:r>
      <w:r>
        <w:rPr>
          <w:rFonts w:hint="eastAsia"/>
          <w:lang w:eastAsia="zh-CN"/>
        </w:rPr>
        <w:t>安装最新的浏览器驱动：</w:t>
      </w:r>
      <w:r w:rsidR="00C95E0C">
        <w:rPr>
          <w:rFonts w:hint="eastAsia"/>
          <w:lang w:eastAsia="zh-CN"/>
        </w:rPr>
        <w:t>根据将使用的浏览器，下载浏览器对应</w:t>
      </w:r>
      <w:r w:rsidR="00C95E0C">
        <w:rPr>
          <w:lang w:eastAsia="zh-CN"/>
        </w:rPr>
        <w:t>的</w:t>
      </w:r>
      <w:r w:rsidR="00C95E0C">
        <w:rPr>
          <w:rFonts w:hint="eastAsia"/>
          <w:lang w:eastAsia="zh-CN"/>
        </w:rPr>
        <w:t>驱动</w:t>
      </w:r>
    </w:p>
    <w:p w14:paraId="09E0FC92" w14:textId="44DFF394" w:rsidR="001A5426" w:rsidRPr="00C95E0C" w:rsidRDefault="00C95E0C" w:rsidP="00C95E0C">
      <w:pPr>
        <w:ind w:firstLine="228"/>
        <w:rPr>
          <w:lang w:eastAsia="zh-CN"/>
        </w:rPr>
      </w:pPr>
      <w:r>
        <w:rPr>
          <w:rFonts w:hint="eastAsia"/>
          <w:lang w:eastAsia="zh-CN"/>
        </w:rPr>
        <w:t>浏览器版本与</w:t>
      </w:r>
      <w:r>
        <w:rPr>
          <w:lang w:eastAsia="zh-CN"/>
        </w:rPr>
        <w:t>驱动</w:t>
      </w:r>
      <w:r>
        <w:rPr>
          <w:rFonts w:hint="eastAsia"/>
          <w:lang w:eastAsia="zh-CN"/>
        </w:rPr>
        <w:t>对应</w:t>
      </w:r>
      <w:r>
        <w:rPr>
          <w:lang w:eastAsia="zh-CN"/>
        </w:rPr>
        <w:t>关系</w:t>
      </w:r>
      <w:r>
        <w:rPr>
          <w:rFonts w:hint="eastAsia"/>
          <w:lang w:eastAsia="zh-CN"/>
        </w:rPr>
        <w:t>，</w:t>
      </w:r>
      <w:r>
        <w:rPr>
          <w:lang w:eastAsia="zh-CN"/>
        </w:rPr>
        <w:t>请参考</w:t>
      </w:r>
      <w:hyperlink r:id="rId15" w:history="1">
        <w:r w:rsidRPr="00C257FB">
          <w:rPr>
            <w:rStyle w:val="a4"/>
            <w:lang w:eastAsia="zh-CN"/>
          </w:rPr>
          <w:t>http://blog.51cto.com/taoismli/2157024</w:t>
        </w:r>
      </w:hyperlink>
      <w:r>
        <w:rPr>
          <w:lang w:eastAsia="zh-CN"/>
        </w:rPr>
        <w:t xml:space="preserve"> </w:t>
      </w:r>
      <w:r>
        <w:rPr>
          <w:rFonts w:hint="eastAsia"/>
          <w:lang w:eastAsia="zh-CN"/>
        </w:rPr>
        <w:t>博文</w:t>
      </w:r>
      <w:r>
        <w:rPr>
          <w:lang w:eastAsia="zh-CN"/>
        </w:rPr>
        <w:t>中第</w:t>
      </w:r>
      <w:r>
        <w:rPr>
          <w:rFonts w:hint="eastAsia"/>
          <w:lang w:eastAsia="zh-CN"/>
        </w:rPr>
        <w:t>二</w:t>
      </w:r>
      <w:r>
        <w:rPr>
          <w:lang w:eastAsia="zh-CN"/>
        </w:rPr>
        <w:t>小节内容，并</w:t>
      </w:r>
      <w:r>
        <w:rPr>
          <w:rFonts w:hint="eastAsia"/>
          <w:lang w:eastAsia="zh-CN"/>
        </w:rPr>
        <w:t>将下载的</w:t>
      </w:r>
      <w:r>
        <w:rPr>
          <w:rFonts w:hint="eastAsia"/>
          <w:lang w:eastAsia="zh-CN"/>
        </w:rPr>
        <w:t>driver</w:t>
      </w:r>
      <w:r>
        <w:rPr>
          <w:rFonts w:hint="eastAsia"/>
          <w:lang w:eastAsia="zh-CN"/>
        </w:rPr>
        <w:t>放置到</w:t>
      </w:r>
      <w:r>
        <w:rPr>
          <w:rFonts w:hint="eastAsia"/>
          <w:lang w:eastAsia="zh-CN"/>
        </w:rPr>
        <w:t>$Python</w:t>
      </w:r>
      <w:r>
        <w:rPr>
          <w:rFonts w:hint="eastAsia"/>
          <w:lang w:eastAsia="zh-CN"/>
        </w:rPr>
        <w:t>目录</w:t>
      </w:r>
      <w:r>
        <w:rPr>
          <w:lang w:eastAsia="zh-CN"/>
        </w:rPr>
        <w:t>下：</w:t>
      </w:r>
    </w:p>
    <w:p w14:paraId="5F1AE4CE" w14:textId="13CC1BFD" w:rsidR="002750DD" w:rsidRDefault="00C95E0C" w:rsidP="001A5426">
      <w:pPr>
        <w:ind w:firstLine="228"/>
        <w:rPr>
          <w:lang w:eastAsia="zh-CN"/>
        </w:rPr>
      </w:pPr>
      <w:r>
        <w:rPr>
          <w:lang w:eastAsia="zh-CN"/>
        </w:rPr>
        <w:t>#</w:t>
      </w:r>
      <w:r>
        <w:rPr>
          <w:rFonts w:hint="eastAsia"/>
          <w:lang w:eastAsia="zh-CN"/>
        </w:rPr>
        <w:t>p</w:t>
      </w:r>
      <w:r w:rsidR="002750DD">
        <w:rPr>
          <w:rFonts w:hint="eastAsia"/>
          <w:lang w:eastAsia="zh-CN"/>
        </w:rPr>
        <w:t>ython3</w:t>
      </w:r>
    </w:p>
    <w:p w14:paraId="25C8A82D" w14:textId="0CFADBBA" w:rsidR="002750DD" w:rsidRDefault="00C95E0C" w:rsidP="001A5426">
      <w:pPr>
        <w:ind w:firstLine="228"/>
        <w:rPr>
          <w:lang w:eastAsia="zh-CN"/>
        </w:rPr>
      </w:pPr>
      <w:r>
        <w:rPr>
          <w:lang w:eastAsia="zh-CN"/>
        </w:rPr>
        <w:t>&gt;&gt;&gt;</w:t>
      </w:r>
      <w:r w:rsidR="002750DD">
        <w:rPr>
          <w:rFonts w:hint="eastAsia"/>
          <w:lang w:eastAsia="zh-CN"/>
        </w:rPr>
        <w:t>import sys</w:t>
      </w:r>
    </w:p>
    <w:p w14:paraId="011251A8" w14:textId="71FBBF6E" w:rsidR="002750DD" w:rsidRDefault="00C95E0C" w:rsidP="001A5426">
      <w:pPr>
        <w:ind w:firstLine="228"/>
        <w:rPr>
          <w:lang w:eastAsia="zh-CN"/>
        </w:rPr>
      </w:pPr>
      <w:r>
        <w:rPr>
          <w:lang w:eastAsia="zh-CN"/>
        </w:rPr>
        <w:t>&gt;&gt;&gt;</w:t>
      </w:r>
      <w:proofErr w:type="spellStart"/>
      <w:proofErr w:type="gramStart"/>
      <w:r w:rsidR="002750DD">
        <w:rPr>
          <w:rFonts w:hint="eastAsia"/>
          <w:lang w:eastAsia="zh-CN"/>
        </w:rPr>
        <w:t>sys.path</w:t>
      </w:r>
      <w:proofErr w:type="spellEnd"/>
      <w:proofErr w:type="gramEnd"/>
    </w:p>
    <w:p w14:paraId="61EBC4F0" w14:textId="06818F04" w:rsidR="00C95E0C" w:rsidRDefault="00C95E0C" w:rsidP="001A5426">
      <w:pPr>
        <w:ind w:firstLine="228"/>
        <w:rPr>
          <w:lang w:eastAsia="zh-CN"/>
        </w:rPr>
      </w:pPr>
      <w:r>
        <w:rPr>
          <w:lang w:eastAsia="zh-CN"/>
        </w:rPr>
        <w:t>&gt;&gt;&gt;</w:t>
      </w:r>
      <w:proofErr w:type="gramStart"/>
      <w:r>
        <w:rPr>
          <w:lang w:eastAsia="zh-CN"/>
        </w:rPr>
        <w:t>exit(</w:t>
      </w:r>
      <w:proofErr w:type="gramEnd"/>
      <w:r>
        <w:rPr>
          <w:lang w:eastAsia="zh-CN"/>
        </w:rPr>
        <w:t>)</w:t>
      </w:r>
    </w:p>
    <w:p w14:paraId="65878C6C" w14:textId="05B9469A" w:rsidR="002750DD" w:rsidRDefault="00C95E0C" w:rsidP="001A5426">
      <w:pPr>
        <w:ind w:firstLine="228"/>
        <w:rPr>
          <w:lang w:eastAsia="zh-CN"/>
        </w:rPr>
      </w:pPr>
      <w:r>
        <w:rPr>
          <w:lang w:eastAsia="zh-CN"/>
        </w:rPr>
        <w:t>#</w:t>
      </w:r>
      <w:r w:rsidR="002750DD">
        <w:rPr>
          <w:rFonts w:hint="eastAsia"/>
          <w:lang w:eastAsia="zh-CN"/>
        </w:rPr>
        <w:t>cp &lt;</w:t>
      </w:r>
      <w:proofErr w:type="spellStart"/>
      <w:r w:rsidR="002750DD">
        <w:rPr>
          <w:rFonts w:hint="eastAsia"/>
          <w:lang w:eastAsia="zh-CN"/>
        </w:rPr>
        <w:t>driver_name</w:t>
      </w:r>
      <w:proofErr w:type="spellEnd"/>
      <w:r w:rsidR="002750DD">
        <w:rPr>
          <w:rFonts w:hint="eastAsia"/>
          <w:lang w:eastAsia="zh-CN"/>
        </w:rPr>
        <w:t>&gt; &lt;</w:t>
      </w:r>
      <w:proofErr w:type="spellStart"/>
      <w:r w:rsidR="002750DD">
        <w:rPr>
          <w:rFonts w:hint="eastAsia"/>
          <w:lang w:eastAsia="zh-CN"/>
        </w:rPr>
        <w:t>python_path</w:t>
      </w:r>
      <w:proofErr w:type="spellEnd"/>
      <w:r w:rsidR="002750DD">
        <w:rPr>
          <w:rFonts w:hint="eastAsia"/>
          <w:lang w:eastAsia="zh-CN"/>
        </w:rPr>
        <w:t>&gt;</w:t>
      </w:r>
    </w:p>
    <w:p w14:paraId="3F695CBF" w14:textId="402A4C19" w:rsidR="002750DD" w:rsidRDefault="002750DD" w:rsidP="002750DD">
      <w:pPr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5. </w:t>
      </w:r>
      <w:r>
        <w:rPr>
          <w:rFonts w:hint="eastAsia"/>
          <w:lang w:eastAsia="zh-CN"/>
        </w:rPr>
        <w:t>安装</w:t>
      </w:r>
      <w:r w:rsidR="0001293F">
        <w:rPr>
          <w:rFonts w:hint="eastAsia"/>
          <w:lang w:eastAsia="zh-CN"/>
        </w:rPr>
        <w:t>HTMLTestRunner.</w:t>
      </w:r>
      <w:r w:rsidR="0001293F">
        <w:rPr>
          <w:lang w:eastAsia="zh-CN"/>
        </w:rPr>
        <w:t>py</w:t>
      </w:r>
    </w:p>
    <w:p w14:paraId="4817DE1B" w14:textId="4F33017E" w:rsidR="002750DD" w:rsidRPr="00B662EB" w:rsidRDefault="002750DD" w:rsidP="002750DD">
      <w:pPr>
        <w:rPr>
          <w:lang w:eastAsia="zh-CN"/>
        </w:rPr>
      </w:pPr>
      <w:r>
        <w:rPr>
          <w:rFonts w:hint="eastAsia"/>
          <w:lang w:eastAsia="zh-CN"/>
        </w:rPr>
        <w:t xml:space="preserve">    </w:t>
      </w:r>
      <w:r>
        <w:rPr>
          <w:rFonts w:hint="eastAsia"/>
          <w:lang w:eastAsia="zh-CN"/>
        </w:rPr>
        <w:t>请下载支持</w:t>
      </w:r>
      <w:r>
        <w:rPr>
          <w:rFonts w:hint="eastAsia"/>
          <w:lang w:eastAsia="zh-CN"/>
        </w:rPr>
        <w:t>python 3.x</w:t>
      </w:r>
      <w:r>
        <w:rPr>
          <w:rFonts w:hint="eastAsia"/>
          <w:lang w:eastAsia="zh-CN"/>
        </w:rPr>
        <w:t>的版本</w:t>
      </w:r>
      <w:r w:rsidR="00C95E0C">
        <w:rPr>
          <w:rFonts w:hint="eastAsia"/>
          <w:lang w:eastAsia="zh-CN"/>
        </w:rPr>
        <w:t>。</w:t>
      </w:r>
    </w:p>
    <w:p w14:paraId="50F80DCD" w14:textId="28E7F9B6" w:rsidR="002750DD" w:rsidRPr="00335F44" w:rsidRDefault="002750DD" w:rsidP="0001293F">
      <w:pPr>
        <w:ind w:firstLineChars="100" w:firstLine="200"/>
        <w:rPr>
          <w:lang w:eastAsia="zh-CN"/>
        </w:rPr>
      </w:pPr>
      <w:r>
        <w:rPr>
          <w:rFonts w:hint="eastAsia"/>
          <w:lang w:eastAsia="zh-CN"/>
        </w:rPr>
        <w:t>下载地址：</w:t>
      </w:r>
      <w:hyperlink r:id="rId16" w:history="1">
        <w:r w:rsidRPr="00564223">
          <w:rPr>
            <w:rStyle w:val="a4"/>
            <w:lang w:eastAsia="zh-CN"/>
          </w:rPr>
          <w:t>https://download.csdn.net/download/a136332462/9873996</w:t>
        </w:r>
      </w:hyperlink>
      <w:r w:rsidR="0001293F"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将下载的</w:t>
      </w:r>
      <w:r w:rsidR="0001293F">
        <w:rPr>
          <w:rFonts w:hint="eastAsia"/>
          <w:lang w:eastAsia="zh-CN"/>
        </w:rPr>
        <w:t>文件</w:t>
      </w:r>
      <w:r>
        <w:rPr>
          <w:rFonts w:hint="eastAsia"/>
          <w:lang w:eastAsia="zh-CN"/>
        </w:rPr>
        <w:t>放置到</w:t>
      </w:r>
      <w:r w:rsidR="0001293F">
        <w:rPr>
          <w:rFonts w:hint="eastAsia"/>
          <w:lang w:eastAsia="zh-CN"/>
        </w:rPr>
        <w:t>$Python/site</w:t>
      </w:r>
      <w:r>
        <w:rPr>
          <w:rFonts w:hint="eastAsia"/>
          <w:lang w:eastAsia="zh-CN"/>
        </w:rPr>
        <w:t>-packages/</w:t>
      </w:r>
      <w:r>
        <w:rPr>
          <w:rFonts w:hint="eastAsia"/>
          <w:lang w:eastAsia="zh-CN"/>
        </w:rPr>
        <w:t>目录下</w:t>
      </w:r>
    </w:p>
    <w:p w14:paraId="2CD0D1EE" w14:textId="3A3FB17A" w:rsidR="002750DD" w:rsidRDefault="00C95E0C" w:rsidP="001A5426">
      <w:pPr>
        <w:ind w:firstLine="228"/>
        <w:rPr>
          <w:lang w:eastAsia="zh-CN"/>
        </w:rPr>
      </w:pPr>
      <w:r>
        <w:rPr>
          <w:lang w:eastAsia="zh-CN"/>
        </w:rPr>
        <w:t>#</w:t>
      </w:r>
      <w:r>
        <w:rPr>
          <w:rFonts w:hint="eastAsia"/>
          <w:lang w:eastAsia="zh-CN"/>
        </w:rPr>
        <w:t>p</w:t>
      </w:r>
      <w:r w:rsidR="002750DD">
        <w:rPr>
          <w:rFonts w:hint="eastAsia"/>
          <w:lang w:eastAsia="zh-CN"/>
        </w:rPr>
        <w:t>ython3</w:t>
      </w:r>
    </w:p>
    <w:p w14:paraId="3AB9B5BE" w14:textId="1E9510DF" w:rsidR="002750DD" w:rsidRDefault="00C95E0C" w:rsidP="001A5426">
      <w:pPr>
        <w:ind w:firstLine="228"/>
        <w:rPr>
          <w:lang w:eastAsia="zh-CN"/>
        </w:rPr>
      </w:pPr>
      <w:r>
        <w:rPr>
          <w:lang w:eastAsia="zh-CN"/>
        </w:rPr>
        <w:t>&gt;&gt;&gt;</w:t>
      </w:r>
      <w:r w:rsidR="002750DD">
        <w:rPr>
          <w:rFonts w:hint="eastAsia"/>
          <w:lang w:eastAsia="zh-CN"/>
        </w:rPr>
        <w:t>import sys</w:t>
      </w:r>
    </w:p>
    <w:p w14:paraId="76C16E70" w14:textId="67BDFD91" w:rsidR="002750DD" w:rsidRDefault="00C95E0C" w:rsidP="001A5426">
      <w:pPr>
        <w:ind w:firstLine="228"/>
        <w:rPr>
          <w:lang w:eastAsia="zh-CN"/>
        </w:rPr>
      </w:pPr>
      <w:r>
        <w:rPr>
          <w:lang w:eastAsia="zh-CN"/>
        </w:rPr>
        <w:t>&gt;&gt;&gt;</w:t>
      </w:r>
      <w:proofErr w:type="spellStart"/>
      <w:proofErr w:type="gramStart"/>
      <w:r w:rsidR="002750DD">
        <w:rPr>
          <w:rFonts w:hint="eastAsia"/>
          <w:lang w:eastAsia="zh-CN"/>
        </w:rPr>
        <w:t>sys.path</w:t>
      </w:r>
      <w:proofErr w:type="spellEnd"/>
      <w:proofErr w:type="gramEnd"/>
    </w:p>
    <w:p w14:paraId="66FD2BD1" w14:textId="1E94E12D" w:rsidR="002750DD" w:rsidRDefault="00C95E0C" w:rsidP="001A5426">
      <w:pPr>
        <w:ind w:firstLine="228"/>
        <w:rPr>
          <w:lang w:eastAsia="zh-CN"/>
        </w:rPr>
      </w:pPr>
      <w:r>
        <w:rPr>
          <w:lang w:eastAsia="zh-CN"/>
        </w:rPr>
        <w:t>&gt;&gt;&gt;</w:t>
      </w:r>
      <w:proofErr w:type="gramStart"/>
      <w:r>
        <w:rPr>
          <w:rFonts w:hint="eastAsia"/>
          <w:lang w:eastAsia="zh-CN"/>
        </w:rPr>
        <w:t>exit</w:t>
      </w:r>
      <w:r w:rsidR="002750DD">
        <w:rPr>
          <w:rFonts w:hint="eastAsia"/>
          <w:lang w:eastAsia="zh-CN"/>
        </w:rPr>
        <w:t>(</w:t>
      </w:r>
      <w:proofErr w:type="gramEnd"/>
      <w:r w:rsidR="002750DD">
        <w:rPr>
          <w:rFonts w:hint="eastAsia"/>
          <w:lang w:eastAsia="zh-CN"/>
        </w:rPr>
        <w:t>)</w:t>
      </w:r>
    </w:p>
    <w:p w14:paraId="6DB37EBE" w14:textId="6E3876D5" w:rsidR="002750DD" w:rsidRDefault="00C95E0C" w:rsidP="001A5426">
      <w:pPr>
        <w:ind w:firstLine="228"/>
        <w:rPr>
          <w:lang w:eastAsia="zh-CN"/>
        </w:rPr>
      </w:pPr>
      <w:r>
        <w:rPr>
          <w:lang w:eastAsia="zh-CN"/>
        </w:rPr>
        <w:t>#</w:t>
      </w:r>
      <w:r w:rsidR="002750DD">
        <w:rPr>
          <w:rFonts w:hint="eastAsia"/>
          <w:lang w:eastAsia="zh-CN"/>
        </w:rPr>
        <w:t>cp</w:t>
      </w:r>
      <w:r>
        <w:rPr>
          <w:rFonts w:hint="eastAsia"/>
          <w:lang w:eastAsia="zh-CN"/>
        </w:rPr>
        <w:t xml:space="preserve"> HTMLTestRunner.py &lt;$Python/site</w:t>
      </w:r>
      <w:r w:rsidR="002750DD">
        <w:rPr>
          <w:rFonts w:hint="eastAsia"/>
          <w:lang w:eastAsia="zh-CN"/>
        </w:rPr>
        <w:t>-packages/&gt;</w:t>
      </w:r>
    </w:p>
    <w:p w14:paraId="0917488D" w14:textId="14820775" w:rsidR="002750DD" w:rsidRDefault="002750DD" w:rsidP="0001293F">
      <w:pPr>
        <w:ind w:firstLine="228"/>
        <w:rPr>
          <w:lang w:eastAsia="zh-CN"/>
        </w:rPr>
      </w:pPr>
      <w:r>
        <w:rPr>
          <w:rFonts w:hint="eastAsia"/>
          <w:lang w:eastAsia="zh-CN"/>
        </w:rPr>
        <w:t>检查是否安装成功</w:t>
      </w:r>
    </w:p>
    <w:p w14:paraId="5E08ECA9" w14:textId="6568BF00" w:rsidR="002750DD" w:rsidRDefault="0001293F" w:rsidP="001A5426">
      <w:pPr>
        <w:ind w:firstLine="228"/>
        <w:rPr>
          <w:lang w:eastAsia="zh-CN"/>
        </w:rPr>
      </w:pPr>
      <w:r>
        <w:rPr>
          <w:lang w:eastAsia="zh-CN"/>
        </w:rPr>
        <w:t>#</w:t>
      </w:r>
      <w:r>
        <w:rPr>
          <w:rFonts w:hint="eastAsia"/>
          <w:lang w:eastAsia="zh-CN"/>
        </w:rPr>
        <w:t>p</w:t>
      </w:r>
      <w:r w:rsidR="002750DD">
        <w:rPr>
          <w:rFonts w:hint="eastAsia"/>
          <w:lang w:eastAsia="zh-CN"/>
        </w:rPr>
        <w:t>ython3</w:t>
      </w:r>
    </w:p>
    <w:p w14:paraId="176BEDCF" w14:textId="111613BB" w:rsidR="002750DD" w:rsidRPr="002750DD" w:rsidRDefault="0001293F" w:rsidP="001A5426">
      <w:pPr>
        <w:ind w:firstLine="228"/>
        <w:rPr>
          <w:lang w:eastAsia="zh-CN"/>
        </w:rPr>
      </w:pPr>
      <w:r>
        <w:rPr>
          <w:lang w:eastAsia="zh-CN"/>
        </w:rPr>
        <w:t>&gt;&gt;&gt;i</w:t>
      </w:r>
      <w:r w:rsidR="002750DD">
        <w:rPr>
          <w:rFonts w:hint="eastAsia"/>
          <w:lang w:eastAsia="zh-CN"/>
        </w:rPr>
        <w:t xml:space="preserve">mport </w:t>
      </w:r>
      <w:proofErr w:type="spellStart"/>
      <w:r w:rsidR="002750DD">
        <w:rPr>
          <w:rFonts w:hint="eastAsia"/>
          <w:lang w:eastAsia="zh-CN"/>
        </w:rPr>
        <w:t>HTMLTestRunner</w:t>
      </w:r>
      <w:proofErr w:type="spellEnd"/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rFonts w:hint="eastAsia"/>
          <w:lang w:eastAsia="zh-CN"/>
        </w:rPr>
        <w:t>//</w:t>
      </w:r>
      <w:r>
        <w:rPr>
          <w:rFonts w:hint="eastAsia"/>
          <w:lang w:eastAsia="zh-CN"/>
        </w:rPr>
        <w:t>不</w:t>
      </w:r>
      <w:r>
        <w:rPr>
          <w:lang w:eastAsia="zh-CN"/>
        </w:rPr>
        <w:t>报错，则表示安装成功</w:t>
      </w:r>
    </w:p>
    <w:p w14:paraId="5BAD1FAF" w14:textId="33A2D324" w:rsidR="001A5426" w:rsidRDefault="001A5426" w:rsidP="001A5426">
      <w:pPr>
        <w:rPr>
          <w:lang w:eastAsia="zh-CN"/>
        </w:rPr>
      </w:pPr>
    </w:p>
    <w:p w14:paraId="6DE26669" w14:textId="25F389AD" w:rsidR="001A5426" w:rsidRDefault="0055609A" w:rsidP="0055609A">
      <w:pPr>
        <w:pStyle w:val="2"/>
        <w:rPr>
          <w:rFonts w:eastAsiaTheme="minorEastAsia"/>
          <w:lang w:eastAsia="zh-CN"/>
        </w:rPr>
      </w:pPr>
      <w:bookmarkStart w:id="20" w:name="_Toc1300457"/>
      <w:r>
        <w:rPr>
          <w:rFonts w:eastAsiaTheme="minorEastAsia" w:hint="eastAsia"/>
          <w:lang w:eastAsia="zh-CN"/>
        </w:rPr>
        <w:t>安装第三方库（</w:t>
      </w:r>
      <w:r>
        <w:rPr>
          <w:rFonts w:eastAsiaTheme="minorEastAsia" w:hint="eastAsia"/>
          <w:lang w:eastAsia="zh-CN"/>
        </w:rPr>
        <w:t>Windows &amp; Linux</w:t>
      </w:r>
      <w:r>
        <w:rPr>
          <w:rFonts w:eastAsiaTheme="minorEastAsia" w:hint="eastAsia"/>
          <w:lang w:eastAsia="zh-CN"/>
        </w:rPr>
        <w:t>）</w:t>
      </w:r>
      <w:bookmarkEnd w:id="20"/>
    </w:p>
    <w:p w14:paraId="0AF576DC" w14:textId="1DD482E0" w:rsidR="00947909" w:rsidRPr="00947909" w:rsidRDefault="00947909" w:rsidP="00947909">
      <w:pPr>
        <w:rPr>
          <w:lang w:eastAsia="zh-CN"/>
        </w:rPr>
      </w:pPr>
      <w:r>
        <w:rPr>
          <w:rFonts w:hint="eastAsia"/>
          <w:lang w:eastAsia="zh-CN"/>
        </w:rPr>
        <w:t>由于已经</w:t>
      </w:r>
      <w:r>
        <w:rPr>
          <w:lang w:eastAsia="zh-CN"/>
        </w:rPr>
        <w:t>安装</w:t>
      </w:r>
      <w:r>
        <w:rPr>
          <w:rFonts w:hint="eastAsia"/>
          <w:lang w:eastAsia="zh-CN"/>
        </w:rPr>
        <w:t>pip</w:t>
      </w:r>
      <w:r>
        <w:rPr>
          <w:rFonts w:hint="eastAsia"/>
          <w:lang w:eastAsia="zh-CN"/>
        </w:rPr>
        <w:t>，</w:t>
      </w:r>
      <w:r>
        <w:rPr>
          <w:lang w:eastAsia="zh-CN"/>
        </w:rPr>
        <w:t>则安装</w:t>
      </w:r>
      <w:proofErr w:type="gramStart"/>
      <w:r>
        <w:rPr>
          <w:lang w:eastAsia="zh-CN"/>
        </w:rPr>
        <w:t>第三方库将</w:t>
      </w:r>
      <w:proofErr w:type="gramEnd"/>
      <w:r>
        <w:rPr>
          <w:lang w:eastAsia="zh-CN"/>
        </w:rPr>
        <w:t>变得非常简单。</w:t>
      </w:r>
      <w:r>
        <w:rPr>
          <w:rFonts w:hint="eastAsia"/>
          <w:lang w:eastAsia="zh-CN"/>
        </w:rPr>
        <w:t>本</w:t>
      </w:r>
      <w:r>
        <w:rPr>
          <w:lang w:eastAsia="zh-CN"/>
        </w:rPr>
        <w:t>框架中</w:t>
      </w:r>
      <w:r>
        <w:rPr>
          <w:rFonts w:hint="eastAsia"/>
          <w:lang w:eastAsia="zh-CN"/>
        </w:rPr>
        <w:t>和</w:t>
      </w:r>
      <w:r>
        <w:rPr>
          <w:lang w:eastAsia="zh-CN"/>
        </w:rPr>
        <w:t>示例中使用到如下一些第三方库，请依次安装：</w:t>
      </w:r>
    </w:p>
    <w:p w14:paraId="344142AB" w14:textId="39D43D69" w:rsidR="006A4F16" w:rsidRDefault="00FA6AB3" w:rsidP="0055609A">
      <w:pPr>
        <w:rPr>
          <w:lang w:eastAsia="zh-CN"/>
        </w:rPr>
      </w:pPr>
      <w:r>
        <w:rPr>
          <w:lang w:eastAsia="zh-CN"/>
        </w:rPr>
        <w:t>bs4</w:t>
      </w:r>
    </w:p>
    <w:p w14:paraId="3D1D94DB" w14:textId="1E54BF72" w:rsidR="0055609A" w:rsidRDefault="00E06603" w:rsidP="0055609A">
      <w:pPr>
        <w:rPr>
          <w:lang w:eastAsia="zh-CN"/>
        </w:rPr>
      </w:pPr>
      <w:proofErr w:type="spellStart"/>
      <w:r>
        <w:rPr>
          <w:rFonts w:hint="eastAsia"/>
          <w:lang w:eastAsia="zh-CN"/>
        </w:rPr>
        <w:t>x</w:t>
      </w:r>
      <w:r w:rsidRPr="00E06603">
        <w:rPr>
          <w:lang w:eastAsia="zh-CN"/>
        </w:rPr>
        <w:t>lrd</w:t>
      </w:r>
      <w:proofErr w:type="spellEnd"/>
      <w:r>
        <w:rPr>
          <w:rFonts w:hint="eastAsia"/>
          <w:lang w:eastAsia="zh-CN"/>
        </w:rPr>
        <w:t xml:space="preserve"> </w:t>
      </w:r>
    </w:p>
    <w:p w14:paraId="10A1F3BD" w14:textId="78E579D2" w:rsidR="00E06603" w:rsidRDefault="00E06603" w:rsidP="0055609A">
      <w:pPr>
        <w:rPr>
          <w:lang w:eastAsia="zh-CN"/>
        </w:rPr>
      </w:pPr>
      <w:proofErr w:type="spellStart"/>
      <w:r w:rsidRPr="00E06603">
        <w:rPr>
          <w:lang w:eastAsia="zh-CN"/>
        </w:rPr>
        <w:t>xlwt</w:t>
      </w:r>
      <w:proofErr w:type="spellEnd"/>
    </w:p>
    <w:p w14:paraId="167F6494" w14:textId="1063B031" w:rsidR="00E06603" w:rsidRDefault="00E06603" w:rsidP="0055609A">
      <w:pPr>
        <w:rPr>
          <w:lang w:eastAsia="zh-CN"/>
        </w:rPr>
      </w:pPr>
      <w:proofErr w:type="spellStart"/>
      <w:r w:rsidRPr="00E06603">
        <w:rPr>
          <w:lang w:eastAsia="zh-CN"/>
        </w:rPr>
        <w:t>xlutils</w:t>
      </w:r>
      <w:proofErr w:type="spellEnd"/>
    </w:p>
    <w:p w14:paraId="5B6AF92D" w14:textId="252134A9" w:rsidR="00E06603" w:rsidRDefault="00482B83" w:rsidP="0055609A">
      <w:pPr>
        <w:rPr>
          <w:lang w:eastAsia="zh-CN"/>
        </w:rPr>
      </w:pPr>
      <w:proofErr w:type="spellStart"/>
      <w:r w:rsidRPr="00482B83">
        <w:rPr>
          <w:lang w:eastAsia="zh-CN"/>
        </w:rPr>
        <w:t>chardet</w:t>
      </w:r>
      <w:proofErr w:type="spellEnd"/>
    </w:p>
    <w:p w14:paraId="05EDF690" w14:textId="7782A0F6" w:rsidR="000504BB" w:rsidRDefault="000504BB" w:rsidP="0055609A">
      <w:pPr>
        <w:rPr>
          <w:lang w:eastAsia="zh-CN"/>
        </w:rPr>
      </w:pPr>
      <w:proofErr w:type="spellStart"/>
      <w:r>
        <w:rPr>
          <w:rFonts w:hint="eastAsia"/>
          <w:lang w:eastAsia="zh-CN"/>
        </w:rPr>
        <w:t>p</w:t>
      </w:r>
      <w:r>
        <w:rPr>
          <w:lang w:eastAsia="zh-CN"/>
        </w:rPr>
        <w:t>yyaml</w:t>
      </w:r>
      <w:proofErr w:type="spellEnd"/>
    </w:p>
    <w:p w14:paraId="6965E73D" w14:textId="5F2FDEBF" w:rsidR="000504BB" w:rsidRDefault="0013146D" w:rsidP="0055609A">
      <w:pPr>
        <w:rPr>
          <w:lang w:eastAsia="zh-CN"/>
        </w:rPr>
      </w:pPr>
      <w:proofErr w:type="spellStart"/>
      <w:r>
        <w:rPr>
          <w:rFonts w:hint="eastAsia"/>
          <w:lang w:eastAsia="zh-CN"/>
        </w:rPr>
        <w:t>py</w:t>
      </w:r>
      <w:r>
        <w:rPr>
          <w:lang w:eastAsia="zh-CN"/>
        </w:rPr>
        <w:t>mssql</w:t>
      </w:r>
      <w:proofErr w:type="spellEnd"/>
    </w:p>
    <w:p w14:paraId="26D51213" w14:textId="45A00036" w:rsidR="00947909" w:rsidRDefault="00947909" w:rsidP="0055609A">
      <w:pPr>
        <w:rPr>
          <w:lang w:eastAsia="zh-CN"/>
        </w:rPr>
      </w:pPr>
      <w:proofErr w:type="spellStart"/>
      <w:r>
        <w:rPr>
          <w:rFonts w:hint="eastAsia"/>
          <w:lang w:eastAsia="zh-CN"/>
        </w:rPr>
        <w:t>xvfbwrapper</w:t>
      </w:r>
      <w:proofErr w:type="spellEnd"/>
      <w:r w:rsidR="005510AD">
        <w:rPr>
          <w:lang w:eastAsia="zh-CN"/>
        </w:rPr>
        <w:tab/>
        <w:t>//</w:t>
      </w:r>
      <w:r w:rsidR="005510AD">
        <w:rPr>
          <w:rFonts w:hint="eastAsia"/>
          <w:lang w:eastAsia="zh-CN"/>
        </w:rPr>
        <w:t>该模块用于</w:t>
      </w:r>
      <w:proofErr w:type="spellStart"/>
      <w:r w:rsidR="005510AD">
        <w:rPr>
          <w:rFonts w:hint="eastAsia"/>
          <w:lang w:eastAsia="zh-CN"/>
        </w:rPr>
        <w:t>l</w:t>
      </w:r>
      <w:r w:rsidR="005510AD">
        <w:rPr>
          <w:lang w:eastAsia="zh-CN"/>
        </w:rPr>
        <w:t>inux</w:t>
      </w:r>
      <w:proofErr w:type="spellEnd"/>
      <w:r w:rsidR="005510AD">
        <w:rPr>
          <w:rFonts w:hint="eastAsia"/>
          <w:lang w:eastAsia="zh-CN"/>
        </w:rPr>
        <w:t>系统虚拟桌面环境</w:t>
      </w:r>
    </w:p>
    <w:p w14:paraId="4DCD2D29" w14:textId="7DF141E0" w:rsidR="0029570B" w:rsidRDefault="0029570B" w:rsidP="0055609A">
      <w:pPr>
        <w:rPr>
          <w:lang w:eastAsia="zh-CN"/>
        </w:rPr>
      </w:pPr>
      <w:r>
        <w:rPr>
          <w:rFonts w:hint="eastAsia"/>
          <w:lang w:eastAsia="zh-CN"/>
        </w:rPr>
        <w:t>安装命令</w:t>
      </w:r>
      <w:r>
        <w:rPr>
          <w:lang w:eastAsia="zh-CN"/>
        </w:rPr>
        <w:t>：</w:t>
      </w:r>
      <w:r>
        <w:rPr>
          <w:rFonts w:hint="eastAsia"/>
          <w:lang w:eastAsia="zh-CN"/>
        </w:rPr>
        <w:t xml:space="preserve"> pip install </w:t>
      </w:r>
      <w:proofErr w:type="spellStart"/>
      <w:r>
        <w:rPr>
          <w:rFonts w:hint="eastAsia"/>
          <w:lang w:eastAsia="zh-CN"/>
        </w:rPr>
        <w:t>PackageName</w:t>
      </w:r>
      <w:proofErr w:type="spellEnd"/>
    </w:p>
    <w:p w14:paraId="4377C115" w14:textId="04992BF5" w:rsidR="008A7CE7" w:rsidRDefault="008A7CE7" w:rsidP="0078632D">
      <w:pPr>
        <w:pStyle w:val="1"/>
        <w:pageBreakBefore/>
        <w:rPr>
          <w:rFonts w:eastAsiaTheme="minorEastAsia"/>
          <w:lang w:eastAsia="zh-CN"/>
        </w:rPr>
      </w:pPr>
      <w:bookmarkStart w:id="21" w:name="_Toc510976614"/>
      <w:bookmarkStart w:id="22" w:name="_Toc1300458"/>
      <w:r>
        <w:rPr>
          <w:rFonts w:eastAsiaTheme="minorEastAsia" w:hint="eastAsia"/>
          <w:lang w:eastAsia="zh-CN"/>
        </w:rPr>
        <w:lastRenderedPageBreak/>
        <w:t>命名</w:t>
      </w:r>
      <w:bookmarkEnd w:id="21"/>
      <w:r w:rsidR="00B02095">
        <w:rPr>
          <w:rFonts w:eastAsiaTheme="minorEastAsia" w:hint="eastAsia"/>
          <w:lang w:eastAsia="zh-CN"/>
        </w:rPr>
        <w:t>规范</w:t>
      </w:r>
      <w:bookmarkEnd w:id="22"/>
    </w:p>
    <w:p w14:paraId="11986F51" w14:textId="77777777" w:rsidR="00E557E0" w:rsidRDefault="00E557E0" w:rsidP="00E06603">
      <w:pPr>
        <w:rPr>
          <w:lang w:eastAsia="zh-CN"/>
        </w:rPr>
      </w:pPr>
      <w:r>
        <w:rPr>
          <w:rFonts w:hint="eastAsia"/>
          <w:lang w:eastAsia="zh-CN"/>
        </w:rPr>
        <w:t>模块名：</w:t>
      </w:r>
      <w:proofErr w:type="spellStart"/>
      <w:r w:rsidR="00E06603">
        <w:rPr>
          <w:lang w:eastAsia="zh-CN"/>
        </w:rPr>
        <w:t>module_name</w:t>
      </w:r>
      <w:proofErr w:type="spellEnd"/>
    </w:p>
    <w:p w14:paraId="71F1FE23" w14:textId="77777777" w:rsidR="00E557E0" w:rsidRDefault="00E557E0" w:rsidP="00E06603">
      <w:pPr>
        <w:rPr>
          <w:lang w:eastAsia="zh-CN"/>
        </w:rPr>
      </w:pPr>
      <w:r>
        <w:rPr>
          <w:rFonts w:hint="eastAsia"/>
          <w:lang w:eastAsia="zh-CN"/>
        </w:rPr>
        <w:t>包名：</w:t>
      </w:r>
      <w:proofErr w:type="spellStart"/>
      <w:r w:rsidR="00E06603">
        <w:rPr>
          <w:lang w:eastAsia="zh-CN"/>
        </w:rPr>
        <w:t>package_name</w:t>
      </w:r>
      <w:proofErr w:type="spellEnd"/>
    </w:p>
    <w:p w14:paraId="45AE360C" w14:textId="2F62C431" w:rsidR="00E557E0" w:rsidRDefault="00E557E0" w:rsidP="00E06603">
      <w:pPr>
        <w:rPr>
          <w:lang w:eastAsia="zh-CN"/>
        </w:rPr>
      </w:pPr>
      <w:r>
        <w:rPr>
          <w:rFonts w:hint="eastAsia"/>
          <w:lang w:eastAsia="zh-CN"/>
        </w:rPr>
        <w:t>方法名：</w:t>
      </w:r>
      <w:proofErr w:type="spellStart"/>
      <w:r w:rsidR="00E06603">
        <w:rPr>
          <w:lang w:eastAsia="zh-CN"/>
        </w:rPr>
        <w:t>method_name</w:t>
      </w:r>
      <w:proofErr w:type="spellEnd"/>
    </w:p>
    <w:p w14:paraId="7B0D61BE" w14:textId="61BCBFDC" w:rsidR="00E557E0" w:rsidRDefault="00E557E0" w:rsidP="00E06603">
      <w:pPr>
        <w:rPr>
          <w:lang w:eastAsia="zh-CN"/>
        </w:rPr>
      </w:pPr>
      <w:r>
        <w:rPr>
          <w:rFonts w:hint="eastAsia"/>
          <w:lang w:eastAsia="zh-CN"/>
        </w:rPr>
        <w:t>函数名：</w:t>
      </w:r>
      <w:proofErr w:type="spellStart"/>
      <w:r>
        <w:rPr>
          <w:lang w:eastAsia="zh-CN"/>
        </w:rPr>
        <w:t>function_name</w:t>
      </w:r>
      <w:proofErr w:type="spellEnd"/>
    </w:p>
    <w:p w14:paraId="3324E8F3" w14:textId="690B637F" w:rsidR="00E557E0" w:rsidRDefault="00E557E0" w:rsidP="00E557E0">
      <w:pPr>
        <w:rPr>
          <w:lang w:eastAsia="zh-CN"/>
        </w:rPr>
      </w:pPr>
      <w:r>
        <w:rPr>
          <w:rFonts w:hint="eastAsia"/>
          <w:lang w:eastAsia="zh-CN"/>
        </w:rPr>
        <w:t>实例名：</w:t>
      </w:r>
      <w:proofErr w:type="spellStart"/>
      <w:r>
        <w:rPr>
          <w:lang w:eastAsia="zh-CN"/>
        </w:rPr>
        <w:t>instance_var_name</w:t>
      </w:r>
      <w:proofErr w:type="spellEnd"/>
    </w:p>
    <w:p w14:paraId="0BD4BD45" w14:textId="77777777" w:rsidR="00E557E0" w:rsidRDefault="00E557E0" w:rsidP="00E557E0">
      <w:pPr>
        <w:rPr>
          <w:lang w:eastAsia="zh-CN"/>
        </w:rPr>
      </w:pPr>
      <w:r>
        <w:rPr>
          <w:rFonts w:hint="eastAsia"/>
          <w:lang w:eastAsia="zh-CN"/>
        </w:rPr>
        <w:t>方法参数名：</w:t>
      </w:r>
      <w:proofErr w:type="spellStart"/>
      <w:r>
        <w:rPr>
          <w:lang w:eastAsia="zh-CN"/>
        </w:rPr>
        <w:t>function_parameter_name</w:t>
      </w:r>
      <w:proofErr w:type="spellEnd"/>
    </w:p>
    <w:p w14:paraId="21193C08" w14:textId="16BE0D06" w:rsidR="00E557E0" w:rsidRPr="00E557E0" w:rsidRDefault="00E557E0" w:rsidP="00E06603">
      <w:pPr>
        <w:rPr>
          <w:lang w:eastAsia="zh-CN"/>
        </w:rPr>
      </w:pPr>
      <w:r>
        <w:rPr>
          <w:rFonts w:hint="eastAsia"/>
          <w:lang w:eastAsia="zh-CN"/>
        </w:rPr>
        <w:t>本地变量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全局变量名：</w:t>
      </w:r>
      <w:proofErr w:type="spellStart"/>
      <w:r>
        <w:rPr>
          <w:lang w:eastAsia="zh-CN"/>
        </w:rPr>
        <w:t>local_var_name</w:t>
      </w:r>
      <w:proofErr w:type="spellEnd"/>
      <w:r>
        <w:rPr>
          <w:lang w:eastAsia="zh-CN"/>
        </w:rPr>
        <w:t>.</w:t>
      </w:r>
    </w:p>
    <w:p w14:paraId="6A96BAC7" w14:textId="77777777" w:rsidR="00E557E0" w:rsidRDefault="00E557E0" w:rsidP="00E06603">
      <w:pPr>
        <w:rPr>
          <w:lang w:eastAsia="zh-CN"/>
        </w:rPr>
      </w:pPr>
      <w:r>
        <w:rPr>
          <w:rFonts w:hint="eastAsia"/>
          <w:lang w:eastAsia="zh-CN"/>
        </w:rPr>
        <w:t>异常名：</w:t>
      </w:r>
      <w:proofErr w:type="spellStart"/>
      <w:r w:rsidR="00E06603">
        <w:rPr>
          <w:lang w:eastAsia="zh-CN"/>
        </w:rPr>
        <w:t>ExceptionName</w:t>
      </w:r>
      <w:proofErr w:type="spellEnd"/>
    </w:p>
    <w:p w14:paraId="09216B5C" w14:textId="77777777" w:rsidR="00E557E0" w:rsidRDefault="00E557E0" w:rsidP="00E557E0">
      <w:pPr>
        <w:rPr>
          <w:lang w:eastAsia="zh-CN"/>
        </w:rPr>
      </w:pPr>
      <w:r>
        <w:rPr>
          <w:rFonts w:hint="eastAsia"/>
          <w:lang w:eastAsia="zh-CN"/>
        </w:rPr>
        <w:t>类名：</w:t>
      </w:r>
      <w:proofErr w:type="spellStart"/>
      <w:r>
        <w:rPr>
          <w:lang w:eastAsia="zh-CN"/>
        </w:rPr>
        <w:t>ClassName</w:t>
      </w:r>
      <w:proofErr w:type="spellEnd"/>
    </w:p>
    <w:p w14:paraId="39F86402" w14:textId="6F5D7702" w:rsidR="00E557E0" w:rsidRDefault="00E557E0" w:rsidP="00E06603">
      <w:pPr>
        <w:rPr>
          <w:rStyle w:val="a4"/>
          <w:color w:val="000000" w:themeColor="text1"/>
          <w:lang w:eastAsia="zh-CN"/>
        </w:rPr>
      </w:pPr>
      <w:r>
        <w:rPr>
          <w:rStyle w:val="a4"/>
          <w:rFonts w:hint="eastAsia"/>
          <w:color w:val="000000" w:themeColor="text1"/>
          <w:lang w:eastAsia="zh-CN"/>
        </w:rPr>
        <w:t>常量名：</w:t>
      </w:r>
      <w:r>
        <w:rPr>
          <w:lang w:eastAsia="zh-CN"/>
        </w:rPr>
        <w:t>GLOBAL_VAR_NAME</w:t>
      </w:r>
    </w:p>
    <w:p w14:paraId="03B38B1C" w14:textId="77777777" w:rsidR="00A51696" w:rsidRDefault="00A51696" w:rsidP="00E06603">
      <w:pPr>
        <w:rPr>
          <w:rStyle w:val="a4"/>
          <w:color w:val="000000" w:themeColor="text1"/>
          <w:lang w:eastAsia="zh-CN"/>
        </w:rPr>
      </w:pPr>
    </w:p>
    <w:p w14:paraId="3D4BEE02" w14:textId="3B7B4930" w:rsidR="00E557E0" w:rsidRPr="00E557E0" w:rsidRDefault="00E557E0" w:rsidP="00E06603">
      <w:pPr>
        <w:rPr>
          <w:rStyle w:val="a4"/>
          <w:color w:val="000000" w:themeColor="text1"/>
          <w:lang w:eastAsia="zh-CN"/>
        </w:rPr>
      </w:pPr>
      <w:r w:rsidRPr="00E557E0">
        <w:rPr>
          <w:rStyle w:val="a4"/>
          <w:rFonts w:hint="eastAsia"/>
          <w:color w:val="000000" w:themeColor="text1"/>
          <w:lang w:eastAsia="zh-CN"/>
        </w:rPr>
        <w:t>命名规范参考地址：</w:t>
      </w:r>
    </w:p>
    <w:p w14:paraId="10ECE800" w14:textId="3A2D9334" w:rsidR="0055609A" w:rsidRDefault="007755EC" w:rsidP="00E06603">
      <w:pPr>
        <w:rPr>
          <w:lang w:eastAsia="zh-CN"/>
        </w:rPr>
      </w:pPr>
      <w:hyperlink r:id="rId17" w:history="1">
        <w:r w:rsidR="00E557E0" w:rsidRPr="00423906">
          <w:rPr>
            <w:rStyle w:val="a4"/>
            <w:lang w:eastAsia="zh-CN"/>
          </w:rPr>
          <w:t>http://www.cnblogs.com/zhanglianbo/p/5664997.html</w:t>
        </w:r>
      </w:hyperlink>
    </w:p>
    <w:p w14:paraId="2AD69D00" w14:textId="237E2ACC" w:rsidR="001C5D65" w:rsidRDefault="001C5D65">
      <w:pPr>
        <w:spacing w:after="0"/>
        <w:jc w:val="left"/>
        <w:rPr>
          <w:lang w:eastAsia="zh-CN"/>
        </w:rPr>
      </w:pPr>
      <w:r>
        <w:rPr>
          <w:lang w:eastAsia="zh-CN"/>
        </w:rPr>
        <w:br w:type="page"/>
      </w:r>
    </w:p>
    <w:p w14:paraId="3A3C9FB6" w14:textId="78CDF630" w:rsidR="00042F6E" w:rsidRDefault="001C5D65" w:rsidP="001C5D65">
      <w:pPr>
        <w:pStyle w:val="1"/>
        <w:rPr>
          <w:rFonts w:ascii="微软雅黑" w:eastAsia="微软雅黑" w:hAnsi="微软雅黑" w:cs="微软雅黑"/>
          <w:lang w:eastAsia="zh-CN"/>
        </w:rPr>
      </w:pPr>
      <w:bookmarkStart w:id="23" w:name="_Toc1300459"/>
      <w:r>
        <w:rPr>
          <w:rFonts w:ascii="微软雅黑" w:eastAsia="微软雅黑" w:hAnsi="微软雅黑" w:cs="微软雅黑" w:hint="eastAsia"/>
          <w:lang w:eastAsia="zh-CN"/>
        </w:rPr>
        <w:lastRenderedPageBreak/>
        <w:t>测试运行</w:t>
      </w:r>
      <w:bookmarkEnd w:id="23"/>
    </w:p>
    <w:p w14:paraId="106A8980" w14:textId="469FC36F" w:rsidR="001C5D65" w:rsidRDefault="009D5F43" w:rsidP="00150BCF">
      <w:pPr>
        <w:pStyle w:val="2"/>
        <w:rPr>
          <w:lang w:eastAsia="zh-CN"/>
        </w:rPr>
      </w:pPr>
      <w:bookmarkStart w:id="24" w:name="_Toc1300460"/>
      <w:proofErr w:type="spellStart"/>
      <w:r>
        <w:rPr>
          <w:rFonts w:hint="eastAsia"/>
          <w:lang w:eastAsia="zh-CN"/>
        </w:rPr>
        <w:t>P</w:t>
      </w:r>
      <w:r>
        <w:rPr>
          <w:lang w:eastAsia="zh-CN"/>
        </w:rPr>
        <w:t>ycharm</w:t>
      </w:r>
      <w:proofErr w:type="spellEnd"/>
      <w:r w:rsidRPr="009D5F43">
        <w:rPr>
          <w:rFonts w:ascii="微软雅黑" w:eastAsia="微软雅黑" w:hAnsi="微软雅黑" w:cs="微软雅黑" w:hint="eastAsia"/>
          <w:lang w:eastAsia="zh-CN"/>
        </w:rPr>
        <w:t>运行测试脚本</w:t>
      </w:r>
      <w:bookmarkEnd w:id="24"/>
    </w:p>
    <w:p w14:paraId="353CF940" w14:textId="06DC6F55" w:rsidR="009D5F43" w:rsidRDefault="00150BCF" w:rsidP="001C5D65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51A7CC92" wp14:editId="1A0BE361">
            <wp:extent cx="6646545" cy="3596640"/>
            <wp:effectExtent l="0" t="0" r="190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EA149" w14:textId="551EC9BE" w:rsidR="009D5F43" w:rsidRDefault="009D5F43" w:rsidP="00150BCF">
      <w:pPr>
        <w:pStyle w:val="2"/>
        <w:rPr>
          <w:lang w:eastAsia="zh-CN"/>
        </w:rPr>
      </w:pPr>
      <w:bookmarkStart w:id="25" w:name="_Toc1300461"/>
      <w:r>
        <w:rPr>
          <w:rFonts w:ascii="微软雅黑" w:eastAsia="微软雅黑" w:hAnsi="微软雅黑" w:cs="微软雅黑" w:hint="eastAsia"/>
          <w:lang w:eastAsia="zh-CN"/>
        </w:rPr>
        <w:t>命令行运行脚本</w:t>
      </w:r>
      <w:bookmarkEnd w:id="25"/>
    </w:p>
    <w:p w14:paraId="55E8788B" w14:textId="7178CA33" w:rsidR="009D5F43" w:rsidRPr="001C5D65" w:rsidRDefault="00150BCF" w:rsidP="001C5D65">
      <w:pPr>
        <w:rPr>
          <w:rFonts w:hint="eastAsia"/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41F20DC6" wp14:editId="7636A64A">
            <wp:extent cx="4171950" cy="31051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5F43" w:rsidRPr="001C5D65" w:rsidSect="00CB267F">
      <w:footerReference w:type="default" r:id="rId20"/>
      <w:headerReference w:type="first" r:id="rId21"/>
      <w:footerReference w:type="first" r:id="rId22"/>
      <w:pgSz w:w="11907" w:h="16839" w:code="9"/>
      <w:pgMar w:top="964" w:right="720" w:bottom="851" w:left="720" w:header="340" w:footer="18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3F9B5F" w14:textId="77777777" w:rsidR="007755EC" w:rsidRDefault="007755EC" w:rsidP="00227D9F">
      <w:r>
        <w:separator/>
      </w:r>
    </w:p>
  </w:endnote>
  <w:endnote w:type="continuationSeparator" w:id="0">
    <w:p w14:paraId="6E2FB5DA" w14:textId="77777777" w:rsidR="007755EC" w:rsidRDefault="007755EC" w:rsidP="00227D9F">
      <w:r>
        <w:continuationSeparator/>
      </w:r>
    </w:p>
  </w:endnote>
  <w:endnote w:type="continuationNotice" w:id="1">
    <w:p w14:paraId="0654179A" w14:textId="77777777" w:rsidR="007755EC" w:rsidRDefault="007755E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P Simplified">
    <w:altName w:val="Arial"/>
    <w:charset w:val="00"/>
    <w:family w:val="swiss"/>
    <w:pitch w:val="variable"/>
    <w:sig w:usb0="00000001" w:usb1="5000205B" w:usb2="00000000" w:usb3="00000000" w:csb0="00000093" w:csb1="00000000"/>
  </w:font>
  <w:font w:name="HP Simplified Light">
    <w:altName w:val="Calibri"/>
    <w:charset w:val="00"/>
    <w:family w:val="swiss"/>
    <w:pitch w:val="variable"/>
    <w:sig w:usb0="A00000AF" w:usb1="5000205B" w:usb2="00000000" w:usb3="00000000" w:csb0="00000093" w:csb1="00000000"/>
  </w:font>
  <w:font w:name="Arial Bold">
    <w:altName w:val="Arial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Futura Lt">
    <w:charset w:val="00"/>
    <w:family w:val="swiss"/>
    <w:pitch w:val="variable"/>
    <w:sig w:usb0="A00002AF" w:usb1="5000204A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Bk">
    <w:charset w:val="00"/>
    <w:family w:val="swiss"/>
    <w:pitch w:val="variable"/>
    <w:sig w:usb0="A00002AF" w:usb1="5000204A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23" w:type="dxa"/>
      <w:jc w:val="center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134"/>
      <w:gridCol w:w="7088"/>
      <w:gridCol w:w="103"/>
      <w:gridCol w:w="1226"/>
      <w:gridCol w:w="372"/>
    </w:tblGrid>
    <w:tr w:rsidR="00B87426" w:rsidRPr="00E71289" w14:paraId="5247B83C" w14:textId="77777777" w:rsidTr="00962749">
      <w:trPr>
        <w:jc w:val="center"/>
      </w:trPr>
      <w:tc>
        <w:tcPr>
          <w:tcW w:w="1134" w:type="dxa"/>
          <w:tcBorders>
            <w:bottom w:val="single" w:sz="4" w:space="0" w:color="auto"/>
          </w:tcBorders>
        </w:tcPr>
        <w:p w14:paraId="5247B839" w14:textId="77777777" w:rsidR="00B87426" w:rsidRPr="00E71289" w:rsidRDefault="00B87426" w:rsidP="00351C93">
          <w:pPr>
            <w:pStyle w:val="Footer"/>
            <w:rPr>
              <w:rFonts w:ascii="Arial" w:hAnsi="Arial" w:cs="Arial"/>
              <w:szCs w:val="16"/>
            </w:rPr>
          </w:pPr>
        </w:p>
      </w:tc>
      <w:tc>
        <w:tcPr>
          <w:tcW w:w="7088" w:type="dxa"/>
          <w:tcBorders>
            <w:bottom w:val="single" w:sz="4" w:space="0" w:color="auto"/>
          </w:tcBorders>
          <w:vAlign w:val="center"/>
        </w:tcPr>
        <w:p w14:paraId="5247B83A" w14:textId="77777777" w:rsidR="00B87426" w:rsidRPr="00E71289" w:rsidRDefault="00B87426" w:rsidP="00351C93">
          <w:pPr>
            <w:pStyle w:val="Copyright"/>
            <w:rPr>
              <w:rFonts w:cs="Arial"/>
              <w:sz w:val="16"/>
              <w:szCs w:val="16"/>
            </w:rPr>
          </w:pPr>
          <w:r w:rsidRPr="00E71289">
            <w:rPr>
              <w:rFonts w:cs="Arial"/>
              <w:b w:val="0"/>
              <w:sz w:val="16"/>
              <w:szCs w:val="16"/>
            </w:rPr>
            <w:t>Confidential</w:t>
          </w:r>
        </w:p>
      </w:tc>
      <w:tc>
        <w:tcPr>
          <w:tcW w:w="1701" w:type="dxa"/>
          <w:gridSpan w:val="3"/>
          <w:tcBorders>
            <w:bottom w:val="single" w:sz="4" w:space="0" w:color="auto"/>
          </w:tcBorders>
        </w:tcPr>
        <w:p w14:paraId="5247B83B" w14:textId="789BCBD0" w:rsidR="00B87426" w:rsidRPr="00E71289" w:rsidRDefault="00B87426" w:rsidP="00351C93">
          <w:pPr>
            <w:pStyle w:val="ab"/>
            <w:jc w:val="right"/>
            <w:rPr>
              <w:rFonts w:cs="Arial"/>
              <w:sz w:val="16"/>
              <w:szCs w:val="16"/>
            </w:rPr>
          </w:pPr>
          <w:r w:rsidRPr="00E71289">
            <w:rPr>
              <w:rFonts w:cs="Arial"/>
              <w:sz w:val="16"/>
              <w:szCs w:val="16"/>
            </w:rPr>
            <w:t xml:space="preserve">Page </w:t>
          </w:r>
          <w:r w:rsidRPr="00E71289">
            <w:rPr>
              <w:rFonts w:cs="Arial"/>
              <w:sz w:val="16"/>
              <w:szCs w:val="16"/>
            </w:rPr>
            <w:fldChar w:fldCharType="begin"/>
          </w:r>
          <w:r w:rsidRPr="00E71289">
            <w:rPr>
              <w:rFonts w:cs="Arial"/>
              <w:sz w:val="16"/>
              <w:szCs w:val="16"/>
            </w:rPr>
            <w:instrText xml:space="preserve"> PAGE  \* MERGEFORMAT </w:instrText>
          </w:r>
          <w:r w:rsidRPr="00E71289">
            <w:rPr>
              <w:rFonts w:cs="Arial"/>
              <w:sz w:val="16"/>
              <w:szCs w:val="16"/>
            </w:rPr>
            <w:fldChar w:fldCharType="separate"/>
          </w:r>
          <w:r>
            <w:rPr>
              <w:rFonts w:cs="Arial"/>
              <w:noProof/>
              <w:sz w:val="16"/>
              <w:szCs w:val="16"/>
            </w:rPr>
            <w:t>11</w:t>
          </w:r>
          <w:r w:rsidRPr="00E71289">
            <w:rPr>
              <w:rFonts w:cs="Arial"/>
              <w:sz w:val="16"/>
              <w:szCs w:val="16"/>
            </w:rPr>
            <w:fldChar w:fldCharType="end"/>
          </w:r>
          <w:r w:rsidRPr="00E71289">
            <w:rPr>
              <w:rFonts w:cs="Arial"/>
              <w:sz w:val="16"/>
              <w:szCs w:val="16"/>
            </w:rPr>
            <w:t xml:space="preserve"> of </w:t>
          </w:r>
          <w:r w:rsidRPr="00E71289">
            <w:rPr>
              <w:rFonts w:cs="Arial"/>
              <w:sz w:val="16"/>
              <w:szCs w:val="16"/>
            </w:rPr>
            <w:fldChar w:fldCharType="begin"/>
          </w:r>
          <w:r w:rsidRPr="00E71289">
            <w:rPr>
              <w:rFonts w:cs="Arial"/>
              <w:sz w:val="16"/>
              <w:szCs w:val="16"/>
            </w:rPr>
            <w:instrText xml:space="preserve"> NUMPAGES  \* MERGEFORMAT </w:instrText>
          </w:r>
          <w:r w:rsidRPr="00E71289">
            <w:rPr>
              <w:rFonts w:cs="Arial"/>
              <w:sz w:val="16"/>
              <w:szCs w:val="16"/>
            </w:rPr>
            <w:fldChar w:fldCharType="separate"/>
          </w:r>
          <w:r>
            <w:rPr>
              <w:rFonts w:cs="Arial"/>
              <w:noProof/>
              <w:sz w:val="16"/>
              <w:szCs w:val="16"/>
            </w:rPr>
            <w:t>20</w:t>
          </w:r>
          <w:r w:rsidRPr="00E71289">
            <w:rPr>
              <w:rFonts w:cs="Arial"/>
              <w:sz w:val="16"/>
              <w:szCs w:val="16"/>
            </w:rPr>
            <w:fldChar w:fldCharType="end"/>
          </w:r>
        </w:p>
      </w:tc>
    </w:tr>
    <w:tr w:rsidR="00B87426" w:rsidRPr="00E71289" w14:paraId="5247B840" w14:textId="77777777" w:rsidTr="00962749">
      <w:trPr>
        <w:gridAfter w:val="1"/>
        <w:wAfter w:w="372" w:type="dxa"/>
        <w:trHeight w:val="205"/>
        <w:jc w:val="center"/>
      </w:trPr>
      <w:tc>
        <w:tcPr>
          <w:tcW w:w="1134" w:type="dxa"/>
          <w:tcBorders>
            <w:top w:val="single" w:sz="4" w:space="0" w:color="auto"/>
          </w:tcBorders>
        </w:tcPr>
        <w:p w14:paraId="5247B83D" w14:textId="77777777" w:rsidR="00B87426" w:rsidRPr="00E71289" w:rsidRDefault="00B87426" w:rsidP="00351C93">
          <w:pPr>
            <w:rPr>
              <w:rFonts w:cs="Arial"/>
              <w:sz w:val="16"/>
              <w:szCs w:val="16"/>
              <w:lang w:val="fr-FR"/>
            </w:rPr>
          </w:pPr>
        </w:p>
      </w:tc>
      <w:tc>
        <w:tcPr>
          <w:tcW w:w="7191" w:type="dxa"/>
          <w:gridSpan w:val="2"/>
          <w:tcBorders>
            <w:top w:val="single" w:sz="4" w:space="0" w:color="auto"/>
          </w:tcBorders>
        </w:tcPr>
        <w:p w14:paraId="5247B83E" w14:textId="252C776B" w:rsidR="00B87426" w:rsidRPr="00053E03" w:rsidRDefault="00B87426" w:rsidP="009941ED">
          <w:pPr>
            <w:pStyle w:val="Copyright"/>
            <w:rPr>
              <w:rFonts w:eastAsiaTheme="minorEastAsia" w:cs="Arial"/>
              <w:b w:val="0"/>
              <w:sz w:val="16"/>
              <w:szCs w:val="16"/>
              <w:lang w:eastAsia="zh-CN"/>
            </w:rPr>
          </w:pPr>
          <w:r>
            <w:rPr>
              <w:rFonts w:cs="Arial"/>
              <w:b w:val="0"/>
              <w:sz w:val="16"/>
              <w:szCs w:val="16"/>
            </w:rPr>
            <w:t>© Copyright 2</w:t>
          </w:r>
          <w:r>
            <w:rPr>
              <w:rFonts w:cs="Arial" w:hint="eastAsia"/>
              <w:b w:val="0"/>
              <w:sz w:val="16"/>
              <w:szCs w:val="16"/>
            </w:rPr>
            <w:t xml:space="preserve">019 </w:t>
          </w:r>
          <w:proofErr w:type="spellStart"/>
          <w:r>
            <w:rPr>
              <w:rFonts w:cs="Arial" w:hint="eastAsia"/>
              <w:b w:val="0"/>
              <w:sz w:val="16"/>
              <w:szCs w:val="16"/>
            </w:rPr>
            <w:t>xxxxx</w:t>
          </w:r>
          <w:proofErr w:type="spellEnd"/>
        </w:p>
      </w:tc>
      <w:tc>
        <w:tcPr>
          <w:tcW w:w="1226" w:type="dxa"/>
          <w:tcBorders>
            <w:top w:val="single" w:sz="4" w:space="0" w:color="auto"/>
          </w:tcBorders>
        </w:tcPr>
        <w:p w14:paraId="5247B83F" w14:textId="77777777" w:rsidR="00B87426" w:rsidRPr="00E71289" w:rsidRDefault="00B87426" w:rsidP="00351C93">
          <w:pPr>
            <w:pStyle w:val="ab"/>
            <w:jc w:val="right"/>
            <w:rPr>
              <w:rFonts w:cs="Arial"/>
              <w:sz w:val="16"/>
              <w:szCs w:val="16"/>
            </w:rPr>
          </w:pPr>
        </w:p>
      </w:tc>
    </w:tr>
  </w:tbl>
  <w:p w14:paraId="5247B841" w14:textId="77777777" w:rsidR="00B87426" w:rsidRPr="00C9436B" w:rsidRDefault="00B87426" w:rsidP="00C9436B">
    <w:pPr>
      <w:pStyle w:val="hpe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51" w:type="dxa"/>
      <w:jc w:val="center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503"/>
      <w:gridCol w:w="6822"/>
      <w:gridCol w:w="1226"/>
    </w:tblGrid>
    <w:tr w:rsidR="00B87426" w:rsidRPr="00E71289" w14:paraId="5247B846" w14:textId="77777777" w:rsidTr="00E71289">
      <w:trPr>
        <w:jc w:val="center"/>
      </w:trPr>
      <w:tc>
        <w:tcPr>
          <w:tcW w:w="1503" w:type="dxa"/>
          <w:tcBorders>
            <w:bottom w:val="single" w:sz="4" w:space="0" w:color="auto"/>
          </w:tcBorders>
        </w:tcPr>
        <w:p w14:paraId="5247B843" w14:textId="77777777" w:rsidR="00B87426" w:rsidRPr="00E71289" w:rsidRDefault="00B87426" w:rsidP="00E71289">
          <w:pPr>
            <w:pStyle w:val="Footer"/>
            <w:rPr>
              <w:rFonts w:ascii="Arial" w:hAnsi="Arial" w:cs="Arial"/>
              <w:szCs w:val="16"/>
            </w:rPr>
          </w:pPr>
        </w:p>
      </w:tc>
      <w:tc>
        <w:tcPr>
          <w:tcW w:w="6822" w:type="dxa"/>
          <w:tcBorders>
            <w:bottom w:val="single" w:sz="4" w:space="0" w:color="auto"/>
          </w:tcBorders>
          <w:vAlign w:val="center"/>
        </w:tcPr>
        <w:p w14:paraId="5247B844" w14:textId="77777777" w:rsidR="00B87426" w:rsidRPr="00E71289" w:rsidRDefault="00B87426" w:rsidP="00E71289">
          <w:pPr>
            <w:pStyle w:val="Copyright"/>
            <w:rPr>
              <w:rFonts w:cs="Arial"/>
              <w:sz w:val="16"/>
              <w:szCs w:val="16"/>
            </w:rPr>
          </w:pPr>
          <w:r w:rsidRPr="00E71289">
            <w:rPr>
              <w:rFonts w:cs="Arial"/>
              <w:b w:val="0"/>
              <w:sz w:val="16"/>
              <w:szCs w:val="16"/>
            </w:rPr>
            <w:t>Confidential</w:t>
          </w:r>
        </w:p>
      </w:tc>
      <w:tc>
        <w:tcPr>
          <w:tcW w:w="1226" w:type="dxa"/>
          <w:tcBorders>
            <w:bottom w:val="single" w:sz="4" w:space="0" w:color="auto"/>
          </w:tcBorders>
        </w:tcPr>
        <w:p w14:paraId="5247B845" w14:textId="2E46E4EB" w:rsidR="00B87426" w:rsidRPr="00E71289" w:rsidRDefault="00B87426" w:rsidP="00E71289">
          <w:pPr>
            <w:pStyle w:val="ab"/>
            <w:jc w:val="right"/>
            <w:rPr>
              <w:rFonts w:cs="Arial"/>
              <w:sz w:val="16"/>
              <w:szCs w:val="16"/>
            </w:rPr>
          </w:pPr>
          <w:r w:rsidRPr="00E71289">
            <w:rPr>
              <w:rFonts w:cs="Arial"/>
              <w:sz w:val="16"/>
              <w:szCs w:val="16"/>
            </w:rPr>
            <w:t xml:space="preserve">Page </w:t>
          </w:r>
          <w:r w:rsidRPr="00E71289">
            <w:rPr>
              <w:rFonts w:cs="Arial"/>
              <w:sz w:val="16"/>
              <w:szCs w:val="16"/>
            </w:rPr>
            <w:fldChar w:fldCharType="begin"/>
          </w:r>
          <w:r w:rsidRPr="00E71289">
            <w:rPr>
              <w:rFonts w:cs="Arial"/>
              <w:sz w:val="16"/>
              <w:szCs w:val="16"/>
            </w:rPr>
            <w:instrText xml:space="preserve"> PAGE  \* MERGEFORMAT </w:instrText>
          </w:r>
          <w:r w:rsidRPr="00E71289">
            <w:rPr>
              <w:rFonts w:cs="Arial"/>
              <w:sz w:val="16"/>
              <w:szCs w:val="16"/>
            </w:rPr>
            <w:fldChar w:fldCharType="separate"/>
          </w:r>
          <w:r>
            <w:rPr>
              <w:rFonts w:cs="Arial"/>
              <w:noProof/>
              <w:sz w:val="16"/>
              <w:szCs w:val="16"/>
            </w:rPr>
            <w:t>1</w:t>
          </w:r>
          <w:r w:rsidRPr="00E71289">
            <w:rPr>
              <w:rFonts w:cs="Arial"/>
              <w:sz w:val="16"/>
              <w:szCs w:val="16"/>
            </w:rPr>
            <w:fldChar w:fldCharType="end"/>
          </w:r>
          <w:r w:rsidRPr="00E71289">
            <w:rPr>
              <w:rFonts w:cs="Arial"/>
              <w:sz w:val="16"/>
              <w:szCs w:val="16"/>
            </w:rPr>
            <w:t xml:space="preserve"> of </w:t>
          </w:r>
          <w:r w:rsidRPr="00E71289">
            <w:rPr>
              <w:rFonts w:cs="Arial"/>
              <w:sz w:val="16"/>
              <w:szCs w:val="16"/>
            </w:rPr>
            <w:fldChar w:fldCharType="begin"/>
          </w:r>
          <w:r w:rsidRPr="00E71289">
            <w:rPr>
              <w:rFonts w:cs="Arial"/>
              <w:sz w:val="16"/>
              <w:szCs w:val="16"/>
            </w:rPr>
            <w:instrText xml:space="preserve"> NUMPAGES  \* MERGEFORMAT </w:instrText>
          </w:r>
          <w:r w:rsidRPr="00E71289">
            <w:rPr>
              <w:rFonts w:cs="Arial"/>
              <w:sz w:val="16"/>
              <w:szCs w:val="16"/>
            </w:rPr>
            <w:fldChar w:fldCharType="separate"/>
          </w:r>
          <w:r>
            <w:rPr>
              <w:rFonts w:cs="Arial"/>
              <w:noProof/>
              <w:sz w:val="16"/>
              <w:szCs w:val="16"/>
            </w:rPr>
            <w:t>20</w:t>
          </w:r>
          <w:r w:rsidRPr="00E71289">
            <w:rPr>
              <w:rFonts w:cs="Arial"/>
              <w:sz w:val="16"/>
              <w:szCs w:val="16"/>
            </w:rPr>
            <w:fldChar w:fldCharType="end"/>
          </w:r>
        </w:p>
      </w:tc>
    </w:tr>
    <w:tr w:rsidR="00B87426" w:rsidRPr="00E71289" w14:paraId="5247B84A" w14:textId="77777777" w:rsidTr="00E71289">
      <w:trPr>
        <w:trHeight w:val="205"/>
        <w:jc w:val="center"/>
      </w:trPr>
      <w:tc>
        <w:tcPr>
          <w:tcW w:w="1503" w:type="dxa"/>
          <w:tcBorders>
            <w:top w:val="single" w:sz="4" w:space="0" w:color="auto"/>
          </w:tcBorders>
        </w:tcPr>
        <w:p w14:paraId="5247B847" w14:textId="77777777" w:rsidR="00B87426" w:rsidRPr="00E71289" w:rsidRDefault="00B87426" w:rsidP="00E71289">
          <w:pPr>
            <w:rPr>
              <w:rFonts w:cs="Arial"/>
              <w:sz w:val="16"/>
              <w:szCs w:val="16"/>
              <w:lang w:val="fr-FR"/>
            </w:rPr>
          </w:pPr>
        </w:p>
      </w:tc>
      <w:tc>
        <w:tcPr>
          <w:tcW w:w="6822" w:type="dxa"/>
          <w:tcBorders>
            <w:top w:val="single" w:sz="4" w:space="0" w:color="auto"/>
          </w:tcBorders>
        </w:tcPr>
        <w:p w14:paraId="5247B848" w14:textId="305177D7" w:rsidR="00B87426" w:rsidRPr="00E71289" w:rsidRDefault="00B87426" w:rsidP="007805EB">
          <w:pPr>
            <w:pStyle w:val="Copyright"/>
            <w:rPr>
              <w:rFonts w:cs="Arial"/>
              <w:b w:val="0"/>
              <w:sz w:val="16"/>
              <w:szCs w:val="16"/>
            </w:rPr>
          </w:pPr>
          <w:r w:rsidRPr="00E71289">
            <w:rPr>
              <w:rFonts w:cs="Arial"/>
              <w:b w:val="0"/>
              <w:sz w:val="16"/>
              <w:szCs w:val="16"/>
            </w:rPr>
            <w:t xml:space="preserve">© Copyright </w:t>
          </w:r>
          <w:r>
            <w:rPr>
              <w:rFonts w:cs="Arial"/>
              <w:b w:val="0"/>
              <w:sz w:val="16"/>
              <w:szCs w:val="16"/>
            </w:rPr>
            <w:t xml:space="preserve">2019 </w:t>
          </w:r>
          <w:proofErr w:type="spellStart"/>
          <w:r>
            <w:rPr>
              <w:rFonts w:cs="Arial"/>
              <w:b w:val="0"/>
              <w:sz w:val="16"/>
              <w:szCs w:val="16"/>
            </w:rPr>
            <w:t>xxxxx</w:t>
          </w:r>
          <w:proofErr w:type="spellEnd"/>
        </w:p>
      </w:tc>
      <w:tc>
        <w:tcPr>
          <w:tcW w:w="1226" w:type="dxa"/>
          <w:tcBorders>
            <w:top w:val="single" w:sz="4" w:space="0" w:color="auto"/>
          </w:tcBorders>
        </w:tcPr>
        <w:p w14:paraId="5247B849" w14:textId="77777777" w:rsidR="00B87426" w:rsidRPr="00E71289" w:rsidRDefault="00B87426" w:rsidP="00E71289">
          <w:pPr>
            <w:pStyle w:val="ab"/>
            <w:jc w:val="right"/>
            <w:rPr>
              <w:rFonts w:cs="Arial"/>
              <w:sz w:val="16"/>
              <w:szCs w:val="16"/>
            </w:rPr>
          </w:pPr>
        </w:p>
      </w:tc>
    </w:tr>
  </w:tbl>
  <w:p w14:paraId="5247B84B" w14:textId="77777777" w:rsidR="00B87426" w:rsidRPr="00E71289" w:rsidRDefault="00B87426" w:rsidP="00C9436B">
    <w:pPr>
      <w:pStyle w:val="hpefooter"/>
      <w:rPr>
        <w:rFonts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31E7CC" w14:textId="77777777" w:rsidR="007755EC" w:rsidRDefault="007755EC" w:rsidP="00227D9F">
      <w:r>
        <w:separator/>
      </w:r>
    </w:p>
  </w:footnote>
  <w:footnote w:type="continuationSeparator" w:id="0">
    <w:p w14:paraId="7DFC7E4A" w14:textId="77777777" w:rsidR="007755EC" w:rsidRDefault="007755EC" w:rsidP="00227D9F">
      <w:r>
        <w:continuationSeparator/>
      </w:r>
    </w:p>
  </w:footnote>
  <w:footnote w:type="continuationNotice" w:id="1">
    <w:p w14:paraId="5DF7F5DF" w14:textId="77777777" w:rsidR="007755EC" w:rsidRDefault="007755E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47B842" w14:textId="24AAC502" w:rsidR="00B87426" w:rsidRDefault="00B87426" w:rsidP="00603F44">
    <w:pPr>
      <w:pStyle w:val="hpeheader"/>
      <w:rPr>
        <w:lang w:eastAsia="zh-CN"/>
      </w:rPr>
    </w:pPr>
    <w:r>
      <w:rPr>
        <w:noProof/>
        <w:lang w:eastAsia="zh-CN"/>
      </w:rPr>
      <mc:AlternateContent>
        <mc:Choice Requires="wps">
          <w:drawing>
            <wp:anchor distT="4294967295" distB="4294967295" distL="114300" distR="114300" simplePos="0" relativeHeight="251658242" behindDoc="0" locked="0" layoutInCell="1" allowOverlap="1" wp14:anchorId="5247B84E" wp14:editId="293BEA06">
              <wp:simplePos x="0" y="0"/>
              <wp:positionH relativeFrom="margin">
                <wp:posOffset>10795</wp:posOffset>
              </wp:positionH>
              <wp:positionV relativeFrom="page">
                <wp:posOffset>1445894</wp:posOffset>
              </wp:positionV>
              <wp:extent cx="6647815" cy="0"/>
              <wp:effectExtent l="0" t="0" r="19685" b="19050"/>
              <wp:wrapNone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647815" cy="0"/>
                      </a:xfrm>
                      <a:prstGeom prst="line">
                        <a:avLst/>
                      </a:prstGeom>
                      <a:noFill/>
                      <a:ln w="3175" cap="flat" cmpd="sng" algn="ctr">
                        <a:solidFill>
                          <a:sysClr val="windowText" lastClr="0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19AF15" id="Straight Connector 4" o:spid="_x0000_s1026" style="position:absolute;left:0;text-align:left;z-index:251658242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page;mso-width-percent:0;mso-height-percent:0;mso-width-relative:margin;mso-height-relative:page" from=".85pt,113.85pt" to="524.3pt,1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" strokecolor="windowText" strokeweight=".25pt">
              <v:stroke joinstyle="miter"/>
              <o:lock v:ext="edit" shapetype="f"/>
              <w10:wrap anchorx="margin" anchory="page"/>
            </v:line>
          </w:pict>
        </mc:Fallback>
      </mc:AlternateContent>
    </w:r>
    <w:r>
      <w:rPr>
        <w:rFonts w:hint="eastAsia"/>
        <w:lang w:eastAsia="zh-CN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C080F"/>
    <w:multiLevelType w:val="hybridMultilevel"/>
    <w:tmpl w:val="8A6E3C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F6D18"/>
    <w:multiLevelType w:val="hybridMultilevel"/>
    <w:tmpl w:val="EDF6784E"/>
    <w:lvl w:ilvl="0" w:tplc="08090001">
      <w:start w:val="1"/>
      <w:numFmt w:val="bullet"/>
      <w:lvlText w:val=""/>
      <w:lvlJc w:val="left"/>
      <w:pPr>
        <w:ind w:left="72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2" w15:restartNumberingAfterBreak="0">
    <w:nsid w:val="0C7D5079"/>
    <w:multiLevelType w:val="hybridMultilevel"/>
    <w:tmpl w:val="2A3484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227780">
      <w:numFmt w:val="bullet"/>
      <w:lvlText w:val="-"/>
      <w:lvlJc w:val="left"/>
      <w:pPr>
        <w:ind w:left="1800" w:hanging="720"/>
      </w:pPr>
      <w:rPr>
        <w:rFonts w:ascii="Arial" w:eastAsia="Arial" w:hAnsi="Arial" w:cs="Aria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A60E7B"/>
    <w:multiLevelType w:val="hybridMultilevel"/>
    <w:tmpl w:val="202A6FB4"/>
    <w:lvl w:ilvl="0" w:tplc="D092270C">
      <w:start w:val="1"/>
      <w:numFmt w:val="bullet"/>
      <w:pStyle w:val="Style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E85CDD"/>
    <w:multiLevelType w:val="multilevel"/>
    <w:tmpl w:val="A5DE9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743412"/>
    <w:multiLevelType w:val="hybridMultilevel"/>
    <w:tmpl w:val="897E266E"/>
    <w:lvl w:ilvl="0" w:tplc="08090001">
      <w:start w:val="1"/>
      <w:numFmt w:val="bullet"/>
      <w:lvlText w:val=""/>
      <w:lvlJc w:val="left"/>
      <w:pPr>
        <w:ind w:left="72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6" w15:restartNumberingAfterBreak="0">
    <w:nsid w:val="12DA7127"/>
    <w:multiLevelType w:val="hybridMultilevel"/>
    <w:tmpl w:val="A0AC71D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9C5DBF"/>
    <w:multiLevelType w:val="hybridMultilevel"/>
    <w:tmpl w:val="45FE89BC"/>
    <w:lvl w:ilvl="0" w:tplc="76BC8B8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F15374"/>
    <w:multiLevelType w:val="hybridMultilevel"/>
    <w:tmpl w:val="83549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BF5189"/>
    <w:multiLevelType w:val="hybridMultilevel"/>
    <w:tmpl w:val="6242F6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206E05"/>
    <w:multiLevelType w:val="hybridMultilevel"/>
    <w:tmpl w:val="1C4C095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1D6BAB"/>
    <w:multiLevelType w:val="hybridMultilevel"/>
    <w:tmpl w:val="789C6C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DE4CE5"/>
    <w:multiLevelType w:val="hybridMultilevel"/>
    <w:tmpl w:val="55725CD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EB34BBF"/>
    <w:multiLevelType w:val="multilevel"/>
    <w:tmpl w:val="587E3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1CA5D1B"/>
    <w:multiLevelType w:val="hybridMultilevel"/>
    <w:tmpl w:val="4E7EB6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8C1E17"/>
    <w:multiLevelType w:val="hybridMultilevel"/>
    <w:tmpl w:val="35EC10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B9302B"/>
    <w:multiLevelType w:val="hybridMultilevel"/>
    <w:tmpl w:val="24EA8B2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C6C34B9"/>
    <w:multiLevelType w:val="multilevel"/>
    <w:tmpl w:val="587E3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E590D18"/>
    <w:multiLevelType w:val="hybridMultilevel"/>
    <w:tmpl w:val="F2DC7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B71F60"/>
    <w:multiLevelType w:val="multilevel"/>
    <w:tmpl w:val="7CC406FA"/>
    <w:lvl w:ilvl="0">
      <w:numFmt w:val="bullet"/>
      <w:pStyle w:val="BulletLevel1"/>
      <w:lvlText w:val="•"/>
      <w:lvlJc w:val="left"/>
      <w:pPr>
        <w:ind w:left="360" w:hanging="360"/>
      </w:pPr>
      <w:rPr>
        <w:rFonts w:ascii="HP Simplified" w:hAnsi="HP Simplified" w:hint="default"/>
        <w:b w:val="0"/>
        <w:i w:val="0"/>
        <w:spacing w:val="0"/>
        <w:w w:val="100"/>
        <w:kern w:val="20"/>
        <w:position w:val="0"/>
        <w:sz w:val="16"/>
      </w:rPr>
    </w:lvl>
    <w:lvl w:ilvl="1">
      <w:start w:val="1"/>
      <w:numFmt w:val="bullet"/>
      <w:pStyle w:val="BulletLevel2"/>
      <w:lvlText w:val="–"/>
      <w:lvlJc w:val="left"/>
      <w:pPr>
        <w:tabs>
          <w:tab w:val="num" w:pos="374"/>
        </w:tabs>
        <w:ind w:left="374" w:hanging="187"/>
      </w:pPr>
      <w:rPr>
        <w:rFonts w:ascii="HP Simplified Light" w:hAnsi="HP Simplified Light" w:hint="default"/>
      </w:rPr>
    </w:lvl>
    <w:lvl w:ilvl="2">
      <w:start w:val="1"/>
      <w:numFmt w:val="bullet"/>
      <w:pStyle w:val="BulletLevel3"/>
      <w:lvlText w:val="•"/>
      <w:lvlJc w:val="left"/>
      <w:pPr>
        <w:tabs>
          <w:tab w:val="num" w:pos="562"/>
        </w:tabs>
        <w:ind w:left="562" w:hanging="188"/>
      </w:pPr>
      <w:rPr>
        <w:rFonts w:ascii="HP Simplified" w:hAnsi="HP Simplified" w:hint="default"/>
        <w:color w:val="auto"/>
        <w:sz w:val="16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2E3355"/>
    <w:multiLevelType w:val="hybridMultilevel"/>
    <w:tmpl w:val="0BCC0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EC3870"/>
    <w:multiLevelType w:val="multilevel"/>
    <w:tmpl w:val="B56CA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30A1145"/>
    <w:multiLevelType w:val="hybridMultilevel"/>
    <w:tmpl w:val="548292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BF0B30"/>
    <w:multiLevelType w:val="hybridMultilevel"/>
    <w:tmpl w:val="B72A73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1A58B3"/>
    <w:multiLevelType w:val="hybridMultilevel"/>
    <w:tmpl w:val="2CD65C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9B59BB"/>
    <w:multiLevelType w:val="hybridMultilevel"/>
    <w:tmpl w:val="CC0EF3E2"/>
    <w:lvl w:ilvl="0" w:tplc="C538A72C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EF2539F"/>
    <w:multiLevelType w:val="hybridMultilevel"/>
    <w:tmpl w:val="73B6889A"/>
    <w:lvl w:ilvl="0" w:tplc="8592B70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1D66F7"/>
    <w:multiLevelType w:val="hybridMultilevel"/>
    <w:tmpl w:val="A74226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513CD1"/>
    <w:multiLevelType w:val="hybridMultilevel"/>
    <w:tmpl w:val="BF14D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D87692"/>
    <w:multiLevelType w:val="hybridMultilevel"/>
    <w:tmpl w:val="FD9E29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2B7FE4"/>
    <w:multiLevelType w:val="hybridMultilevel"/>
    <w:tmpl w:val="2160C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890A4D"/>
    <w:multiLevelType w:val="hybridMultilevel"/>
    <w:tmpl w:val="712C22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1044A7"/>
    <w:multiLevelType w:val="multilevel"/>
    <w:tmpl w:val="0409001D"/>
    <w:styleLink w:val="bodybullets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 w15:restartNumberingAfterBreak="0">
    <w:nsid w:val="66034F8F"/>
    <w:multiLevelType w:val="multilevel"/>
    <w:tmpl w:val="BAD89E4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4" w15:restartNumberingAfterBreak="0">
    <w:nsid w:val="6665001D"/>
    <w:multiLevelType w:val="hybridMultilevel"/>
    <w:tmpl w:val="EC16D0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7A60A5"/>
    <w:multiLevelType w:val="hybridMultilevel"/>
    <w:tmpl w:val="CD388874"/>
    <w:lvl w:ilvl="0" w:tplc="B60453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6FA00CF6"/>
    <w:multiLevelType w:val="hybridMultilevel"/>
    <w:tmpl w:val="E0D04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A527DF"/>
    <w:multiLevelType w:val="multilevel"/>
    <w:tmpl w:val="03DE94E0"/>
    <w:lvl w:ilvl="0">
      <w:start w:val="1"/>
      <w:numFmt w:val="bullet"/>
      <w:pStyle w:val="hpebulletlist"/>
      <w:lvlText w:val="•"/>
      <w:lvlJc w:val="left"/>
      <w:pPr>
        <w:ind w:left="187" w:hanging="187"/>
      </w:pPr>
      <w:rPr>
        <w:rFonts w:ascii="Arial" w:hAnsi="Arial" w:hint="default"/>
      </w:rPr>
    </w:lvl>
    <w:lvl w:ilvl="1">
      <w:start w:val="1"/>
      <w:numFmt w:val="bullet"/>
      <w:lvlText w:val="–"/>
      <w:lvlJc w:val="left"/>
      <w:pPr>
        <w:ind w:left="374" w:hanging="187"/>
      </w:pPr>
      <w:rPr>
        <w:rFonts w:ascii="Arial" w:hAnsi="Arial" w:hint="default"/>
      </w:rPr>
    </w:lvl>
    <w:lvl w:ilvl="2">
      <w:start w:val="1"/>
      <w:numFmt w:val="bullet"/>
      <w:lvlText w:val="•"/>
      <w:lvlJc w:val="left"/>
      <w:pPr>
        <w:ind w:left="561" w:hanging="187"/>
      </w:pPr>
      <w:rPr>
        <w:rFonts w:ascii="Arial" w:hAnsi="Arial" w:hint="default"/>
      </w:rPr>
    </w:lvl>
    <w:lvl w:ilvl="3">
      <w:start w:val="1"/>
      <w:numFmt w:val="bullet"/>
      <w:lvlText w:val="–"/>
      <w:lvlJc w:val="left"/>
      <w:pPr>
        <w:ind w:left="748" w:hanging="187"/>
      </w:pPr>
      <w:rPr>
        <w:rFonts w:ascii="Arial" w:hAnsi="Arial" w:hint="default"/>
      </w:rPr>
    </w:lvl>
    <w:lvl w:ilvl="4">
      <w:start w:val="1"/>
      <w:numFmt w:val="bullet"/>
      <w:lvlText w:val="•"/>
      <w:lvlJc w:val="left"/>
      <w:pPr>
        <w:ind w:left="935" w:hanging="187"/>
      </w:pPr>
      <w:rPr>
        <w:rFonts w:ascii="Arial" w:hAnsi="Arial" w:hint="default"/>
      </w:rPr>
    </w:lvl>
    <w:lvl w:ilvl="5">
      <w:start w:val="1"/>
      <w:numFmt w:val="bullet"/>
      <w:lvlText w:val="–"/>
      <w:lvlJc w:val="left"/>
      <w:pPr>
        <w:ind w:left="1122" w:hanging="187"/>
      </w:pPr>
      <w:rPr>
        <w:rFonts w:ascii="Arial" w:hAnsi="Arial" w:hint="default"/>
      </w:rPr>
    </w:lvl>
    <w:lvl w:ilvl="6">
      <w:start w:val="1"/>
      <w:numFmt w:val="bullet"/>
      <w:lvlText w:val="•"/>
      <w:lvlJc w:val="left"/>
      <w:pPr>
        <w:ind w:left="1309" w:hanging="187"/>
      </w:pPr>
      <w:rPr>
        <w:rFonts w:ascii="Arial" w:hAnsi="Arial" w:hint="default"/>
      </w:rPr>
    </w:lvl>
    <w:lvl w:ilvl="7">
      <w:start w:val="1"/>
      <w:numFmt w:val="bullet"/>
      <w:lvlText w:val="–"/>
      <w:lvlJc w:val="left"/>
      <w:pPr>
        <w:ind w:left="1496" w:hanging="187"/>
      </w:pPr>
      <w:rPr>
        <w:rFonts w:ascii="Arial" w:hAnsi="Arial" w:hint="default"/>
      </w:rPr>
    </w:lvl>
    <w:lvl w:ilvl="8">
      <w:start w:val="1"/>
      <w:numFmt w:val="bullet"/>
      <w:lvlText w:val="•"/>
      <w:lvlJc w:val="left"/>
      <w:pPr>
        <w:tabs>
          <w:tab w:val="num" w:pos="1627"/>
        </w:tabs>
        <w:ind w:left="1683" w:hanging="187"/>
      </w:pPr>
      <w:rPr>
        <w:rFonts w:ascii="Arial" w:hAnsi="Arial" w:hint="default"/>
      </w:rPr>
    </w:lvl>
  </w:abstractNum>
  <w:abstractNum w:abstractNumId="38" w15:restartNumberingAfterBreak="0">
    <w:nsid w:val="722A1649"/>
    <w:multiLevelType w:val="hybridMultilevel"/>
    <w:tmpl w:val="C2B0511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612588F"/>
    <w:multiLevelType w:val="hybridMultilevel"/>
    <w:tmpl w:val="71425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3E19C5"/>
    <w:multiLevelType w:val="hybridMultilevel"/>
    <w:tmpl w:val="7B085B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CC0CF6"/>
    <w:multiLevelType w:val="hybridMultilevel"/>
    <w:tmpl w:val="D5BAB8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37"/>
  </w:num>
  <w:num w:numId="3">
    <w:abstractNumId w:val="3"/>
  </w:num>
  <w:num w:numId="4">
    <w:abstractNumId w:val="19"/>
  </w:num>
  <w:num w:numId="5">
    <w:abstractNumId w:val="33"/>
  </w:num>
  <w:num w:numId="6">
    <w:abstractNumId w:val="31"/>
  </w:num>
  <w:num w:numId="7">
    <w:abstractNumId w:val="12"/>
  </w:num>
  <w:num w:numId="8">
    <w:abstractNumId w:val="2"/>
  </w:num>
  <w:num w:numId="9">
    <w:abstractNumId w:val="24"/>
  </w:num>
  <w:num w:numId="10">
    <w:abstractNumId w:val="40"/>
  </w:num>
  <w:num w:numId="11">
    <w:abstractNumId w:val="13"/>
  </w:num>
  <w:num w:numId="12">
    <w:abstractNumId w:val="21"/>
  </w:num>
  <w:num w:numId="13">
    <w:abstractNumId w:val="4"/>
  </w:num>
  <w:num w:numId="14">
    <w:abstractNumId w:val="8"/>
  </w:num>
  <w:num w:numId="15">
    <w:abstractNumId w:val="11"/>
  </w:num>
  <w:num w:numId="16">
    <w:abstractNumId w:val="20"/>
  </w:num>
  <w:num w:numId="17">
    <w:abstractNumId w:val="39"/>
  </w:num>
  <w:num w:numId="18">
    <w:abstractNumId w:val="36"/>
  </w:num>
  <w:num w:numId="19">
    <w:abstractNumId w:val="18"/>
  </w:num>
  <w:num w:numId="20">
    <w:abstractNumId w:val="30"/>
  </w:num>
  <w:num w:numId="21">
    <w:abstractNumId w:val="34"/>
  </w:num>
  <w:num w:numId="22">
    <w:abstractNumId w:val="38"/>
  </w:num>
  <w:num w:numId="23">
    <w:abstractNumId w:val="16"/>
  </w:num>
  <w:num w:numId="24">
    <w:abstractNumId w:val="25"/>
  </w:num>
  <w:num w:numId="25">
    <w:abstractNumId w:val="7"/>
  </w:num>
  <w:num w:numId="26">
    <w:abstractNumId w:val="14"/>
  </w:num>
  <w:num w:numId="27">
    <w:abstractNumId w:val="5"/>
  </w:num>
  <w:num w:numId="28">
    <w:abstractNumId w:val="1"/>
  </w:num>
  <w:num w:numId="29">
    <w:abstractNumId w:val="41"/>
  </w:num>
  <w:num w:numId="30">
    <w:abstractNumId w:val="27"/>
  </w:num>
  <w:num w:numId="31">
    <w:abstractNumId w:val="28"/>
  </w:num>
  <w:num w:numId="32">
    <w:abstractNumId w:val="23"/>
  </w:num>
  <w:num w:numId="33">
    <w:abstractNumId w:val="10"/>
  </w:num>
  <w:num w:numId="34">
    <w:abstractNumId w:val="6"/>
  </w:num>
  <w:num w:numId="35">
    <w:abstractNumId w:val="0"/>
  </w:num>
  <w:num w:numId="36">
    <w:abstractNumId w:val="9"/>
  </w:num>
  <w:num w:numId="37">
    <w:abstractNumId w:val="29"/>
  </w:num>
  <w:num w:numId="38">
    <w:abstractNumId w:val="22"/>
  </w:num>
  <w:num w:numId="39">
    <w:abstractNumId w:val="15"/>
  </w:num>
  <w:num w:numId="40">
    <w:abstractNumId w:val="26"/>
  </w:num>
  <w:num w:numId="41">
    <w:abstractNumId w:val="17"/>
  </w:num>
  <w:num w:numId="42">
    <w:abstractNumId w:val="25"/>
  </w:num>
  <w:num w:numId="43">
    <w:abstractNumId w:val="25"/>
  </w:num>
  <w:num w:numId="44">
    <w:abstractNumId w:val="25"/>
  </w:num>
  <w:num w:numId="45">
    <w:abstractNumId w:val="35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bordersDoNotSurroundHeader/>
  <w:bordersDoNotSurroundFooter/>
  <w:hideSpellingErrors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1F9C"/>
    <w:rsid w:val="00000962"/>
    <w:rsid w:val="000011BC"/>
    <w:rsid w:val="00002594"/>
    <w:rsid w:val="000026C9"/>
    <w:rsid w:val="0000575E"/>
    <w:rsid w:val="0000756B"/>
    <w:rsid w:val="00007BBF"/>
    <w:rsid w:val="000104CC"/>
    <w:rsid w:val="0001076D"/>
    <w:rsid w:val="0001293F"/>
    <w:rsid w:val="00012D9C"/>
    <w:rsid w:val="00014EB5"/>
    <w:rsid w:val="00014FFD"/>
    <w:rsid w:val="000159BA"/>
    <w:rsid w:val="0001642D"/>
    <w:rsid w:val="000179C9"/>
    <w:rsid w:val="00020E7C"/>
    <w:rsid w:val="00020F6E"/>
    <w:rsid w:val="00021656"/>
    <w:rsid w:val="00026887"/>
    <w:rsid w:val="00026B0D"/>
    <w:rsid w:val="00032DB3"/>
    <w:rsid w:val="00035182"/>
    <w:rsid w:val="00036022"/>
    <w:rsid w:val="000373C2"/>
    <w:rsid w:val="00037838"/>
    <w:rsid w:val="00040324"/>
    <w:rsid w:val="0004107F"/>
    <w:rsid w:val="00042F6E"/>
    <w:rsid w:val="0004344B"/>
    <w:rsid w:val="00043B11"/>
    <w:rsid w:val="00045044"/>
    <w:rsid w:val="000504BB"/>
    <w:rsid w:val="00050739"/>
    <w:rsid w:val="000510E3"/>
    <w:rsid w:val="000525D7"/>
    <w:rsid w:val="00053E03"/>
    <w:rsid w:val="000544E8"/>
    <w:rsid w:val="00055DAD"/>
    <w:rsid w:val="00057E8D"/>
    <w:rsid w:val="000616A3"/>
    <w:rsid w:val="00061914"/>
    <w:rsid w:val="00065A60"/>
    <w:rsid w:val="00065B52"/>
    <w:rsid w:val="0006698B"/>
    <w:rsid w:val="0006721B"/>
    <w:rsid w:val="0007214F"/>
    <w:rsid w:val="000737C8"/>
    <w:rsid w:val="000739C5"/>
    <w:rsid w:val="000749A6"/>
    <w:rsid w:val="00075C19"/>
    <w:rsid w:val="00077BB4"/>
    <w:rsid w:val="00080CE9"/>
    <w:rsid w:val="00082650"/>
    <w:rsid w:val="000826F3"/>
    <w:rsid w:val="00083632"/>
    <w:rsid w:val="000843F8"/>
    <w:rsid w:val="000951C4"/>
    <w:rsid w:val="00096C09"/>
    <w:rsid w:val="00096F55"/>
    <w:rsid w:val="000A00CA"/>
    <w:rsid w:val="000A1B73"/>
    <w:rsid w:val="000A1C80"/>
    <w:rsid w:val="000A23CB"/>
    <w:rsid w:val="000A2EE6"/>
    <w:rsid w:val="000A2FA1"/>
    <w:rsid w:val="000A308F"/>
    <w:rsid w:val="000A38D3"/>
    <w:rsid w:val="000A3EE4"/>
    <w:rsid w:val="000A6116"/>
    <w:rsid w:val="000A6267"/>
    <w:rsid w:val="000A654E"/>
    <w:rsid w:val="000A6F7B"/>
    <w:rsid w:val="000A736B"/>
    <w:rsid w:val="000A74BB"/>
    <w:rsid w:val="000A74DD"/>
    <w:rsid w:val="000B13E1"/>
    <w:rsid w:val="000B2336"/>
    <w:rsid w:val="000B3307"/>
    <w:rsid w:val="000B366E"/>
    <w:rsid w:val="000B6584"/>
    <w:rsid w:val="000C16D3"/>
    <w:rsid w:val="000C530E"/>
    <w:rsid w:val="000D0782"/>
    <w:rsid w:val="000D20E1"/>
    <w:rsid w:val="000D528F"/>
    <w:rsid w:val="000E0796"/>
    <w:rsid w:val="000E23EE"/>
    <w:rsid w:val="000E31BA"/>
    <w:rsid w:val="000E5428"/>
    <w:rsid w:val="000E6F26"/>
    <w:rsid w:val="000E736E"/>
    <w:rsid w:val="000E7498"/>
    <w:rsid w:val="000E75E8"/>
    <w:rsid w:val="000F0173"/>
    <w:rsid w:val="000F48E7"/>
    <w:rsid w:val="000F4A0E"/>
    <w:rsid w:val="000F4FFF"/>
    <w:rsid w:val="000F6DD4"/>
    <w:rsid w:val="00102343"/>
    <w:rsid w:val="001047DD"/>
    <w:rsid w:val="0010485C"/>
    <w:rsid w:val="00106345"/>
    <w:rsid w:val="0010663D"/>
    <w:rsid w:val="00107948"/>
    <w:rsid w:val="00111117"/>
    <w:rsid w:val="00111A52"/>
    <w:rsid w:val="00112281"/>
    <w:rsid w:val="00114C3C"/>
    <w:rsid w:val="00117CFE"/>
    <w:rsid w:val="0012456C"/>
    <w:rsid w:val="00124CA6"/>
    <w:rsid w:val="00127B79"/>
    <w:rsid w:val="00127DF2"/>
    <w:rsid w:val="0013146D"/>
    <w:rsid w:val="00131702"/>
    <w:rsid w:val="00133B00"/>
    <w:rsid w:val="001347DB"/>
    <w:rsid w:val="001365F3"/>
    <w:rsid w:val="00137FCC"/>
    <w:rsid w:val="0014352D"/>
    <w:rsid w:val="00145A7B"/>
    <w:rsid w:val="001472B0"/>
    <w:rsid w:val="00150BCF"/>
    <w:rsid w:val="001533FC"/>
    <w:rsid w:val="0015782A"/>
    <w:rsid w:val="00160AEE"/>
    <w:rsid w:val="001622D5"/>
    <w:rsid w:val="00163D56"/>
    <w:rsid w:val="00165A56"/>
    <w:rsid w:val="00166739"/>
    <w:rsid w:val="00166A4E"/>
    <w:rsid w:val="00167CD5"/>
    <w:rsid w:val="00171801"/>
    <w:rsid w:val="00172B1E"/>
    <w:rsid w:val="0017305E"/>
    <w:rsid w:val="00177970"/>
    <w:rsid w:val="00177EBD"/>
    <w:rsid w:val="0018062E"/>
    <w:rsid w:val="00180A08"/>
    <w:rsid w:val="001829AB"/>
    <w:rsid w:val="00182C79"/>
    <w:rsid w:val="0018337C"/>
    <w:rsid w:val="00186CA3"/>
    <w:rsid w:val="001957FD"/>
    <w:rsid w:val="00195CAF"/>
    <w:rsid w:val="001A5426"/>
    <w:rsid w:val="001A63A4"/>
    <w:rsid w:val="001A7975"/>
    <w:rsid w:val="001A7C3F"/>
    <w:rsid w:val="001B18C4"/>
    <w:rsid w:val="001B38A9"/>
    <w:rsid w:val="001B3C94"/>
    <w:rsid w:val="001B60A2"/>
    <w:rsid w:val="001B7B8A"/>
    <w:rsid w:val="001C0517"/>
    <w:rsid w:val="001C0F47"/>
    <w:rsid w:val="001C103C"/>
    <w:rsid w:val="001C3730"/>
    <w:rsid w:val="001C5726"/>
    <w:rsid w:val="001C5D65"/>
    <w:rsid w:val="001C6E3E"/>
    <w:rsid w:val="001D08BE"/>
    <w:rsid w:val="001D3030"/>
    <w:rsid w:val="001D454F"/>
    <w:rsid w:val="001D6EAE"/>
    <w:rsid w:val="001D7D1D"/>
    <w:rsid w:val="001E2CF8"/>
    <w:rsid w:val="001E33B7"/>
    <w:rsid w:val="001E6C9C"/>
    <w:rsid w:val="001E7175"/>
    <w:rsid w:val="001E7210"/>
    <w:rsid w:val="001F015C"/>
    <w:rsid w:val="001F1B77"/>
    <w:rsid w:val="001F1E95"/>
    <w:rsid w:val="001F5F59"/>
    <w:rsid w:val="001F7E2E"/>
    <w:rsid w:val="00203A82"/>
    <w:rsid w:val="00206259"/>
    <w:rsid w:val="00206DE4"/>
    <w:rsid w:val="00210678"/>
    <w:rsid w:val="00211CE6"/>
    <w:rsid w:val="00211F78"/>
    <w:rsid w:val="002140EF"/>
    <w:rsid w:val="00215F69"/>
    <w:rsid w:val="0021652A"/>
    <w:rsid w:val="00217C8E"/>
    <w:rsid w:val="00217EB2"/>
    <w:rsid w:val="002203F6"/>
    <w:rsid w:val="0022271E"/>
    <w:rsid w:val="00222AC5"/>
    <w:rsid w:val="00222CE3"/>
    <w:rsid w:val="002248B7"/>
    <w:rsid w:val="00224DB7"/>
    <w:rsid w:val="00226117"/>
    <w:rsid w:val="00226CB0"/>
    <w:rsid w:val="002276BC"/>
    <w:rsid w:val="00227D9F"/>
    <w:rsid w:val="00232999"/>
    <w:rsid w:val="00232BE0"/>
    <w:rsid w:val="0024138A"/>
    <w:rsid w:val="00242A8F"/>
    <w:rsid w:val="002445EC"/>
    <w:rsid w:val="00246EFC"/>
    <w:rsid w:val="0025041D"/>
    <w:rsid w:val="00252BC9"/>
    <w:rsid w:val="00253C76"/>
    <w:rsid w:val="00260CE6"/>
    <w:rsid w:val="00261F5A"/>
    <w:rsid w:val="00262956"/>
    <w:rsid w:val="00263CC6"/>
    <w:rsid w:val="00264664"/>
    <w:rsid w:val="00267844"/>
    <w:rsid w:val="0027159D"/>
    <w:rsid w:val="00271747"/>
    <w:rsid w:val="00273523"/>
    <w:rsid w:val="00274EF5"/>
    <w:rsid w:val="002750DD"/>
    <w:rsid w:val="0027587F"/>
    <w:rsid w:val="00276999"/>
    <w:rsid w:val="00276B0F"/>
    <w:rsid w:val="00280D23"/>
    <w:rsid w:val="0028290F"/>
    <w:rsid w:val="00283C45"/>
    <w:rsid w:val="002846D6"/>
    <w:rsid w:val="00287CAB"/>
    <w:rsid w:val="002924E2"/>
    <w:rsid w:val="00293110"/>
    <w:rsid w:val="002934A8"/>
    <w:rsid w:val="002935E9"/>
    <w:rsid w:val="0029570B"/>
    <w:rsid w:val="002958FC"/>
    <w:rsid w:val="00297B3E"/>
    <w:rsid w:val="002A0D7B"/>
    <w:rsid w:val="002A307A"/>
    <w:rsid w:val="002A37E8"/>
    <w:rsid w:val="002A7F26"/>
    <w:rsid w:val="002B0E68"/>
    <w:rsid w:val="002B74BB"/>
    <w:rsid w:val="002C04F3"/>
    <w:rsid w:val="002C07BE"/>
    <w:rsid w:val="002C3A97"/>
    <w:rsid w:val="002C49F3"/>
    <w:rsid w:val="002C59CE"/>
    <w:rsid w:val="002C6A28"/>
    <w:rsid w:val="002C7FC5"/>
    <w:rsid w:val="002E2125"/>
    <w:rsid w:val="002E6675"/>
    <w:rsid w:val="002E7A6A"/>
    <w:rsid w:val="002F36B4"/>
    <w:rsid w:val="002F5205"/>
    <w:rsid w:val="002F58C9"/>
    <w:rsid w:val="002F6FBF"/>
    <w:rsid w:val="002F7EB7"/>
    <w:rsid w:val="00300EA7"/>
    <w:rsid w:val="003028FE"/>
    <w:rsid w:val="00305DB8"/>
    <w:rsid w:val="00306DB0"/>
    <w:rsid w:val="00307E99"/>
    <w:rsid w:val="003104A5"/>
    <w:rsid w:val="00313246"/>
    <w:rsid w:val="00315948"/>
    <w:rsid w:val="0031697A"/>
    <w:rsid w:val="00323413"/>
    <w:rsid w:val="00324AE7"/>
    <w:rsid w:val="00324EB8"/>
    <w:rsid w:val="00325605"/>
    <w:rsid w:val="00326E73"/>
    <w:rsid w:val="00326FBE"/>
    <w:rsid w:val="003271A0"/>
    <w:rsid w:val="00327C85"/>
    <w:rsid w:val="00327CB3"/>
    <w:rsid w:val="0033364F"/>
    <w:rsid w:val="00334706"/>
    <w:rsid w:val="00335F44"/>
    <w:rsid w:val="00337FDE"/>
    <w:rsid w:val="00340425"/>
    <w:rsid w:val="00343ADE"/>
    <w:rsid w:val="00344EA8"/>
    <w:rsid w:val="00345FC4"/>
    <w:rsid w:val="00347187"/>
    <w:rsid w:val="003478E6"/>
    <w:rsid w:val="00351924"/>
    <w:rsid w:val="00351C93"/>
    <w:rsid w:val="003520C4"/>
    <w:rsid w:val="00352A6A"/>
    <w:rsid w:val="003539DE"/>
    <w:rsid w:val="00353E87"/>
    <w:rsid w:val="00354FEC"/>
    <w:rsid w:val="00356EA5"/>
    <w:rsid w:val="00357F78"/>
    <w:rsid w:val="00360162"/>
    <w:rsid w:val="00360965"/>
    <w:rsid w:val="00361369"/>
    <w:rsid w:val="0036306A"/>
    <w:rsid w:val="0036353B"/>
    <w:rsid w:val="00363B1E"/>
    <w:rsid w:val="00364A6E"/>
    <w:rsid w:val="00366488"/>
    <w:rsid w:val="00371206"/>
    <w:rsid w:val="0037224F"/>
    <w:rsid w:val="0037336E"/>
    <w:rsid w:val="00374BAB"/>
    <w:rsid w:val="00376E4F"/>
    <w:rsid w:val="003803E9"/>
    <w:rsid w:val="00380AD9"/>
    <w:rsid w:val="00382CDD"/>
    <w:rsid w:val="0038357B"/>
    <w:rsid w:val="0038370C"/>
    <w:rsid w:val="00383DA1"/>
    <w:rsid w:val="00384F1E"/>
    <w:rsid w:val="0038598F"/>
    <w:rsid w:val="00385A3A"/>
    <w:rsid w:val="003900A1"/>
    <w:rsid w:val="00390310"/>
    <w:rsid w:val="00390382"/>
    <w:rsid w:val="00391F35"/>
    <w:rsid w:val="0039263E"/>
    <w:rsid w:val="003945E6"/>
    <w:rsid w:val="003A1AF8"/>
    <w:rsid w:val="003A3765"/>
    <w:rsid w:val="003A5019"/>
    <w:rsid w:val="003A74C9"/>
    <w:rsid w:val="003B1A95"/>
    <w:rsid w:val="003B2240"/>
    <w:rsid w:val="003B3F6C"/>
    <w:rsid w:val="003B602B"/>
    <w:rsid w:val="003B6C37"/>
    <w:rsid w:val="003C05CB"/>
    <w:rsid w:val="003C0852"/>
    <w:rsid w:val="003C3F02"/>
    <w:rsid w:val="003C4B31"/>
    <w:rsid w:val="003C7BFA"/>
    <w:rsid w:val="003D2D52"/>
    <w:rsid w:val="003D318F"/>
    <w:rsid w:val="003D45FC"/>
    <w:rsid w:val="003E07CC"/>
    <w:rsid w:val="003E2DA8"/>
    <w:rsid w:val="003E567D"/>
    <w:rsid w:val="003E5B8B"/>
    <w:rsid w:val="003F1461"/>
    <w:rsid w:val="003F1630"/>
    <w:rsid w:val="003F2F68"/>
    <w:rsid w:val="003F406D"/>
    <w:rsid w:val="003F5667"/>
    <w:rsid w:val="004022FB"/>
    <w:rsid w:val="004023FD"/>
    <w:rsid w:val="0040247F"/>
    <w:rsid w:val="00402853"/>
    <w:rsid w:val="00402B2F"/>
    <w:rsid w:val="00404EDD"/>
    <w:rsid w:val="00406542"/>
    <w:rsid w:val="00407EBB"/>
    <w:rsid w:val="0041107A"/>
    <w:rsid w:val="00411F08"/>
    <w:rsid w:val="00411FC8"/>
    <w:rsid w:val="00415D08"/>
    <w:rsid w:val="0041637A"/>
    <w:rsid w:val="00417578"/>
    <w:rsid w:val="004201C4"/>
    <w:rsid w:val="00420FFC"/>
    <w:rsid w:val="00421985"/>
    <w:rsid w:val="00424E35"/>
    <w:rsid w:val="00427BCE"/>
    <w:rsid w:val="0043036B"/>
    <w:rsid w:val="00431032"/>
    <w:rsid w:val="00431DDA"/>
    <w:rsid w:val="00433058"/>
    <w:rsid w:val="00436B0C"/>
    <w:rsid w:val="0044052B"/>
    <w:rsid w:val="00445B69"/>
    <w:rsid w:val="00446E87"/>
    <w:rsid w:val="00450305"/>
    <w:rsid w:val="004526AB"/>
    <w:rsid w:val="00455DD9"/>
    <w:rsid w:val="00464187"/>
    <w:rsid w:val="00464BD5"/>
    <w:rsid w:val="00465EBE"/>
    <w:rsid w:val="004667AC"/>
    <w:rsid w:val="004713E2"/>
    <w:rsid w:val="00471453"/>
    <w:rsid w:val="004719A9"/>
    <w:rsid w:val="004734C5"/>
    <w:rsid w:val="00474551"/>
    <w:rsid w:val="00474D61"/>
    <w:rsid w:val="00476EB4"/>
    <w:rsid w:val="00477720"/>
    <w:rsid w:val="00477B58"/>
    <w:rsid w:val="0048125A"/>
    <w:rsid w:val="0048177D"/>
    <w:rsid w:val="00481B1E"/>
    <w:rsid w:val="00482B83"/>
    <w:rsid w:val="004848CD"/>
    <w:rsid w:val="00487CFB"/>
    <w:rsid w:val="00491D1F"/>
    <w:rsid w:val="00492943"/>
    <w:rsid w:val="00495785"/>
    <w:rsid w:val="00497800"/>
    <w:rsid w:val="004A0D11"/>
    <w:rsid w:val="004A33B4"/>
    <w:rsid w:val="004A73E7"/>
    <w:rsid w:val="004B151B"/>
    <w:rsid w:val="004B21FF"/>
    <w:rsid w:val="004B4A80"/>
    <w:rsid w:val="004B5337"/>
    <w:rsid w:val="004B754D"/>
    <w:rsid w:val="004C1B46"/>
    <w:rsid w:val="004C4A12"/>
    <w:rsid w:val="004C6221"/>
    <w:rsid w:val="004C6EB1"/>
    <w:rsid w:val="004C7B58"/>
    <w:rsid w:val="004D127F"/>
    <w:rsid w:val="004D1415"/>
    <w:rsid w:val="004D2B4C"/>
    <w:rsid w:val="004D42FB"/>
    <w:rsid w:val="004E1C89"/>
    <w:rsid w:val="004E2443"/>
    <w:rsid w:val="004E474C"/>
    <w:rsid w:val="004E4D63"/>
    <w:rsid w:val="004E75CC"/>
    <w:rsid w:val="004F24D0"/>
    <w:rsid w:val="004F2C61"/>
    <w:rsid w:val="004F365E"/>
    <w:rsid w:val="004F4BC3"/>
    <w:rsid w:val="004F6635"/>
    <w:rsid w:val="004F78AF"/>
    <w:rsid w:val="0050238C"/>
    <w:rsid w:val="00502573"/>
    <w:rsid w:val="00510B46"/>
    <w:rsid w:val="005160F8"/>
    <w:rsid w:val="00516F8E"/>
    <w:rsid w:val="00517295"/>
    <w:rsid w:val="00520859"/>
    <w:rsid w:val="00521BDF"/>
    <w:rsid w:val="00521CF5"/>
    <w:rsid w:val="005244EA"/>
    <w:rsid w:val="00530077"/>
    <w:rsid w:val="005341AF"/>
    <w:rsid w:val="005369E6"/>
    <w:rsid w:val="0053703D"/>
    <w:rsid w:val="00537836"/>
    <w:rsid w:val="00540965"/>
    <w:rsid w:val="00541CEC"/>
    <w:rsid w:val="0054591B"/>
    <w:rsid w:val="00546ACF"/>
    <w:rsid w:val="005472D6"/>
    <w:rsid w:val="005510AD"/>
    <w:rsid w:val="0055366E"/>
    <w:rsid w:val="00554DB9"/>
    <w:rsid w:val="00554FFA"/>
    <w:rsid w:val="0055609A"/>
    <w:rsid w:val="00563932"/>
    <w:rsid w:val="00563B04"/>
    <w:rsid w:val="00563DD0"/>
    <w:rsid w:val="00565193"/>
    <w:rsid w:val="0056550A"/>
    <w:rsid w:val="005667D9"/>
    <w:rsid w:val="0057046D"/>
    <w:rsid w:val="00570AA7"/>
    <w:rsid w:val="0057235B"/>
    <w:rsid w:val="00576B23"/>
    <w:rsid w:val="00582049"/>
    <w:rsid w:val="00582369"/>
    <w:rsid w:val="00582F18"/>
    <w:rsid w:val="0058359A"/>
    <w:rsid w:val="00583D0C"/>
    <w:rsid w:val="005925BC"/>
    <w:rsid w:val="00594C4E"/>
    <w:rsid w:val="00595366"/>
    <w:rsid w:val="00596A24"/>
    <w:rsid w:val="00597980"/>
    <w:rsid w:val="005A0A96"/>
    <w:rsid w:val="005A0C25"/>
    <w:rsid w:val="005A2855"/>
    <w:rsid w:val="005A5303"/>
    <w:rsid w:val="005A6AAA"/>
    <w:rsid w:val="005A72F5"/>
    <w:rsid w:val="005B1723"/>
    <w:rsid w:val="005B18AB"/>
    <w:rsid w:val="005B4756"/>
    <w:rsid w:val="005B6A46"/>
    <w:rsid w:val="005C02AC"/>
    <w:rsid w:val="005C290A"/>
    <w:rsid w:val="005C3397"/>
    <w:rsid w:val="005C6348"/>
    <w:rsid w:val="005D086A"/>
    <w:rsid w:val="005D2B46"/>
    <w:rsid w:val="005D2CCD"/>
    <w:rsid w:val="005D7F4F"/>
    <w:rsid w:val="005E1AA5"/>
    <w:rsid w:val="005E3EFA"/>
    <w:rsid w:val="005E5215"/>
    <w:rsid w:val="005F0A32"/>
    <w:rsid w:val="005F1C72"/>
    <w:rsid w:val="005F241A"/>
    <w:rsid w:val="005F2AAE"/>
    <w:rsid w:val="005F306B"/>
    <w:rsid w:val="005F42EB"/>
    <w:rsid w:val="005F495B"/>
    <w:rsid w:val="005F5C2A"/>
    <w:rsid w:val="0060097E"/>
    <w:rsid w:val="00601550"/>
    <w:rsid w:val="00602E32"/>
    <w:rsid w:val="00603857"/>
    <w:rsid w:val="00603F44"/>
    <w:rsid w:val="00604571"/>
    <w:rsid w:val="00607A15"/>
    <w:rsid w:val="00610286"/>
    <w:rsid w:val="006107AB"/>
    <w:rsid w:val="006165F4"/>
    <w:rsid w:val="00620368"/>
    <w:rsid w:val="00620740"/>
    <w:rsid w:val="00623F80"/>
    <w:rsid w:val="00624D2C"/>
    <w:rsid w:val="006324D2"/>
    <w:rsid w:val="00632564"/>
    <w:rsid w:val="00634FF4"/>
    <w:rsid w:val="00636C0E"/>
    <w:rsid w:val="00637969"/>
    <w:rsid w:val="00640447"/>
    <w:rsid w:val="00642118"/>
    <w:rsid w:val="00644743"/>
    <w:rsid w:val="00650573"/>
    <w:rsid w:val="00650D9C"/>
    <w:rsid w:val="00652597"/>
    <w:rsid w:val="006576E3"/>
    <w:rsid w:val="0066001B"/>
    <w:rsid w:val="006610AE"/>
    <w:rsid w:val="0066137C"/>
    <w:rsid w:val="006629AB"/>
    <w:rsid w:val="0066466D"/>
    <w:rsid w:val="00667FD2"/>
    <w:rsid w:val="0067003C"/>
    <w:rsid w:val="0067028F"/>
    <w:rsid w:val="00670F9F"/>
    <w:rsid w:val="0067232B"/>
    <w:rsid w:val="00675D79"/>
    <w:rsid w:val="00676407"/>
    <w:rsid w:val="0068035A"/>
    <w:rsid w:val="006805E8"/>
    <w:rsid w:val="006809F4"/>
    <w:rsid w:val="00683D86"/>
    <w:rsid w:val="00685E3F"/>
    <w:rsid w:val="0068641C"/>
    <w:rsid w:val="00686AB4"/>
    <w:rsid w:val="00691418"/>
    <w:rsid w:val="006954D7"/>
    <w:rsid w:val="00696793"/>
    <w:rsid w:val="00697E5D"/>
    <w:rsid w:val="006A0D56"/>
    <w:rsid w:val="006A1753"/>
    <w:rsid w:val="006A28BA"/>
    <w:rsid w:val="006A3C34"/>
    <w:rsid w:val="006A42D3"/>
    <w:rsid w:val="006A4F16"/>
    <w:rsid w:val="006A6583"/>
    <w:rsid w:val="006A72A7"/>
    <w:rsid w:val="006B1CF1"/>
    <w:rsid w:val="006B6BA6"/>
    <w:rsid w:val="006C0D38"/>
    <w:rsid w:val="006C383C"/>
    <w:rsid w:val="006C73BB"/>
    <w:rsid w:val="006D243F"/>
    <w:rsid w:val="006D2BCE"/>
    <w:rsid w:val="006D3C1E"/>
    <w:rsid w:val="006D43A1"/>
    <w:rsid w:val="006D5CA1"/>
    <w:rsid w:val="006D748E"/>
    <w:rsid w:val="006E2247"/>
    <w:rsid w:val="006E26A0"/>
    <w:rsid w:val="006E4A83"/>
    <w:rsid w:val="006E54AD"/>
    <w:rsid w:val="006E74D6"/>
    <w:rsid w:val="006E77E2"/>
    <w:rsid w:val="006F2DA5"/>
    <w:rsid w:val="006F6D08"/>
    <w:rsid w:val="006F7540"/>
    <w:rsid w:val="00700199"/>
    <w:rsid w:val="00700F85"/>
    <w:rsid w:val="007013B5"/>
    <w:rsid w:val="00702C11"/>
    <w:rsid w:val="00702C70"/>
    <w:rsid w:val="007032F7"/>
    <w:rsid w:val="00703572"/>
    <w:rsid w:val="00707BE9"/>
    <w:rsid w:val="007133BC"/>
    <w:rsid w:val="007162C9"/>
    <w:rsid w:val="00716F7D"/>
    <w:rsid w:val="007220AF"/>
    <w:rsid w:val="00722BC7"/>
    <w:rsid w:val="0072727C"/>
    <w:rsid w:val="007346C0"/>
    <w:rsid w:val="007351C4"/>
    <w:rsid w:val="00736218"/>
    <w:rsid w:val="00741B01"/>
    <w:rsid w:val="0074330C"/>
    <w:rsid w:val="007458AC"/>
    <w:rsid w:val="00746B1F"/>
    <w:rsid w:val="00747137"/>
    <w:rsid w:val="007500F3"/>
    <w:rsid w:val="0075290B"/>
    <w:rsid w:val="00762022"/>
    <w:rsid w:val="00763096"/>
    <w:rsid w:val="00763E06"/>
    <w:rsid w:val="0076712A"/>
    <w:rsid w:val="00767CC4"/>
    <w:rsid w:val="00767D9A"/>
    <w:rsid w:val="00770CED"/>
    <w:rsid w:val="00772D4F"/>
    <w:rsid w:val="007755EC"/>
    <w:rsid w:val="00775AB4"/>
    <w:rsid w:val="007765FA"/>
    <w:rsid w:val="00776789"/>
    <w:rsid w:val="00777C79"/>
    <w:rsid w:val="00777F67"/>
    <w:rsid w:val="007805EB"/>
    <w:rsid w:val="00781E8E"/>
    <w:rsid w:val="007839DF"/>
    <w:rsid w:val="0078632D"/>
    <w:rsid w:val="00786B10"/>
    <w:rsid w:val="00787CA9"/>
    <w:rsid w:val="00790F09"/>
    <w:rsid w:val="00792D80"/>
    <w:rsid w:val="00794115"/>
    <w:rsid w:val="0079680C"/>
    <w:rsid w:val="007977CD"/>
    <w:rsid w:val="007A4997"/>
    <w:rsid w:val="007A67A9"/>
    <w:rsid w:val="007A7787"/>
    <w:rsid w:val="007B0835"/>
    <w:rsid w:val="007B09A2"/>
    <w:rsid w:val="007B0CAF"/>
    <w:rsid w:val="007B226D"/>
    <w:rsid w:val="007B426C"/>
    <w:rsid w:val="007C0AE6"/>
    <w:rsid w:val="007C1F9C"/>
    <w:rsid w:val="007C30E0"/>
    <w:rsid w:val="007C3D70"/>
    <w:rsid w:val="007C5600"/>
    <w:rsid w:val="007D129F"/>
    <w:rsid w:val="007E2DFC"/>
    <w:rsid w:val="007E4D73"/>
    <w:rsid w:val="007E4ECA"/>
    <w:rsid w:val="007E5DD5"/>
    <w:rsid w:val="007E767B"/>
    <w:rsid w:val="007F3014"/>
    <w:rsid w:val="007F4185"/>
    <w:rsid w:val="007F6C11"/>
    <w:rsid w:val="007F7B9A"/>
    <w:rsid w:val="00802279"/>
    <w:rsid w:val="008024CA"/>
    <w:rsid w:val="008048E9"/>
    <w:rsid w:val="008055A2"/>
    <w:rsid w:val="00805655"/>
    <w:rsid w:val="0080570B"/>
    <w:rsid w:val="00807CD5"/>
    <w:rsid w:val="00807F9F"/>
    <w:rsid w:val="00811CCA"/>
    <w:rsid w:val="00814BFF"/>
    <w:rsid w:val="008173AA"/>
    <w:rsid w:val="00820361"/>
    <w:rsid w:val="0082069D"/>
    <w:rsid w:val="008219B9"/>
    <w:rsid w:val="00826D8D"/>
    <w:rsid w:val="00826EB8"/>
    <w:rsid w:val="0083313C"/>
    <w:rsid w:val="00834F4E"/>
    <w:rsid w:val="00837091"/>
    <w:rsid w:val="00840E2E"/>
    <w:rsid w:val="00844227"/>
    <w:rsid w:val="00846179"/>
    <w:rsid w:val="008467FA"/>
    <w:rsid w:val="00847D4E"/>
    <w:rsid w:val="00847EE5"/>
    <w:rsid w:val="00847F9D"/>
    <w:rsid w:val="00852221"/>
    <w:rsid w:val="00852FD2"/>
    <w:rsid w:val="00853BEE"/>
    <w:rsid w:val="00856A3B"/>
    <w:rsid w:val="00860CA8"/>
    <w:rsid w:val="00861671"/>
    <w:rsid w:val="008677DE"/>
    <w:rsid w:val="00867A23"/>
    <w:rsid w:val="008704FD"/>
    <w:rsid w:val="00872B11"/>
    <w:rsid w:val="0087310D"/>
    <w:rsid w:val="00874583"/>
    <w:rsid w:val="00874A79"/>
    <w:rsid w:val="00877D7E"/>
    <w:rsid w:val="00877EC6"/>
    <w:rsid w:val="0088167C"/>
    <w:rsid w:val="008828C3"/>
    <w:rsid w:val="00882989"/>
    <w:rsid w:val="008848B5"/>
    <w:rsid w:val="00885509"/>
    <w:rsid w:val="00886B52"/>
    <w:rsid w:val="00886B88"/>
    <w:rsid w:val="008879D1"/>
    <w:rsid w:val="00887E15"/>
    <w:rsid w:val="00890270"/>
    <w:rsid w:val="00890AED"/>
    <w:rsid w:val="00893601"/>
    <w:rsid w:val="0089514B"/>
    <w:rsid w:val="00896AD1"/>
    <w:rsid w:val="00897F47"/>
    <w:rsid w:val="008A0406"/>
    <w:rsid w:val="008A089F"/>
    <w:rsid w:val="008A6174"/>
    <w:rsid w:val="008A6992"/>
    <w:rsid w:val="008A6DF3"/>
    <w:rsid w:val="008A7CE7"/>
    <w:rsid w:val="008B3F1B"/>
    <w:rsid w:val="008B74B3"/>
    <w:rsid w:val="008C2369"/>
    <w:rsid w:val="008C4069"/>
    <w:rsid w:val="008C41EF"/>
    <w:rsid w:val="008C7832"/>
    <w:rsid w:val="008D10A0"/>
    <w:rsid w:val="008D1E9F"/>
    <w:rsid w:val="008D372F"/>
    <w:rsid w:val="008D686E"/>
    <w:rsid w:val="008E153F"/>
    <w:rsid w:val="008E463C"/>
    <w:rsid w:val="008E4F1C"/>
    <w:rsid w:val="008E5F5F"/>
    <w:rsid w:val="008E662B"/>
    <w:rsid w:val="008E7E5B"/>
    <w:rsid w:val="008F771F"/>
    <w:rsid w:val="008F774D"/>
    <w:rsid w:val="0090001F"/>
    <w:rsid w:val="009010DD"/>
    <w:rsid w:val="00901AE9"/>
    <w:rsid w:val="00903469"/>
    <w:rsid w:val="00904390"/>
    <w:rsid w:val="00904F46"/>
    <w:rsid w:val="00905E5E"/>
    <w:rsid w:val="00907748"/>
    <w:rsid w:val="00911B63"/>
    <w:rsid w:val="00912568"/>
    <w:rsid w:val="0091375E"/>
    <w:rsid w:val="0091448A"/>
    <w:rsid w:val="00914A4A"/>
    <w:rsid w:val="00914E52"/>
    <w:rsid w:val="009171C8"/>
    <w:rsid w:val="00924B84"/>
    <w:rsid w:val="009258D6"/>
    <w:rsid w:val="00930F8D"/>
    <w:rsid w:val="00931113"/>
    <w:rsid w:val="00934F6F"/>
    <w:rsid w:val="00936709"/>
    <w:rsid w:val="00936AFE"/>
    <w:rsid w:val="00937AB6"/>
    <w:rsid w:val="00940A30"/>
    <w:rsid w:val="00940B3C"/>
    <w:rsid w:val="009448E4"/>
    <w:rsid w:val="00945E37"/>
    <w:rsid w:val="00947909"/>
    <w:rsid w:val="00947EBD"/>
    <w:rsid w:val="0095078A"/>
    <w:rsid w:val="00953E71"/>
    <w:rsid w:val="00955A52"/>
    <w:rsid w:val="009611DF"/>
    <w:rsid w:val="009617E0"/>
    <w:rsid w:val="00962749"/>
    <w:rsid w:val="0096296F"/>
    <w:rsid w:val="00963137"/>
    <w:rsid w:val="00964578"/>
    <w:rsid w:val="00966B1D"/>
    <w:rsid w:val="00967DED"/>
    <w:rsid w:val="0097137C"/>
    <w:rsid w:val="0097281F"/>
    <w:rsid w:val="00973134"/>
    <w:rsid w:val="00974230"/>
    <w:rsid w:val="009743A1"/>
    <w:rsid w:val="00974932"/>
    <w:rsid w:val="00974D72"/>
    <w:rsid w:val="00976567"/>
    <w:rsid w:val="00977884"/>
    <w:rsid w:val="0098194A"/>
    <w:rsid w:val="009871E7"/>
    <w:rsid w:val="00987603"/>
    <w:rsid w:val="00987FDA"/>
    <w:rsid w:val="009934FF"/>
    <w:rsid w:val="009941ED"/>
    <w:rsid w:val="0099435F"/>
    <w:rsid w:val="00997AE8"/>
    <w:rsid w:val="009A36C9"/>
    <w:rsid w:val="009A37CE"/>
    <w:rsid w:val="009A3B3F"/>
    <w:rsid w:val="009A4042"/>
    <w:rsid w:val="009B133E"/>
    <w:rsid w:val="009B1FF0"/>
    <w:rsid w:val="009B4514"/>
    <w:rsid w:val="009B497A"/>
    <w:rsid w:val="009B5070"/>
    <w:rsid w:val="009B5BA0"/>
    <w:rsid w:val="009B5BCE"/>
    <w:rsid w:val="009C0139"/>
    <w:rsid w:val="009C1768"/>
    <w:rsid w:val="009C2753"/>
    <w:rsid w:val="009C39AB"/>
    <w:rsid w:val="009C560E"/>
    <w:rsid w:val="009C7D49"/>
    <w:rsid w:val="009D03D5"/>
    <w:rsid w:val="009D2AA1"/>
    <w:rsid w:val="009D5F43"/>
    <w:rsid w:val="009D6E98"/>
    <w:rsid w:val="009E011E"/>
    <w:rsid w:val="009E15F7"/>
    <w:rsid w:val="009E1C3B"/>
    <w:rsid w:val="009E3C5E"/>
    <w:rsid w:val="009F5171"/>
    <w:rsid w:val="00A02126"/>
    <w:rsid w:val="00A024B4"/>
    <w:rsid w:val="00A02B47"/>
    <w:rsid w:val="00A03172"/>
    <w:rsid w:val="00A04A9F"/>
    <w:rsid w:val="00A0648B"/>
    <w:rsid w:val="00A1584F"/>
    <w:rsid w:val="00A16E7C"/>
    <w:rsid w:val="00A22753"/>
    <w:rsid w:val="00A24BC1"/>
    <w:rsid w:val="00A27619"/>
    <w:rsid w:val="00A27693"/>
    <w:rsid w:val="00A30A8F"/>
    <w:rsid w:val="00A30E99"/>
    <w:rsid w:val="00A36567"/>
    <w:rsid w:val="00A40966"/>
    <w:rsid w:val="00A40AC6"/>
    <w:rsid w:val="00A45AFE"/>
    <w:rsid w:val="00A463F0"/>
    <w:rsid w:val="00A46AB9"/>
    <w:rsid w:val="00A47C4A"/>
    <w:rsid w:val="00A50803"/>
    <w:rsid w:val="00A51696"/>
    <w:rsid w:val="00A51DFB"/>
    <w:rsid w:val="00A51EB1"/>
    <w:rsid w:val="00A53397"/>
    <w:rsid w:val="00A54259"/>
    <w:rsid w:val="00A54AEC"/>
    <w:rsid w:val="00A552A1"/>
    <w:rsid w:val="00A5562E"/>
    <w:rsid w:val="00A56597"/>
    <w:rsid w:val="00A56FCC"/>
    <w:rsid w:val="00A57152"/>
    <w:rsid w:val="00A60AD0"/>
    <w:rsid w:val="00A6140C"/>
    <w:rsid w:val="00A63B2C"/>
    <w:rsid w:val="00A6784B"/>
    <w:rsid w:val="00A700BC"/>
    <w:rsid w:val="00A72B2A"/>
    <w:rsid w:val="00A74A8B"/>
    <w:rsid w:val="00A779AF"/>
    <w:rsid w:val="00A815FB"/>
    <w:rsid w:val="00A82BA9"/>
    <w:rsid w:val="00A8404C"/>
    <w:rsid w:val="00A84224"/>
    <w:rsid w:val="00A8690F"/>
    <w:rsid w:val="00A87C2F"/>
    <w:rsid w:val="00A91E72"/>
    <w:rsid w:val="00A92035"/>
    <w:rsid w:val="00A920ED"/>
    <w:rsid w:val="00A92B61"/>
    <w:rsid w:val="00A92BD3"/>
    <w:rsid w:val="00A92D53"/>
    <w:rsid w:val="00A92EFA"/>
    <w:rsid w:val="00A94FF4"/>
    <w:rsid w:val="00A960E9"/>
    <w:rsid w:val="00A96F7B"/>
    <w:rsid w:val="00A97BD8"/>
    <w:rsid w:val="00AA4CBF"/>
    <w:rsid w:val="00AA5C6D"/>
    <w:rsid w:val="00AA7B6F"/>
    <w:rsid w:val="00AB1A3C"/>
    <w:rsid w:val="00AB57E0"/>
    <w:rsid w:val="00AB66DD"/>
    <w:rsid w:val="00AB6D97"/>
    <w:rsid w:val="00AD3EC8"/>
    <w:rsid w:val="00AD4790"/>
    <w:rsid w:val="00AD7183"/>
    <w:rsid w:val="00AE53DB"/>
    <w:rsid w:val="00AE5427"/>
    <w:rsid w:val="00AE75BA"/>
    <w:rsid w:val="00AF26DE"/>
    <w:rsid w:val="00AF3122"/>
    <w:rsid w:val="00AF335C"/>
    <w:rsid w:val="00AF3479"/>
    <w:rsid w:val="00AF3819"/>
    <w:rsid w:val="00AF5CEF"/>
    <w:rsid w:val="00AF6D65"/>
    <w:rsid w:val="00AF7913"/>
    <w:rsid w:val="00B010C1"/>
    <w:rsid w:val="00B02095"/>
    <w:rsid w:val="00B02AE1"/>
    <w:rsid w:val="00B03D60"/>
    <w:rsid w:val="00B05925"/>
    <w:rsid w:val="00B06784"/>
    <w:rsid w:val="00B06D00"/>
    <w:rsid w:val="00B07161"/>
    <w:rsid w:val="00B111C6"/>
    <w:rsid w:val="00B16C69"/>
    <w:rsid w:val="00B16E65"/>
    <w:rsid w:val="00B20DEF"/>
    <w:rsid w:val="00B224B9"/>
    <w:rsid w:val="00B246B6"/>
    <w:rsid w:val="00B2613B"/>
    <w:rsid w:val="00B30815"/>
    <w:rsid w:val="00B31BC0"/>
    <w:rsid w:val="00B344EF"/>
    <w:rsid w:val="00B3562B"/>
    <w:rsid w:val="00B35D00"/>
    <w:rsid w:val="00B366DC"/>
    <w:rsid w:val="00B412C7"/>
    <w:rsid w:val="00B422BF"/>
    <w:rsid w:val="00B43EB3"/>
    <w:rsid w:val="00B463EB"/>
    <w:rsid w:val="00B47ACC"/>
    <w:rsid w:val="00B47F2E"/>
    <w:rsid w:val="00B5021C"/>
    <w:rsid w:val="00B51FCE"/>
    <w:rsid w:val="00B52A34"/>
    <w:rsid w:val="00B52B02"/>
    <w:rsid w:val="00B54B9A"/>
    <w:rsid w:val="00B57F8A"/>
    <w:rsid w:val="00B60268"/>
    <w:rsid w:val="00B616CC"/>
    <w:rsid w:val="00B62897"/>
    <w:rsid w:val="00B6517E"/>
    <w:rsid w:val="00B662EB"/>
    <w:rsid w:val="00B66529"/>
    <w:rsid w:val="00B66E51"/>
    <w:rsid w:val="00B7312F"/>
    <w:rsid w:val="00B7447C"/>
    <w:rsid w:val="00B746A8"/>
    <w:rsid w:val="00B76DA5"/>
    <w:rsid w:val="00B81961"/>
    <w:rsid w:val="00B821C0"/>
    <w:rsid w:val="00B821D6"/>
    <w:rsid w:val="00B868E9"/>
    <w:rsid w:val="00B87426"/>
    <w:rsid w:val="00B92ED1"/>
    <w:rsid w:val="00B945DD"/>
    <w:rsid w:val="00B952C1"/>
    <w:rsid w:val="00B976C7"/>
    <w:rsid w:val="00BA030A"/>
    <w:rsid w:val="00BA7AA4"/>
    <w:rsid w:val="00BB0B2B"/>
    <w:rsid w:val="00BB0B7F"/>
    <w:rsid w:val="00BB0F5D"/>
    <w:rsid w:val="00BB1BDA"/>
    <w:rsid w:val="00BB2166"/>
    <w:rsid w:val="00BB30CC"/>
    <w:rsid w:val="00BB38C9"/>
    <w:rsid w:val="00BB3BE8"/>
    <w:rsid w:val="00BB48C9"/>
    <w:rsid w:val="00BC1857"/>
    <w:rsid w:val="00BC37C8"/>
    <w:rsid w:val="00BC3953"/>
    <w:rsid w:val="00BC468A"/>
    <w:rsid w:val="00BC56AF"/>
    <w:rsid w:val="00BC5A8F"/>
    <w:rsid w:val="00BC6C1A"/>
    <w:rsid w:val="00BC727E"/>
    <w:rsid w:val="00BD034E"/>
    <w:rsid w:val="00BD1E0A"/>
    <w:rsid w:val="00BD2BF4"/>
    <w:rsid w:val="00BD4153"/>
    <w:rsid w:val="00BD4EB7"/>
    <w:rsid w:val="00BE0A04"/>
    <w:rsid w:val="00BE141C"/>
    <w:rsid w:val="00BE1F49"/>
    <w:rsid w:val="00BE244C"/>
    <w:rsid w:val="00BE7011"/>
    <w:rsid w:val="00BE74BE"/>
    <w:rsid w:val="00BE7F56"/>
    <w:rsid w:val="00BF0806"/>
    <w:rsid w:val="00BF1993"/>
    <w:rsid w:val="00BF3969"/>
    <w:rsid w:val="00BF54D7"/>
    <w:rsid w:val="00BF5946"/>
    <w:rsid w:val="00BF65DA"/>
    <w:rsid w:val="00C005F4"/>
    <w:rsid w:val="00C0257F"/>
    <w:rsid w:val="00C07821"/>
    <w:rsid w:val="00C10D85"/>
    <w:rsid w:val="00C13F6A"/>
    <w:rsid w:val="00C15821"/>
    <w:rsid w:val="00C15ED0"/>
    <w:rsid w:val="00C1778F"/>
    <w:rsid w:val="00C21B9C"/>
    <w:rsid w:val="00C235CD"/>
    <w:rsid w:val="00C26120"/>
    <w:rsid w:val="00C276C7"/>
    <w:rsid w:val="00C3257B"/>
    <w:rsid w:val="00C33273"/>
    <w:rsid w:val="00C35DF2"/>
    <w:rsid w:val="00C3627F"/>
    <w:rsid w:val="00C37433"/>
    <w:rsid w:val="00C40A14"/>
    <w:rsid w:val="00C43DBF"/>
    <w:rsid w:val="00C44D72"/>
    <w:rsid w:val="00C45E17"/>
    <w:rsid w:val="00C46EF8"/>
    <w:rsid w:val="00C47125"/>
    <w:rsid w:val="00C53915"/>
    <w:rsid w:val="00C53B09"/>
    <w:rsid w:val="00C55D73"/>
    <w:rsid w:val="00C5715D"/>
    <w:rsid w:val="00C6529E"/>
    <w:rsid w:val="00C66830"/>
    <w:rsid w:val="00C72594"/>
    <w:rsid w:val="00C7306D"/>
    <w:rsid w:val="00C7335B"/>
    <w:rsid w:val="00C74704"/>
    <w:rsid w:val="00C819C0"/>
    <w:rsid w:val="00C87026"/>
    <w:rsid w:val="00C87354"/>
    <w:rsid w:val="00C9049D"/>
    <w:rsid w:val="00C90C47"/>
    <w:rsid w:val="00C929B8"/>
    <w:rsid w:val="00C93048"/>
    <w:rsid w:val="00C9436B"/>
    <w:rsid w:val="00C956DF"/>
    <w:rsid w:val="00C9592A"/>
    <w:rsid w:val="00C95E0C"/>
    <w:rsid w:val="00C97240"/>
    <w:rsid w:val="00CA28F7"/>
    <w:rsid w:val="00CA2B79"/>
    <w:rsid w:val="00CA4B65"/>
    <w:rsid w:val="00CA5C05"/>
    <w:rsid w:val="00CA5D77"/>
    <w:rsid w:val="00CA609A"/>
    <w:rsid w:val="00CA716A"/>
    <w:rsid w:val="00CB05E4"/>
    <w:rsid w:val="00CB1A5B"/>
    <w:rsid w:val="00CB222C"/>
    <w:rsid w:val="00CB267F"/>
    <w:rsid w:val="00CB390E"/>
    <w:rsid w:val="00CB4BF3"/>
    <w:rsid w:val="00CC06F0"/>
    <w:rsid w:val="00CC07E6"/>
    <w:rsid w:val="00CC2AAA"/>
    <w:rsid w:val="00CD107E"/>
    <w:rsid w:val="00CD2476"/>
    <w:rsid w:val="00CD7920"/>
    <w:rsid w:val="00CE0BC5"/>
    <w:rsid w:val="00CE4D19"/>
    <w:rsid w:val="00CE560F"/>
    <w:rsid w:val="00CF02CC"/>
    <w:rsid w:val="00CF18F1"/>
    <w:rsid w:val="00CF3765"/>
    <w:rsid w:val="00CF55CA"/>
    <w:rsid w:val="00CF7F63"/>
    <w:rsid w:val="00D018FD"/>
    <w:rsid w:val="00D03122"/>
    <w:rsid w:val="00D11889"/>
    <w:rsid w:val="00D16334"/>
    <w:rsid w:val="00D16A39"/>
    <w:rsid w:val="00D2092E"/>
    <w:rsid w:val="00D23D5D"/>
    <w:rsid w:val="00D241AB"/>
    <w:rsid w:val="00D24B60"/>
    <w:rsid w:val="00D30623"/>
    <w:rsid w:val="00D328DF"/>
    <w:rsid w:val="00D33356"/>
    <w:rsid w:val="00D35E9E"/>
    <w:rsid w:val="00D36FB7"/>
    <w:rsid w:val="00D4230E"/>
    <w:rsid w:val="00D42B09"/>
    <w:rsid w:val="00D4349E"/>
    <w:rsid w:val="00D44B8E"/>
    <w:rsid w:val="00D46F64"/>
    <w:rsid w:val="00D52E2E"/>
    <w:rsid w:val="00D538B2"/>
    <w:rsid w:val="00D55A49"/>
    <w:rsid w:val="00D60520"/>
    <w:rsid w:val="00D63F16"/>
    <w:rsid w:val="00D642AB"/>
    <w:rsid w:val="00D64591"/>
    <w:rsid w:val="00D64853"/>
    <w:rsid w:val="00D678ED"/>
    <w:rsid w:val="00D8462F"/>
    <w:rsid w:val="00D86446"/>
    <w:rsid w:val="00D86783"/>
    <w:rsid w:val="00D87251"/>
    <w:rsid w:val="00D92024"/>
    <w:rsid w:val="00D93D11"/>
    <w:rsid w:val="00DA5071"/>
    <w:rsid w:val="00DA5E5E"/>
    <w:rsid w:val="00DA7959"/>
    <w:rsid w:val="00DB2544"/>
    <w:rsid w:val="00DB278C"/>
    <w:rsid w:val="00DB33DA"/>
    <w:rsid w:val="00DC2FA9"/>
    <w:rsid w:val="00DC3198"/>
    <w:rsid w:val="00DC3CC5"/>
    <w:rsid w:val="00DC6B73"/>
    <w:rsid w:val="00DD047F"/>
    <w:rsid w:val="00DD1C8A"/>
    <w:rsid w:val="00DD399E"/>
    <w:rsid w:val="00DD5E41"/>
    <w:rsid w:val="00DD7555"/>
    <w:rsid w:val="00DD7AAB"/>
    <w:rsid w:val="00DE0C6B"/>
    <w:rsid w:val="00DE3D61"/>
    <w:rsid w:val="00DE58D1"/>
    <w:rsid w:val="00DE68D4"/>
    <w:rsid w:val="00DE6A72"/>
    <w:rsid w:val="00DF06D7"/>
    <w:rsid w:val="00DF170C"/>
    <w:rsid w:val="00DF1C64"/>
    <w:rsid w:val="00DF22BF"/>
    <w:rsid w:val="00DF317A"/>
    <w:rsid w:val="00DF44F3"/>
    <w:rsid w:val="00DF4A02"/>
    <w:rsid w:val="00DF5836"/>
    <w:rsid w:val="00DF5930"/>
    <w:rsid w:val="00E05F0E"/>
    <w:rsid w:val="00E061D7"/>
    <w:rsid w:val="00E06603"/>
    <w:rsid w:val="00E06663"/>
    <w:rsid w:val="00E06E54"/>
    <w:rsid w:val="00E120D0"/>
    <w:rsid w:val="00E122FA"/>
    <w:rsid w:val="00E1295D"/>
    <w:rsid w:val="00E129CF"/>
    <w:rsid w:val="00E14510"/>
    <w:rsid w:val="00E15BBA"/>
    <w:rsid w:val="00E1613B"/>
    <w:rsid w:val="00E20531"/>
    <w:rsid w:val="00E20A8B"/>
    <w:rsid w:val="00E211B5"/>
    <w:rsid w:val="00E23363"/>
    <w:rsid w:val="00E319D5"/>
    <w:rsid w:val="00E34628"/>
    <w:rsid w:val="00E36D37"/>
    <w:rsid w:val="00E430A3"/>
    <w:rsid w:val="00E44190"/>
    <w:rsid w:val="00E442E1"/>
    <w:rsid w:val="00E50AA9"/>
    <w:rsid w:val="00E536F7"/>
    <w:rsid w:val="00E557E0"/>
    <w:rsid w:val="00E568E9"/>
    <w:rsid w:val="00E60949"/>
    <w:rsid w:val="00E64027"/>
    <w:rsid w:val="00E6485C"/>
    <w:rsid w:val="00E64D7D"/>
    <w:rsid w:val="00E654DB"/>
    <w:rsid w:val="00E67BFE"/>
    <w:rsid w:val="00E71289"/>
    <w:rsid w:val="00E73D3D"/>
    <w:rsid w:val="00E80C3F"/>
    <w:rsid w:val="00E8236E"/>
    <w:rsid w:val="00E8514D"/>
    <w:rsid w:val="00E866F7"/>
    <w:rsid w:val="00E86A7A"/>
    <w:rsid w:val="00E91926"/>
    <w:rsid w:val="00E9342C"/>
    <w:rsid w:val="00E93A40"/>
    <w:rsid w:val="00E94420"/>
    <w:rsid w:val="00E96108"/>
    <w:rsid w:val="00E9751D"/>
    <w:rsid w:val="00EA089A"/>
    <w:rsid w:val="00EA0DA6"/>
    <w:rsid w:val="00EA5B3C"/>
    <w:rsid w:val="00EA76D9"/>
    <w:rsid w:val="00EB0D27"/>
    <w:rsid w:val="00EB2415"/>
    <w:rsid w:val="00EB2C99"/>
    <w:rsid w:val="00EB462B"/>
    <w:rsid w:val="00EB560E"/>
    <w:rsid w:val="00EB6AA3"/>
    <w:rsid w:val="00EC2042"/>
    <w:rsid w:val="00EC2CBB"/>
    <w:rsid w:val="00EC2FC4"/>
    <w:rsid w:val="00ED2188"/>
    <w:rsid w:val="00ED47CC"/>
    <w:rsid w:val="00ED7FC2"/>
    <w:rsid w:val="00EE0B5E"/>
    <w:rsid w:val="00EE17CB"/>
    <w:rsid w:val="00EE2EEC"/>
    <w:rsid w:val="00EE30F9"/>
    <w:rsid w:val="00EE3108"/>
    <w:rsid w:val="00EE515C"/>
    <w:rsid w:val="00EE5C0A"/>
    <w:rsid w:val="00EE6480"/>
    <w:rsid w:val="00EE69EA"/>
    <w:rsid w:val="00EF10B6"/>
    <w:rsid w:val="00EF3C37"/>
    <w:rsid w:val="00F0035C"/>
    <w:rsid w:val="00F0082B"/>
    <w:rsid w:val="00F01AFF"/>
    <w:rsid w:val="00F04BB3"/>
    <w:rsid w:val="00F06564"/>
    <w:rsid w:val="00F06D58"/>
    <w:rsid w:val="00F14832"/>
    <w:rsid w:val="00F16D45"/>
    <w:rsid w:val="00F16D4F"/>
    <w:rsid w:val="00F17A91"/>
    <w:rsid w:val="00F24579"/>
    <w:rsid w:val="00F24CB0"/>
    <w:rsid w:val="00F3037E"/>
    <w:rsid w:val="00F3070A"/>
    <w:rsid w:val="00F308ED"/>
    <w:rsid w:val="00F32162"/>
    <w:rsid w:val="00F323BB"/>
    <w:rsid w:val="00F32EA5"/>
    <w:rsid w:val="00F35750"/>
    <w:rsid w:val="00F35A77"/>
    <w:rsid w:val="00F36D36"/>
    <w:rsid w:val="00F41C8C"/>
    <w:rsid w:val="00F42928"/>
    <w:rsid w:val="00F46A89"/>
    <w:rsid w:val="00F47A18"/>
    <w:rsid w:val="00F5196D"/>
    <w:rsid w:val="00F54FA6"/>
    <w:rsid w:val="00F552D8"/>
    <w:rsid w:val="00F61A71"/>
    <w:rsid w:val="00F61E90"/>
    <w:rsid w:val="00F62E81"/>
    <w:rsid w:val="00F73C82"/>
    <w:rsid w:val="00F8071B"/>
    <w:rsid w:val="00F80DD8"/>
    <w:rsid w:val="00F80EEC"/>
    <w:rsid w:val="00F81FBE"/>
    <w:rsid w:val="00F8393C"/>
    <w:rsid w:val="00F85775"/>
    <w:rsid w:val="00F85A39"/>
    <w:rsid w:val="00F92F24"/>
    <w:rsid w:val="00F933A9"/>
    <w:rsid w:val="00F9470F"/>
    <w:rsid w:val="00F96369"/>
    <w:rsid w:val="00F969D6"/>
    <w:rsid w:val="00F96E21"/>
    <w:rsid w:val="00F976F2"/>
    <w:rsid w:val="00F978D0"/>
    <w:rsid w:val="00FA3808"/>
    <w:rsid w:val="00FA6263"/>
    <w:rsid w:val="00FA6AB3"/>
    <w:rsid w:val="00FB1696"/>
    <w:rsid w:val="00FB3DB3"/>
    <w:rsid w:val="00FB4A7D"/>
    <w:rsid w:val="00FB5476"/>
    <w:rsid w:val="00FB64B9"/>
    <w:rsid w:val="00FC2FA4"/>
    <w:rsid w:val="00FC3157"/>
    <w:rsid w:val="00FC6ADC"/>
    <w:rsid w:val="00FD33CB"/>
    <w:rsid w:val="00FD56C1"/>
    <w:rsid w:val="00FD5982"/>
    <w:rsid w:val="00FD5B51"/>
    <w:rsid w:val="00FD63DF"/>
    <w:rsid w:val="00FE078C"/>
    <w:rsid w:val="00FE3AD0"/>
    <w:rsid w:val="00FE5D38"/>
    <w:rsid w:val="00FE68B8"/>
    <w:rsid w:val="00FF42C8"/>
    <w:rsid w:val="00FF7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47B78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 Bold" w:eastAsiaTheme="minorEastAsia" w:hAnsi="Arial Bold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40247F"/>
    <w:pPr>
      <w:spacing w:after="200"/>
      <w:jc w:val="both"/>
    </w:pPr>
    <w:rPr>
      <w:rFonts w:ascii="Arial" w:hAnsi="Arial"/>
      <w:szCs w:val="18"/>
      <w:lang w:val="en-GB"/>
    </w:rPr>
  </w:style>
  <w:style w:type="paragraph" w:styleId="1">
    <w:name w:val="heading 1"/>
    <w:aliases w:val="H1,h1,Heading,2,h11,Attribute Heading 1,Heading A,Heading A1,1,Header 1,(Alt+1),(Alt+1)1,(Alt+1)2,(Alt+1)3,(Alt+1)4,(Alt+1)5,(Alt+1)6,(Alt+1)7,(Alt+1)8,(Alt+1)9,(Alt+1)10,(Alt+1)11,(Alt+1)21,(Alt+1)31,(Alt+1)41,(Alt+1)51,(Alt+1)61,(Alt+1)71"/>
    <w:basedOn w:val="a0"/>
    <w:next w:val="a0"/>
    <w:link w:val="10"/>
    <w:qFormat/>
    <w:rsid w:val="0078632D"/>
    <w:pPr>
      <w:keepNext/>
      <w:keepLines/>
      <w:numPr>
        <w:numId w:val="5"/>
      </w:numPr>
      <w:spacing w:after="280"/>
      <w:ind w:left="431" w:hanging="431"/>
      <w:outlineLvl w:val="0"/>
    </w:pPr>
    <w:rPr>
      <w:rFonts w:eastAsia="Times New Roman"/>
      <w:b/>
      <w:sz w:val="28"/>
      <w:szCs w:val="32"/>
    </w:rPr>
  </w:style>
  <w:style w:type="paragraph" w:styleId="2">
    <w:name w:val="heading 2"/>
    <w:aliases w:val="H2,h2,Chapter Title,h21,Attribute Heading 2,(Alt+2),(Alt+2)1,(Alt+2)2,Subhead A,H21,H22,H23,H211,H221,2 headline,h,headline,h2 main heading,L2,Level 2,Level Heading 2,Header 2,l2,Level 2 Head,heading 2,hello,style2,Attribute Heading 4"/>
    <w:basedOn w:val="a0"/>
    <w:next w:val="a0"/>
    <w:link w:val="20"/>
    <w:unhideWhenUsed/>
    <w:qFormat/>
    <w:rsid w:val="00382CDD"/>
    <w:pPr>
      <w:keepNext/>
      <w:numPr>
        <w:ilvl w:val="1"/>
        <w:numId w:val="5"/>
      </w:numPr>
      <w:autoSpaceDE w:val="0"/>
      <w:autoSpaceDN w:val="0"/>
      <w:adjustRightInd w:val="0"/>
      <w:spacing w:before="240" w:after="240"/>
      <w:ind w:left="578" w:hanging="578"/>
      <w:outlineLvl w:val="1"/>
    </w:pPr>
    <w:rPr>
      <w:rFonts w:eastAsia="Times New Roman" w:cs="Arial"/>
      <w:b/>
      <w:bCs/>
      <w:iCs/>
      <w:sz w:val="24"/>
      <w:szCs w:val="28"/>
    </w:rPr>
  </w:style>
  <w:style w:type="paragraph" w:styleId="3">
    <w:name w:val="heading 3"/>
    <w:aliases w:val="h3,h3 sub heading,H3,Head 3,3m,Heading C,(Alt+3),Table Attribute Heading,heading 3,13,Level-3 heading,heading3,3,H31,H32,H33,H311,Subhead B,H34,H312,H321,H331,H3111,H35,H313,H322,H332,H3112,H36,H314,H323,H333,H3113,H37,H315,H324,H334,H3114,H38"/>
    <w:basedOn w:val="a0"/>
    <w:next w:val="a0"/>
    <w:link w:val="30"/>
    <w:unhideWhenUsed/>
    <w:qFormat/>
    <w:rsid w:val="00554DB9"/>
    <w:pPr>
      <w:keepNext/>
      <w:numPr>
        <w:ilvl w:val="2"/>
        <w:numId w:val="5"/>
      </w:numPr>
      <w:tabs>
        <w:tab w:val="left" w:pos="1418"/>
      </w:tabs>
      <w:outlineLvl w:val="2"/>
    </w:pPr>
    <w:rPr>
      <w:rFonts w:eastAsia="Times New Roman"/>
      <w:b/>
      <w:bCs/>
      <w:sz w:val="22"/>
      <w:szCs w:val="26"/>
    </w:rPr>
  </w:style>
  <w:style w:type="paragraph" w:styleId="4">
    <w:name w:val="heading 4"/>
    <w:aliases w:val="H4,(Alt+4),H41,(Alt+4)1,H42,(Alt+4)2,H43,(Alt+4)3,H44,(Alt+4)4,H45,(Alt+4)5,H411,(Alt+4)11,H421,(Alt+4)21,H431,(Alt+4)31,H46,(Alt+4)6,H412,(Alt+4)12,H422,(Alt+4)22,H432,(Alt+4)32,H47,(Alt+4)7,H48,(Alt+4)8,H49,(Alt+4)9,H410,(Alt+4)10,H413"/>
    <w:basedOn w:val="a0"/>
    <w:next w:val="a0"/>
    <w:link w:val="40"/>
    <w:qFormat/>
    <w:rsid w:val="00844227"/>
    <w:pPr>
      <w:keepNext/>
      <w:numPr>
        <w:ilvl w:val="3"/>
        <w:numId w:val="5"/>
      </w:numPr>
      <w:tabs>
        <w:tab w:val="left" w:pos="187"/>
        <w:tab w:val="num" w:pos="2565"/>
      </w:tabs>
      <w:spacing w:line="220" w:lineRule="atLeast"/>
      <w:outlineLvl w:val="3"/>
    </w:pPr>
    <w:rPr>
      <w:rFonts w:ascii="HP Simplified Light" w:eastAsia="Times New Roman" w:hAnsi="HP Simplified Light"/>
      <w:i/>
      <w:color w:val="000000"/>
    </w:rPr>
  </w:style>
  <w:style w:type="paragraph" w:styleId="5">
    <w:name w:val="heading 5"/>
    <w:aliases w:val="h5,Block Label"/>
    <w:basedOn w:val="a0"/>
    <w:next w:val="BodyText"/>
    <w:link w:val="50"/>
    <w:qFormat/>
    <w:rsid w:val="00844227"/>
    <w:pPr>
      <w:keepNext/>
      <w:numPr>
        <w:ilvl w:val="4"/>
        <w:numId w:val="5"/>
      </w:numPr>
      <w:tabs>
        <w:tab w:val="num" w:pos="2709"/>
      </w:tabs>
      <w:spacing w:before="240" w:after="60"/>
      <w:outlineLvl w:val="4"/>
    </w:pPr>
    <w:rPr>
      <w:rFonts w:ascii="Times New Roman" w:eastAsia="Times New Roman" w:hAnsi="Times New Roman"/>
      <w:sz w:val="22"/>
      <w:szCs w:val="20"/>
    </w:rPr>
  </w:style>
  <w:style w:type="paragraph" w:styleId="6">
    <w:name w:val="heading 6"/>
    <w:aliases w:val="h6"/>
    <w:basedOn w:val="a0"/>
    <w:next w:val="BodyText"/>
    <w:link w:val="60"/>
    <w:qFormat/>
    <w:rsid w:val="00844227"/>
    <w:pPr>
      <w:numPr>
        <w:ilvl w:val="5"/>
        <w:numId w:val="5"/>
      </w:numPr>
      <w:tabs>
        <w:tab w:val="num" w:pos="2853"/>
      </w:tabs>
      <w:spacing w:before="240" w:after="60"/>
      <w:outlineLvl w:val="5"/>
    </w:pPr>
    <w:rPr>
      <w:rFonts w:eastAsia="Times New Roman"/>
      <w:i/>
      <w:sz w:val="24"/>
      <w:szCs w:val="20"/>
    </w:rPr>
  </w:style>
  <w:style w:type="paragraph" w:styleId="7">
    <w:name w:val="heading 7"/>
    <w:aliases w:val="h7"/>
    <w:basedOn w:val="6"/>
    <w:next w:val="a0"/>
    <w:link w:val="70"/>
    <w:qFormat/>
    <w:rsid w:val="00844227"/>
    <w:pPr>
      <w:numPr>
        <w:ilvl w:val="6"/>
      </w:numPr>
      <w:tabs>
        <w:tab w:val="num" w:pos="2997"/>
      </w:tabs>
      <w:outlineLvl w:val="6"/>
    </w:pPr>
    <w:rPr>
      <w:sz w:val="20"/>
    </w:rPr>
  </w:style>
  <w:style w:type="paragraph" w:styleId="8">
    <w:name w:val="heading 8"/>
    <w:aliases w:val="h8"/>
    <w:basedOn w:val="71"/>
    <w:next w:val="a0"/>
    <w:link w:val="80"/>
    <w:qFormat/>
    <w:rsid w:val="00844227"/>
    <w:pPr>
      <w:numPr>
        <w:ilvl w:val="7"/>
        <w:numId w:val="5"/>
      </w:numPr>
      <w:tabs>
        <w:tab w:val="num" w:pos="3141"/>
      </w:tabs>
      <w:outlineLvl w:val="7"/>
    </w:pPr>
    <w:rPr>
      <w:rFonts w:ascii="Times New Roman" w:eastAsia="Times New Roman" w:hAnsi="Times New Roman"/>
      <w:i/>
      <w:szCs w:val="20"/>
    </w:rPr>
  </w:style>
  <w:style w:type="paragraph" w:styleId="9">
    <w:name w:val="heading 9"/>
    <w:aliases w:val="h9"/>
    <w:basedOn w:val="a0"/>
    <w:next w:val="BodyText"/>
    <w:link w:val="90"/>
    <w:qFormat/>
    <w:rsid w:val="00844227"/>
    <w:pPr>
      <w:numPr>
        <w:ilvl w:val="8"/>
        <w:numId w:val="5"/>
      </w:numPr>
      <w:tabs>
        <w:tab w:val="num" w:pos="3285"/>
      </w:tabs>
      <w:spacing w:before="240" w:after="60"/>
      <w:outlineLvl w:val="8"/>
    </w:pPr>
    <w:rPr>
      <w:rFonts w:eastAsia="Times New Roman"/>
      <w:b/>
      <w:i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aliases w:val="hpe"/>
    <w:uiPriority w:val="99"/>
    <w:unhideWhenUsed/>
    <w:rsid w:val="00C9436B"/>
    <w:rPr>
      <w:color w:val="00B388"/>
      <w:u w:val="none"/>
    </w:rPr>
  </w:style>
  <w:style w:type="character" w:customStyle="1" w:styleId="10">
    <w:name w:val="标题 1 字符"/>
    <w:aliases w:val="H1 字符,h1 字符,Heading 字符,2 字符,h11 字符,Attribute Heading 1 字符,Heading A 字符,Heading A1 字符,1 字符,Header 1 字符,(Alt+1) 字符,(Alt+1)1 字符,(Alt+1)2 字符,(Alt+1)3 字符,(Alt+1)4 字符,(Alt+1)5 字符,(Alt+1)6 字符,(Alt+1)7 字符,(Alt+1)8 字符,(Alt+1)9 字符,(Alt+1)10 字符"/>
    <w:link w:val="1"/>
    <w:rsid w:val="0078632D"/>
    <w:rPr>
      <w:rFonts w:ascii="Arial" w:eastAsia="Times New Roman" w:hAnsi="Arial"/>
      <w:b/>
      <w:sz w:val="28"/>
      <w:szCs w:val="32"/>
      <w:lang w:val="en-GB"/>
    </w:rPr>
  </w:style>
  <w:style w:type="table" w:styleId="a5">
    <w:name w:val="Table Grid"/>
    <w:basedOn w:val="a2"/>
    <w:uiPriority w:val="39"/>
    <w:rsid w:val="00554D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pedocumenttitle">
    <w:name w:val="hpe document title"/>
    <w:basedOn w:val="hpebodycopyARIAL"/>
    <w:next w:val="hpeheadline1"/>
    <w:qFormat/>
    <w:rsid w:val="00AF335C"/>
    <w:pPr>
      <w:spacing w:line="240" w:lineRule="exact"/>
    </w:pPr>
    <w:rPr>
      <w:sz w:val="20"/>
    </w:rPr>
  </w:style>
  <w:style w:type="paragraph" w:customStyle="1" w:styleId="hpeheadline1">
    <w:name w:val="hpe headline 1"/>
    <w:basedOn w:val="hpebodycopyARIAL"/>
    <w:qFormat/>
    <w:rsid w:val="0097281F"/>
    <w:pPr>
      <w:spacing w:line="480" w:lineRule="exact"/>
    </w:pPr>
    <w:rPr>
      <w:rFonts w:ascii="Arial Bold" w:hAnsi="Arial Bold"/>
      <w:bCs/>
      <w:sz w:val="44"/>
      <w:szCs w:val="44"/>
    </w:rPr>
  </w:style>
  <w:style w:type="paragraph" w:customStyle="1" w:styleId="hpeintroduction">
    <w:name w:val="hpe introduction"/>
    <w:basedOn w:val="hpebodycopyARIAL"/>
    <w:qFormat/>
    <w:rsid w:val="006E26A0"/>
    <w:pPr>
      <w:spacing w:after="110" w:line="320" w:lineRule="exact"/>
    </w:pPr>
    <w:rPr>
      <w:sz w:val="28"/>
      <w:szCs w:val="28"/>
    </w:rPr>
  </w:style>
  <w:style w:type="paragraph" w:customStyle="1" w:styleId="hpesubhead">
    <w:name w:val="hpe subhead"/>
    <w:basedOn w:val="hpebodycopyheader"/>
    <w:next w:val="hpebodycopyARIAL"/>
    <w:qFormat/>
    <w:rsid w:val="00603F44"/>
    <w:pPr>
      <w:spacing w:before="110"/>
    </w:pPr>
    <w:rPr>
      <w:color w:val="00B388"/>
    </w:rPr>
  </w:style>
  <w:style w:type="paragraph" w:customStyle="1" w:styleId="hpebodycopyheader">
    <w:name w:val="hpe body copy header"/>
    <w:basedOn w:val="hpebodycopyARIAL"/>
    <w:next w:val="hpebodycopyARIAL"/>
    <w:qFormat/>
    <w:rsid w:val="00603F44"/>
    <w:rPr>
      <w:rFonts w:ascii="Arial Bold" w:hAnsi="Arial Bold"/>
    </w:rPr>
  </w:style>
  <w:style w:type="paragraph" w:customStyle="1" w:styleId="hpecalloutheader">
    <w:name w:val="hpe callout header"/>
    <w:basedOn w:val="hpecallouttext"/>
    <w:next w:val="hpecallouttext"/>
    <w:qFormat/>
    <w:rsid w:val="0097281F"/>
    <w:rPr>
      <w:rFonts w:ascii="Arial Bold" w:hAnsi="Arial Bold"/>
    </w:rPr>
  </w:style>
  <w:style w:type="paragraph" w:customStyle="1" w:styleId="hpecallouttext">
    <w:name w:val="hpe callout text"/>
    <w:basedOn w:val="hpebodycopyARIAL"/>
    <w:qFormat/>
    <w:rsid w:val="00014EB5"/>
    <w:pPr>
      <w:spacing w:line="170" w:lineRule="exact"/>
    </w:pPr>
    <w:rPr>
      <w:color w:val="00B388"/>
      <w:sz w:val="14"/>
      <w:szCs w:val="14"/>
    </w:rPr>
  </w:style>
  <w:style w:type="numbering" w:customStyle="1" w:styleId="bodybullets">
    <w:name w:val="body bullets"/>
    <w:uiPriority w:val="99"/>
    <w:rsid w:val="00364A6E"/>
    <w:pPr>
      <w:numPr>
        <w:numId w:val="1"/>
      </w:numPr>
    </w:pPr>
  </w:style>
  <w:style w:type="paragraph" w:customStyle="1" w:styleId="hpelearnmore">
    <w:name w:val="hpe learn more"/>
    <w:basedOn w:val="hpebodycopyheader"/>
    <w:qFormat/>
    <w:rsid w:val="008E5F5F"/>
  </w:style>
  <w:style w:type="paragraph" w:customStyle="1" w:styleId="hpecomurl">
    <w:name w:val="hpe.com url"/>
    <w:basedOn w:val="hpebodycopyheader"/>
    <w:qFormat/>
    <w:rsid w:val="0097281F"/>
    <w:rPr>
      <w:color w:val="00B388"/>
    </w:rPr>
  </w:style>
  <w:style w:type="paragraph" w:customStyle="1" w:styleId="hpefooter">
    <w:name w:val="hpe footer"/>
    <w:basedOn w:val="hpebodycopyARIAL"/>
    <w:qFormat/>
    <w:rsid w:val="00E129CF"/>
    <w:pPr>
      <w:spacing w:line="190" w:lineRule="exact"/>
    </w:pPr>
    <w:rPr>
      <w:sz w:val="14"/>
      <w:szCs w:val="14"/>
    </w:rPr>
  </w:style>
  <w:style w:type="paragraph" w:styleId="a6">
    <w:name w:val="Balloon Text"/>
    <w:basedOn w:val="a0"/>
    <w:link w:val="a7"/>
    <w:uiPriority w:val="99"/>
    <w:semiHidden/>
    <w:unhideWhenUsed/>
    <w:rsid w:val="00700F85"/>
    <w:rPr>
      <w:rFonts w:ascii="Segoe UI" w:hAnsi="Segoe UI" w:cs="Segoe UI"/>
    </w:rPr>
  </w:style>
  <w:style w:type="character" w:customStyle="1" w:styleId="a7">
    <w:name w:val="批注框文本 字符"/>
    <w:link w:val="a6"/>
    <w:uiPriority w:val="99"/>
    <w:semiHidden/>
    <w:rsid w:val="00700F85"/>
    <w:rPr>
      <w:rFonts w:ascii="Segoe UI" w:hAnsi="Segoe UI" w:cs="Segoe UI"/>
    </w:rPr>
  </w:style>
  <w:style w:type="paragraph" w:customStyle="1" w:styleId="hpebulletlist">
    <w:name w:val="hpe bullet list"/>
    <w:basedOn w:val="hpebodycopyARIAL"/>
    <w:qFormat/>
    <w:rsid w:val="00BE7F56"/>
    <w:pPr>
      <w:numPr>
        <w:numId w:val="2"/>
      </w:numPr>
    </w:pPr>
  </w:style>
  <w:style w:type="paragraph" w:customStyle="1" w:styleId="hpeheader">
    <w:name w:val="hpe header"/>
    <w:basedOn w:val="hpebodycopyARIAL"/>
    <w:qFormat/>
    <w:rsid w:val="00E129CF"/>
    <w:pPr>
      <w:spacing w:line="190" w:lineRule="exact"/>
    </w:pPr>
    <w:rPr>
      <w:sz w:val="14"/>
    </w:rPr>
  </w:style>
  <w:style w:type="paragraph" w:customStyle="1" w:styleId="hpebodycopyARIAL">
    <w:name w:val="hpe body copy ARIAL"/>
    <w:qFormat/>
    <w:rsid w:val="00603F44"/>
    <w:pPr>
      <w:spacing w:line="220" w:lineRule="exact"/>
    </w:pPr>
    <w:rPr>
      <w:rFonts w:ascii="Arial" w:hAnsi="Arial"/>
      <w:sz w:val="18"/>
      <w:szCs w:val="18"/>
    </w:rPr>
  </w:style>
  <w:style w:type="paragraph" w:customStyle="1" w:styleId="hpeheadline2">
    <w:name w:val="hpe headline 2"/>
    <w:basedOn w:val="hpeheadline1"/>
    <w:qFormat/>
    <w:rsid w:val="00C9436B"/>
    <w:pPr>
      <w:framePr w:wrap="around" w:vAnchor="text" w:hAnchor="text" w:y="1"/>
      <w:suppressOverlap/>
    </w:pPr>
    <w:rPr>
      <w:rFonts w:ascii="Arial" w:hAnsi="Arial" w:cs="Arial"/>
    </w:rPr>
  </w:style>
  <w:style w:type="character" w:styleId="a8">
    <w:name w:val="FollowedHyperlink"/>
    <w:uiPriority w:val="99"/>
    <w:semiHidden/>
    <w:unhideWhenUsed/>
    <w:rsid w:val="00C9436B"/>
    <w:rPr>
      <w:color w:val="00B388"/>
      <w:u w:val="none"/>
    </w:rPr>
  </w:style>
  <w:style w:type="paragraph" w:styleId="a9">
    <w:name w:val="header"/>
    <w:basedOn w:val="a0"/>
    <w:link w:val="aa"/>
    <w:uiPriority w:val="99"/>
    <w:unhideWhenUsed/>
    <w:rsid w:val="00896AD1"/>
    <w:pPr>
      <w:tabs>
        <w:tab w:val="center" w:pos="4680"/>
        <w:tab w:val="right" w:pos="9360"/>
      </w:tabs>
    </w:pPr>
  </w:style>
  <w:style w:type="character" w:customStyle="1" w:styleId="aa">
    <w:name w:val="页眉 字符"/>
    <w:link w:val="a9"/>
    <w:uiPriority w:val="99"/>
    <w:rsid w:val="00896AD1"/>
    <w:rPr>
      <w:rFonts w:ascii="Arial" w:hAnsi="Arial"/>
      <w:sz w:val="18"/>
      <w:szCs w:val="18"/>
    </w:rPr>
  </w:style>
  <w:style w:type="paragraph" w:styleId="ab">
    <w:name w:val="footer"/>
    <w:aliases w:val="Right"/>
    <w:basedOn w:val="a0"/>
    <w:link w:val="ac"/>
    <w:unhideWhenUsed/>
    <w:rsid w:val="00896AD1"/>
    <w:pPr>
      <w:tabs>
        <w:tab w:val="center" w:pos="4680"/>
        <w:tab w:val="right" w:pos="9360"/>
      </w:tabs>
    </w:pPr>
  </w:style>
  <w:style w:type="character" w:customStyle="1" w:styleId="ac">
    <w:name w:val="页脚 字符"/>
    <w:aliases w:val="Right 字符"/>
    <w:link w:val="ab"/>
    <w:rsid w:val="00896AD1"/>
    <w:rPr>
      <w:rFonts w:ascii="Arial" w:hAnsi="Arial"/>
      <w:sz w:val="18"/>
      <w:szCs w:val="18"/>
    </w:rPr>
  </w:style>
  <w:style w:type="character" w:customStyle="1" w:styleId="20">
    <w:name w:val="标题 2 字符"/>
    <w:aliases w:val="H2 字符,h2 字符,Chapter Title 字符,h21 字符,Attribute Heading 2 字符,(Alt+2) 字符,(Alt+2)1 字符,(Alt+2)2 字符,Subhead A 字符,H21 字符,H22 字符,H23 字符,H211 字符,H221 字符,2 headline 字符,h 字符,headline 字符,h2 main heading 字符,L2 字符,Level 2 字符,Level Heading 2 字符,Header 2 字符"/>
    <w:link w:val="2"/>
    <w:rsid w:val="00382CDD"/>
    <w:rPr>
      <w:rFonts w:ascii="Arial" w:eastAsia="Times New Roman" w:hAnsi="Arial" w:cs="Arial"/>
      <w:b/>
      <w:bCs/>
      <w:iCs/>
      <w:sz w:val="24"/>
      <w:szCs w:val="28"/>
      <w:lang w:val="en-GB"/>
    </w:rPr>
  </w:style>
  <w:style w:type="character" w:customStyle="1" w:styleId="30">
    <w:name w:val="标题 3 字符"/>
    <w:aliases w:val="h3 字符,h3 sub heading 字符,H3 字符,Head 3 字符,3m 字符,Heading C 字符,(Alt+3) 字符,Table Attribute Heading 字符,heading 3 字符,13 字符,Level-3 heading 字符,heading3 字符,3 字符,H31 字符,H32 字符,H33 字符,H311 字符,Subhead B 字符,H34 字符,H312 字符,H321 字符,H331 字符,H3111 字符,H35 字符"/>
    <w:link w:val="3"/>
    <w:rsid w:val="00554DB9"/>
    <w:rPr>
      <w:rFonts w:ascii="Arial" w:eastAsia="Times New Roman" w:hAnsi="Arial"/>
      <w:b/>
      <w:bCs/>
      <w:sz w:val="22"/>
      <w:szCs w:val="26"/>
      <w:lang w:val="en-GB"/>
    </w:rPr>
  </w:style>
  <w:style w:type="character" w:customStyle="1" w:styleId="40">
    <w:name w:val="标题 4 字符"/>
    <w:aliases w:val="H4 字符,(Alt+4) 字符,H41 字符,(Alt+4)1 字符,H42 字符,(Alt+4)2 字符,H43 字符,(Alt+4)3 字符,H44 字符,(Alt+4)4 字符,H45 字符,(Alt+4)5 字符,H411 字符,(Alt+4)11 字符,H421 字符,(Alt+4)21 字符,H431 字符,(Alt+4)31 字符,H46 字符,(Alt+4)6 字符,H412 字符,(Alt+4)12 字符,H422 字符,(Alt+4)22 字符,H432 字符"/>
    <w:link w:val="4"/>
    <w:rsid w:val="00844227"/>
    <w:rPr>
      <w:rFonts w:ascii="HP Simplified Light" w:eastAsia="Times New Roman" w:hAnsi="HP Simplified Light"/>
      <w:i/>
      <w:color w:val="000000"/>
      <w:szCs w:val="18"/>
      <w:lang w:val="en-GB"/>
    </w:rPr>
  </w:style>
  <w:style w:type="character" w:customStyle="1" w:styleId="50">
    <w:name w:val="标题 5 字符"/>
    <w:aliases w:val="h5 字符,Block Label 字符"/>
    <w:link w:val="5"/>
    <w:rsid w:val="00844227"/>
    <w:rPr>
      <w:rFonts w:ascii="Times New Roman" w:eastAsia="Times New Roman" w:hAnsi="Times New Roman"/>
      <w:sz w:val="22"/>
      <w:lang w:val="en-GB"/>
    </w:rPr>
  </w:style>
  <w:style w:type="character" w:customStyle="1" w:styleId="60">
    <w:name w:val="标题 6 字符"/>
    <w:aliases w:val="h6 字符"/>
    <w:link w:val="6"/>
    <w:rsid w:val="00844227"/>
    <w:rPr>
      <w:rFonts w:ascii="Arial" w:eastAsia="Times New Roman" w:hAnsi="Arial"/>
      <w:i/>
      <w:sz w:val="24"/>
      <w:lang w:val="en-GB"/>
    </w:rPr>
  </w:style>
  <w:style w:type="character" w:customStyle="1" w:styleId="70">
    <w:name w:val="标题 7 字符"/>
    <w:aliases w:val="h7 字符"/>
    <w:link w:val="7"/>
    <w:rsid w:val="00844227"/>
    <w:rPr>
      <w:rFonts w:ascii="Arial" w:eastAsia="Times New Roman" w:hAnsi="Arial"/>
      <w:i/>
      <w:lang w:val="en-GB"/>
    </w:rPr>
  </w:style>
  <w:style w:type="character" w:customStyle="1" w:styleId="80">
    <w:name w:val="标题 8 字符"/>
    <w:aliases w:val="h8 字符"/>
    <w:link w:val="8"/>
    <w:rsid w:val="00844227"/>
    <w:rPr>
      <w:rFonts w:ascii="Times New Roman" w:eastAsia="Times New Roman" w:hAnsi="Times New Roman"/>
      <w:i/>
      <w:lang w:val="en-GB"/>
    </w:rPr>
  </w:style>
  <w:style w:type="character" w:customStyle="1" w:styleId="90">
    <w:name w:val="标题 9 字符"/>
    <w:aliases w:val="h9 字符"/>
    <w:link w:val="9"/>
    <w:rsid w:val="00844227"/>
    <w:rPr>
      <w:rFonts w:ascii="Arial" w:eastAsia="Times New Roman" w:hAnsi="Arial"/>
      <w:b/>
      <w:i/>
      <w:lang w:val="en-GB"/>
    </w:rPr>
  </w:style>
  <w:style w:type="paragraph" w:styleId="ad">
    <w:name w:val="footnote text"/>
    <w:link w:val="ae"/>
    <w:rsid w:val="00844227"/>
    <w:pPr>
      <w:tabs>
        <w:tab w:val="left" w:pos="115"/>
      </w:tabs>
      <w:adjustRightInd w:val="0"/>
      <w:spacing w:before="40" w:line="180" w:lineRule="exact"/>
      <w:ind w:left="115" w:hanging="115"/>
      <w:contextualSpacing/>
    </w:pPr>
    <w:rPr>
      <w:rFonts w:ascii="HP Simplified Light" w:eastAsia="Times New Roman" w:hAnsi="HP Simplified Light"/>
      <w:sz w:val="14"/>
    </w:rPr>
  </w:style>
  <w:style w:type="character" w:customStyle="1" w:styleId="ae">
    <w:name w:val="脚注文本 字符"/>
    <w:link w:val="ad"/>
    <w:rsid w:val="00844227"/>
    <w:rPr>
      <w:rFonts w:ascii="HP Simplified Light" w:eastAsia="Times New Roman" w:hAnsi="HP Simplified Light"/>
      <w:sz w:val="14"/>
    </w:rPr>
  </w:style>
  <w:style w:type="character" w:styleId="af">
    <w:name w:val="footnote reference"/>
    <w:semiHidden/>
    <w:rsid w:val="00844227"/>
    <w:rPr>
      <w:vertAlign w:val="superscript"/>
    </w:rPr>
  </w:style>
  <w:style w:type="paragraph" w:styleId="a">
    <w:name w:val="List Paragraph"/>
    <w:basedOn w:val="a0"/>
    <w:uiPriority w:val="34"/>
    <w:qFormat/>
    <w:rsid w:val="00C235CD"/>
    <w:pPr>
      <w:numPr>
        <w:numId w:val="24"/>
      </w:numPr>
    </w:pPr>
    <w:rPr>
      <w:rFonts w:eastAsia="Times New Roman"/>
      <w:szCs w:val="20"/>
    </w:rPr>
  </w:style>
  <w:style w:type="paragraph" w:styleId="21">
    <w:name w:val="Body Text 2"/>
    <w:basedOn w:val="a0"/>
    <w:link w:val="22"/>
    <w:rsid w:val="00844227"/>
    <w:pPr>
      <w:spacing w:after="120" w:line="480" w:lineRule="auto"/>
    </w:pPr>
    <w:rPr>
      <w:rFonts w:ascii="Futura Lt" w:eastAsia="Times New Roman" w:hAnsi="Futura Lt" w:cs="Tahoma"/>
      <w:szCs w:val="24"/>
    </w:rPr>
  </w:style>
  <w:style w:type="character" w:customStyle="1" w:styleId="22">
    <w:name w:val="正文文本 2 字符"/>
    <w:link w:val="21"/>
    <w:rsid w:val="00844227"/>
    <w:rPr>
      <w:rFonts w:ascii="Futura Lt" w:eastAsia="Times New Roman" w:hAnsi="Futura Lt" w:cs="Tahoma"/>
      <w:szCs w:val="24"/>
    </w:rPr>
  </w:style>
  <w:style w:type="paragraph" w:customStyle="1" w:styleId="BodyText">
    <w:name w:val="BodyText"/>
    <w:basedOn w:val="a0"/>
    <w:link w:val="BodyTextChar"/>
    <w:rsid w:val="00844227"/>
    <w:pPr>
      <w:spacing w:before="120" w:after="120"/>
    </w:pPr>
    <w:rPr>
      <w:rFonts w:ascii="Times New Roman" w:eastAsia="Times New Roman" w:hAnsi="Times New Roman"/>
      <w:sz w:val="24"/>
      <w:szCs w:val="20"/>
    </w:rPr>
  </w:style>
  <w:style w:type="character" w:customStyle="1" w:styleId="BodyTextChar">
    <w:name w:val="BodyText Char"/>
    <w:link w:val="BodyText"/>
    <w:rsid w:val="00844227"/>
    <w:rPr>
      <w:rFonts w:ascii="Times New Roman" w:eastAsia="Times New Roman" w:hAnsi="Times New Roman"/>
      <w:sz w:val="24"/>
    </w:rPr>
  </w:style>
  <w:style w:type="paragraph" w:customStyle="1" w:styleId="Style1">
    <w:name w:val="Style1"/>
    <w:basedOn w:val="a0"/>
    <w:rsid w:val="00844227"/>
    <w:pPr>
      <w:numPr>
        <w:numId w:val="3"/>
      </w:numPr>
      <w:spacing w:line="360" w:lineRule="auto"/>
    </w:pPr>
    <w:rPr>
      <w:rFonts w:ascii="Futura Bk" w:eastAsia="Times New Roman" w:hAnsi="Futura Bk"/>
      <w:szCs w:val="24"/>
      <w:lang w:eastAsia="de-DE"/>
    </w:rPr>
  </w:style>
  <w:style w:type="paragraph" w:styleId="71">
    <w:name w:val="index 7"/>
    <w:basedOn w:val="a0"/>
    <w:next w:val="a0"/>
    <w:autoRedefine/>
    <w:uiPriority w:val="99"/>
    <w:semiHidden/>
    <w:unhideWhenUsed/>
    <w:rsid w:val="00844227"/>
    <w:pPr>
      <w:ind w:left="1260" w:hanging="180"/>
    </w:pPr>
  </w:style>
  <w:style w:type="paragraph" w:styleId="TOC">
    <w:name w:val="TOC Heading"/>
    <w:next w:val="a0"/>
    <w:uiPriority w:val="39"/>
    <w:unhideWhenUsed/>
    <w:qFormat/>
    <w:rsid w:val="00520859"/>
    <w:pPr>
      <w:keepLines/>
      <w:spacing w:after="360"/>
    </w:pPr>
    <w:rPr>
      <w:rFonts w:ascii="HP Simplified" w:eastAsia="Times New Roman" w:hAnsi="HP Simplified"/>
      <w:b/>
      <w:bCs/>
      <w:color w:val="0096D6"/>
      <w:sz w:val="56"/>
      <w:szCs w:val="28"/>
    </w:rPr>
  </w:style>
  <w:style w:type="paragraph" w:styleId="TOC1">
    <w:name w:val="toc 1"/>
    <w:basedOn w:val="a0"/>
    <w:next w:val="a0"/>
    <w:autoRedefine/>
    <w:uiPriority w:val="39"/>
    <w:rsid w:val="00E14510"/>
    <w:pPr>
      <w:tabs>
        <w:tab w:val="right" w:pos="8611"/>
      </w:tabs>
      <w:spacing w:after="100"/>
      <w:ind w:right="720"/>
    </w:pPr>
    <w:rPr>
      <w:rFonts w:eastAsia="Times New Roman"/>
      <w:szCs w:val="24"/>
    </w:rPr>
  </w:style>
  <w:style w:type="paragraph" w:styleId="TOC2">
    <w:name w:val="toc 2"/>
    <w:basedOn w:val="a0"/>
    <w:next w:val="a0"/>
    <w:autoRedefine/>
    <w:uiPriority w:val="39"/>
    <w:rsid w:val="00E14510"/>
    <w:pPr>
      <w:tabs>
        <w:tab w:val="left" w:pos="880"/>
        <w:tab w:val="right" w:pos="8611"/>
      </w:tabs>
      <w:spacing w:after="100"/>
      <w:ind w:left="187" w:right="720"/>
    </w:pPr>
    <w:rPr>
      <w:rFonts w:eastAsia="Times New Roman"/>
      <w:noProof/>
      <w:szCs w:val="24"/>
    </w:rPr>
  </w:style>
  <w:style w:type="paragraph" w:customStyle="1" w:styleId="BulletLevel1">
    <w:name w:val="Bullet Level 1"/>
    <w:uiPriority w:val="11"/>
    <w:qFormat/>
    <w:rsid w:val="00520859"/>
    <w:pPr>
      <w:numPr>
        <w:numId w:val="4"/>
      </w:numPr>
      <w:tabs>
        <w:tab w:val="left" w:pos="187"/>
      </w:tabs>
      <w:spacing w:after="60" w:line="220" w:lineRule="atLeast"/>
      <w:ind w:left="187" w:hanging="187"/>
    </w:pPr>
    <w:rPr>
      <w:rFonts w:ascii="HP Simplified Light" w:eastAsia="Times New Roman" w:hAnsi="HP Simplified Light"/>
      <w:color w:val="000000"/>
      <w:sz w:val="18"/>
      <w:szCs w:val="18"/>
    </w:rPr>
  </w:style>
  <w:style w:type="paragraph" w:customStyle="1" w:styleId="BulletLevel2">
    <w:name w:val="Bullet Level 2"/>
    <w:basedOn w:val="a0"/>
    <w:uiPriority w:val="15"/>
    <w:rsid w:val="00520859"/>
    <w:pPr>
      <w:numPr>
        <w:ilvl w:val="1"/>
        <w:numId w:val="4"/>
      </w:numPr>
      <w:spacing w:after="60" w:line="220" w:lineRule="atLeast"/>
    </w:pPr>
    <w:rPr>
      <w:rFonts w:ascii="HP Simplified Light" w:eastAsia="Times New Roman" w:hAnsi="HP Simplified Light"/>
      <w:sz w:val="18"/>
      <w:szCs w:val="24"/>
    </w:rPr>
  </w:style>
  <w:style w:type="paragraph" w:customStyle="1" w:styleId="BulletLevel3">
    <w:name w:val="Bullet Level 3"/>
    <w:uiPriority w:val="19"/>
    <w:rsid w:val="00520859"/>
    <w:pPr>
      <w:numPr>
        <w:ilvl w:val="2"/>
        <w:numId w:val="4"/>
      </w:numPr>
      <w:spacing w:after="60" w:line="220" w:lineRule="atLeast"/>
    </w:pPr>
    <w:rPr>
      <w:rFonts w:ascii="HP Simplified Light" w:eastAsia="Times New Roman" w:hAnsi="HP Simplified Light"/>
      <w:color w:val="000000"/>
      <w:sz w:val="18"/>
      <w:szCs w:val="18"/>
    </w:rPr>
  </w:style>
  <w:style w:type="paragraph" w:styleId="TOC3">
    <w:name w:val="toc 3"/>
    <w:basedOn w:val="a0"/>
    <w:next w:val="a0"/>
    <w:autoRedefine/>
    <w:uiPriority w:val="39"/>
    <w:unhideWhenUsed/>
    <w:rsid w:val="00E14510"/>
    <w:pPr>
      <w:tabs>
        <w:tab w:val="left" w:pos="1100"/>
        <w:tab w:val="right" w:pos="8613"/>
      </w:tabs>
      <w:spacing w:after="100"/>
      <w:ind w:left="403"/>
    </w:pPr>
  </w:style>
  <w:style w:type="paragraph" w:customStyle="1" w:styleId="Copyright">
    <w:name w:val="Copyright"/>
    <w:basedOn w:val="a0"/>
    <w:rsid w:val="00E71289"/>
    <w:pPr>
      <w:keepLines/>
      <w:jc w:val="center"/>
    </w:pPr>
    <w:rPr>
      <w:rFonts w:eastAsia="Times New Roman"/>
      <w:b/>
      <w:szCs w:val="20"/>
      <w:lang w:val="en-AU"/>
    </w:rPr>
  </w:style>
  <w:style w:type="paragraph" w:styleId="TOC9">
    <w:name w:val="toc 9"/>
    <w:basedOn w:val="a0"/>
    <w:next w:val="a0"/>
    <w:autoRedefine/>
    <w:uiPriority w:val="39"/>
    <w:unhideWhenUsed/>
    <w:rsid w:val="00520859"/>
    <w:pPr>
      <w:ind w:left="1600"/>
    </w:pPr>
  </w:style>
  <w:style w:type="paragraph" w:customStyle="1" w:styleId="Footer">
    <w:name w:val="*Footer"/>
    <w:aliases w:val="Left"/>
    <w:basedOn w:val="ab"/>
    <w:autoRedefine/>
    <w:rsid w:val="00E71289"/>
    <w:pPr>
      <w:keepLines/>
      <w:tabs>
        <w:tab w:val="clear" w:pos="4680"/>
        <w:tab w:val="clear" w:pos="9360"/>
      </w:tabs>
      <w:jc w:val="center"/>
    </w:pPr>
    <w:rPr>
      <w:rFonts w:ascii="Futura Bk" w:eastAsia="Times New Roman" w:hAnsi="Futura Bk" w:cs="Tahoma"/>
      <w:sz w:val="16"/>
      <w:szCs w:val="20"/>
    </w:rPr>
  </w:style>
  <w:style w:type="table" w:customStyle="1" w:styleId="1-21">
    <w:name w:val="网格表 1 浅色 - 着色 21"/>
    <w:basedOn w:val="a2"/>
    <w:uiPriority w:val="46"/>
    <w:rsid w:val="008677DE"/>
    <w:tblPr>
      <w:tblStyleRowBandSize w:val="1"/>
      <w:tblStyleColBandSize w:val="1"/>
      <w:tblBorders>
        <w:top w:val="single" w:sz="4" w:space="0" w:color="A8EDEA" w:themeColor="accent2" w:themeTint="66"/>
        <w:left w:val="single" w:sz="4" w:space="0" w:color="A8EDEA" w:themeColor="accent2" w:themeTint="66"/>
        <w:bottom w:val="single" w:sz="4" w:space="0" w:color="A8EDEA" w:themeColor="accent2" w:themeTint="66"/>
        <w:right w:val="single" w:sz="4" w:space="0" w:color="A8EDEA" w:themeColor="accent2" w:themeTint="66"/>
        <w:insideH w:val="single" w:sz="4" w:space="0" w:color="A8EDEA" w:themeColor="accent2" w:themeTint="66"/>
        <w:insideV w:val="single" w:sz="4" w:space="0" w:color="A8EDEA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7DE5D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DE5D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0">
    <w:name w:val="Placeholder Text"/>
    <w:basedOn w:val="a1"/>
    <w:uiPriority w:val="99"/>
    <w:semiHidden/>
    <w:rsid w:val="00BE7011"/>
    <w:rPr>
      <w:color w:val="808080"/>
    </w:rPr>
  </w:style>
  <w:style w:type="table" w:customStyle="1" w:styleId="2-61">
    <w:name w:val="网格表 2 - 着色 61"/>
    <w:basedOn w:val="a2"/>
    <w:uiPriority w:val="47"/>
    <w:rsid w:val="00A24BC1"/>
    <w:tblPr>
      <w:tblStyleRowBandSize w:val="1"/>
      <w:tblStyleColBandSize w:val="1"/>
      <w:tblBorders>
        <w:top w:val="single" w:sz="2" w:space="0" w:color="B7B7B7" w:themeColor="accent6" w:themeTint="99"/>
        <w:bottom w:val="single" w:sz="2" w:space="0" w:color="B7B7B7" w:themeColor="accent6" w:themeTint="99"/>
        <w:insideH w:val="single" w:sz="2" w:space="0" w:color="B7B7B7" w:themeColor="accent6" w:themeTint="99"/>
        <w:insideV w:val="single" w:sz="2" w:space="0" w:color="B7B7B7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7B7B7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7B7B7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7E7" w:themeFill="accent6" w:themeFillTint="33"/>
      </w:tcPr>
    </w:tblStylePr>
    <w:tblStylePr w:type="band1Horz">
      <w:tblPr/>
      <w:tcPr>
        <w:shd w:val="clear" w:color="auto" w:fill="E7E7E7" w:themeFill="accent6" w:themeFillTint="33"/>
      </w:tcPr>
    </w:tblStylePr>
  </w:style>
  <w:style w:type="paragraph" w:styleId="af1">
    <w:name w:val="Normal (Web)"/>
    <w:basedOn w:val="a0"/>
    <w:uiPriority w:val="99"/>
    <w:unhideWhenUsed/>
    <w:rsid w:val="004C6221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en-GB"/>
    </w:rPr>
  </w:style>
  <w:style w:type="paragraph" w:styleId="HTML">
    <w:name w:val="HTML Preformatted"/>
    <w:basedOn w:val="a0"/>
    <w:link w:val="HTML0"/>
    <w:uiPriority w:val="99"/>
    <w:unhideWhenUsed/>
    <w:rsid w:val="00B111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Cs w:val="20"/>
      <w:lang w:eastAsia="en-GB"/>
    </w:rPr>
  </w:style>
  <w:style w:type="character" w:customStyle="1" w:styleId="HTML0">
    <w:name w:val="HTML 预设格式 字符"/>
    <w:basedOn w:val="a1"/>
    <w:link w:val="HTML"/>
    <w:uiPriority w:val="99"/>
    <w:rsid w:val="00B111C6"/>
    <w:rPr>
      <w:rFonts w:ascii="Courier New" w:eastAsia="Times New Roman" w:hAnsi="Courier New" w:cs="Courier New"/>
      <w:lang w:val="en-GB" w:eastAsia="en-GB"/>
    </w:rPr>
  </w:style>
  <w:style w:type="paragraph" w:styleId="af2">
    <w:name w:val="No Spacing"/>
    <w:uiPriority w:val="1"/>
    <w:qFormat/>
    <w:rsid w:val="0068641C"/>
    <w:rPr>
      <w:rFonts w:asciiTheme="minorHAnsi" w:eastAsiaTheme="minorHAnsi" w:hAnsiTheme="minorHAnsi" w:cstheme="minorBidi"/>
      <w:sz w:val="22"/>
      <w:szCs w:val="22"/>
    </w:rPr>
  </w:style>
  <w:style w:type="paragraph" w:customStyle="1" w:styleId="Code">
    <w:name w:val="Code"/>
    <w:basedOn w:val="a0"/>
    <w:next w:val="a0"/>
    <w:link w:val="CodeChar"/>
    <w:qFormat/>
    <w:rsid w:val="009C0139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D9D9D9" w:themeFill="background1" w:themeFillShade="D9"/>
      <w:ind w:left="720" w:right="567"/>
    </w:pPr>
    <w:rPr>
      <w:rFonts w:asciiTheme="minorHAnsi" w:hAnsiTheme="minorHAnsi" w:cstheme="minorBidi"/>
      <w:b/>
      <w:szCs w:val="20"/>
      <w:lang w:val="en-US" w:bidi="en-US"/>
    </w:rPr>
  </w:style>
  <w:style w:type="character" w:customStyle="1" w:styleId="CodeChar">
    <w:name w:val="Code Char"/>
    <w:basedOn w:val="a1"/>
    <w:link w:val="Code"/>
    <w:rsid w:val="009C0139"/>
    <w:rPr>
      <w:rFonts w:asciiTheme="minorHAnsi" w:eastAsiaTheme="minorEastAsia" w:hAnsiTheme="minorHAnsi" w:cstheme="minorBidi"/>
      <w:b/>
      <w:shd w:val="clear" w:color="auto" w:fill="D9D9D9" w:themeFill="background1" w:themeFillShade="D9"/>
      <w:lang w:bidi="en-US"/>
    </w:rPr>
  </w:style>
  <w:style w:type="character" w:customStyle="1" w:styleId="apple-converted-space">
    <w:name w:val="apple-converted-space"/>
    <w:basedOn w:val="a1"/>
    <w:rsid w:val="00882989"/>
  </w:style>
  <w:style w:type="character" w:styleId="HTML1">
    <w:name w:val="HTML Code"/>
    <w:basedOn w:val="a1"/>
    <w:uiPriority w:val="99"/>
    <w:semiHidden/>
    <w:unhideWhenUsed/>
    <w:rsid w:val="00882989"/>
    <w:rPr>
      <w:rFonts w:ascii="Courier New" w:eastAsia="Times New Roman" w:hAnsi="Courier New" w:cs="Courier New"/>
      <w:sz w:val="20"/>
      <w:szCs w:val="20"/>
    </w:rPr>
  </w:style>
  <w:style w:type="paragraph" w:customStyle="1" w:styleId="NormalTable">
    <w:name w:val="NormalTable"/>
    <w:basedOn w:val="a0"/>
    <w:qFormat/>
    <w:rsid w:val="00F976F2"/>
    <w:pPr>
      <w:spacing w:after="0"/>
    </w:pPr>
    <w:rPr>
      <w:rFonts w:cs="Arial"/>
    </w:rPr>
  </w:style>
  <w:style w:type="paragraph" w:styleId="TOC4">
    <w:name w:val="toc 4"/>
    <w:basedOn w:val="a0"/>
    <w:next w:val="a0"/>
    <w:autoRedefine/>
    <w:uiPriority w:val="39"/>
    <w:unhideWhenUsed/>
    <w:rsid w:val="0038598F"/>
    <w:pPr>
      <w:spacing w:after="100" w:line="259" w:lineRule="auto"/>
      <w:ind w:left="660"/>
      <w:jc w:val="left"/>
    </w:pPr>
    <w:rPr>
      <w:rFonts w:asciiTheme="minorHAnsi" w:hAnsiTheme="minorHAnsi" w:cstheme="minorBidi"/>
      <w:sz w:val="22"/>
      <w:szCs w:val="22"/>
      <w:lang w:eastAsia="en-GB"/>
    </w:rPr>
  </w:style>
  <w:style w:type="paragraph" w:styleId="TOC5">
    <w:name w:val="toc 5"/>
    <w:basedOn w:val="a0"/>
    <w:next w:val="a0"/>
    <w:autoRedefine/>
    <w:uiPriority w:val="39"/>
    <w:unhideWhenUsed/>
    <w:rsid w:val="0038598F"/>
    <w:pPr>
      <w:spacing w:after="100" w:line="259" w:lineRule="auto"/>
      <w:ind w:left="880"/>
      <w:jc w:val="left"/>
    </w:pPr>
    <w:rPr>
      <w:rFonts w:asciiTheme="minorHAnsi" w:hAnsiTheme="minorHAnsi" w:cstheme="minorBidi"/>
      <w:sz w:val="22"/>
      <w:szCs w:val="22"/>
      <w:lang w:eastAsia="en-GB"/>
    </w:rPr>
  </w:style>
  <w:style w:type="paragraph" w:styleId="TOC6">
    <w:name w:val="toc 6"/>
    <w:basedOn w:val="a0"/>
    <w:next w:val="a0"/>
    <w:autoRedefine/>
    <w:uiPriority w:val="39"/>
    <w:unhideWhenUsed/>
    <w:rsid w:val="0038598F"/>
    <w:pPr>
      <w:spacing w:after="100" w:line="259" w:lineRule="auto"/>
      <w:ind w:left="1100"/>
      <w:jc w:val="left"/>
    </w:pPr>
    <w:rPr>
      <w:rFonts w:asciiTheme="minorHAnsi" w:hAnsiTheme="minorHAnsi" w:cstheme="minorBidi"/>
      <w:sz w:val="22"/>
      <w:szCs w:val="22"/>
      <w:lang w:eastAsia="en-GB"/>
    </w:rPr>
  </w:style>
  <w:style w:type="paragraph" w:styleId="TOC7">
    <w:name w:val="toc 7"/>
    <w:basedOn w:val="a0"/>
    <w:next w:val="a0"/>
    <w:autoRedefine/>
    <w:uiPriority w:val="39"/>
    <w:unhideWhenUsed/>
    <w:rsid w:val="0038598F"/>
    <w:pPr>
      <w:spacing w:after="100" w:line="259" w:lineRule="auto"/>
      <w:ind w:left="1320"/>
      <w:jc w:val="left"/>
    </w:pPr>
    <w:rPr>
      <w:rFonts w:asciiTheme="minorHAnsi" w:hAnsiTheme="minorHAnsi" w:cstheme="minorBidi"/>
      <w:sz w:val="22"/>
      <w:szCs w:val="22"/>
      <w:lang w:eastAsia="en-GB"/>
    </w:rPr>
  </w:style>
  <w:style w:type="paragraph" w:styleId="TOC8">
    <w:name w:val="toc 8"/>
    <w:basedOn w:val="a0"/>
    <w:next w:val="a0"/>
    <w:autoRedefine/>
    <w:uiPriority w:val="39"/>
    <w:unhideWhenUsed/>
    <w:rsid w:val="0038598F"/>
    <w:pPr>
      <w:spacing w:after="100" w:line="259" w:lineRule="auto"/>
      <w:ind w:left="1540"/>
      <w:jc w:val="left"/>
    </w:pPr>
    <w:rPr>
      <w:rFonts w:asciiTheme="minorHAnsi" w:hAnsiTheme="minorHAnsi" w:cstheme="minorBidi"/>
      <w:sz w:val="22"/>
      <w:szCs w:val="22"/>
      <w:lang w:eastAsia="en-GB"/>
    </w:rPr>
  </w:style>
  <w:style w:type="character" w:styleId="af3">
    <w:name w:val="annotation reference"/>
    <w:basedOn w:val="a1"/>
    <w:uiPriority w:val="99"/>
    <w:semiHidden/>
    <w:unhideWhenUsed/>
    <w:rsid w:val="00834F4E"/>
    <w:rPr>
      <w:sz w:val="16"/>
      <w:szCs w:val="16"/>
    </w:rPr>
  </w:style>
  <w:style w:type="paragraph" w:styleId="af4">
    <w:name w:val="annotation text"/>
    <w:basedOn w:val="a0"/>
    <w:link w:val="af5"/>
    <w:uiPriority w:val="99"/>
    <w:semiHidden/>
    <w:unhideWhenUsed/>
    <w:rsid w:val="00834F4E"/>
    <w:pPr>
      <w:spacing w:after="0"/>
      <w:jc w:val="left"/>
    </w:pPr>
    <w:rPr>
      <w:rFonts w:eastAsia="Times New Roman"/>
      <w:szCs w:val="20"/>
      <w:lang w:val="de-DE"/>
    </w:rPr>
  </w:style>
  <w:style w:type="character" w:customStyle="1" w:styleId="af5">
    <w:name w:val="批注文字 字符"/>
    <w:basedOn w:val="a1"/>
    <w:link w:val="af4"/>
    <w:uiPriority w:val="99"/>
    <w:semiHidden/>
    <w:rsid w:val="00834F4E"/>
    <w:rPr>
      <w:rFonts w:ascii="Arial" w:eastAsia="Times New Roman" w:hAnsi="Arial"/>
      <w:lang w:val="de-DE"/>
    </w:rPr>
  </w:style>
  <w:style w:type="paragraph" w:customStyle="1" w:styleId="TableCourier">
    <w:name w:val="TableCourier"/>
    <w:basedOn w:val="a0"/>
    <w:link w:val="TableCourierChar"/>
    <w:uiPriority w:val="99"/>
    <w:qFormat/>
    <w:rsid w:val="00E93A40"/>
    <w:pPr>
      <w:spacing w:before="120" w:after="120" w:line="240" w:lineRule="atLeast"/>
    </w:pPr>
    <w:rPr>
      <w:rFonts w:ascii="Courier New" w:eastAsia="Times New Roman" w:hAnsi="Courier New" w:cs="Courier New"/>
      <w:sz w:val="16"/>
      <w:szCs w:val="16"/>
      <w:lang w:val="en-US"/>
    </w:rPr>
  </w:style>
  <w:style w:type="character" w:customStyle="1" w:styleId="TableCourierChar">
    <w:name w:val="TableCourier Char"/>
    <w:basedOn w:val="a1"/>
    <w:link w:val="TableCourier"/>
    <w:uiPriority w:val="99"/>
    <w:rsid w:val="00E93A40"/>
    <w:rPr>
      <w:rFonts w:ascii="Courier New" w:eastAsia="Times New Roman" w:hAnsi="Courier New" w:cs="Courier New"/>
      <w:sz w:val="16"/>
      <w:szCs w:val="16"/>
    </w:rPr>
  </w:style>
  <w:style w:type="character" w:styleId="af6">
    <w:name w:val="Unresolved Mention"/>
    <w:basedOn w:val="a1"/>
    <w:uiPriority w:val="99"/>
    <w:semiHidden/>
    <w:unhideWhenUsed/>
    <w:rsid w:val="00E557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08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1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5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0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7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8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4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8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9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3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8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blog.51cto.com/taoismli/2157024" TargetMode="External"/><Relationship Id="rId18" Type="http://schemas.openxmlformats.org/officeDocument/2006/relationships/image" Target="media/image3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://www.cnblogs.com/zhanglianbo/p/5664997.ht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ownload.csdn.net/download/a136332462/9873996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://blog.51cto.com/taoismli/2157024" TargetMode="Externa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4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blog.51cto.com/taoismli/2157024" TargetMode="External"/><Relationship Id="rId22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oeva\HP-DESIGN\LOGOS%20HPE\5.HPE%20Templates\HPE%20Basic%20Template\HPE_simple_A4_Arial_05222015.dotx" TargetMode="External"/></Relationships>
</file>

<file path=word/theme/theme1.xml><?xml version="1.0" encoding="utf-8"?>
<a:theme xmlns:a="http://schemas.openxmlformats.org/drawingml/2006/main" name="Office Theme">
  <a:themeElements>
    <a:clrScheme name="HPE">
      <a:dk1>
        <a:sysClr val="windowText" lastClr="000000"/>
      </a:dk1>
      <a:lt1>
        <a:sysClr val="window" lastClr="FFFFFF"/>
      </a:lt1>
      <a:dk2>
        <a:srgbClr val="00B388"/>
      </a:dk2>
      <a:lt2>
        <a:srgbClr val="C6C9CA"/>
      </a:lt2>
      <a:accent1>
        <a:srgbClr val="425563"/>
      </a:accent1>
      <a:accent2>
        <a:srgbClr val="2AD2C9"/>
      </a:accent2>
      <a:accent3>
        <a:srgbClr val="FF8D6D"/>
      </a:accent3>
      <a:accent4>
        <a:srgbClr val="614767"/>
      </a:accent4>
      <a:accent5>
        <a:srgbClr val="617D78"/>
      </a:accent5>
      <a:accent6>
        <a:srgbClr val="878787"/>
      </a:accent6>
      <a:hlink>
        <a:srgbClr val="617D78"/>
      </a:hlink>
      <a:folHlink>
        <a:srgbClr val="878787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DF32706E00774581CADC1EAF0B3A78" ma:contentTypeVersion="12" ma:contentTypeDescription="Create a new document." ma:contentTypeScope="" ma:versionID="b0fbbb47e275388d8483eba4c9b507c1">
  <xsd:schema xmlns:xsd="http://www.w3.org/2001/XMLSchema" xmlns:xs="http://www.w3.org/2001/XMLSchema" xmlns:p="http://schemas.microsoft.com/office/2006/metadata/properties" xmlns:ns2="036cfcdc-3b80-4638-a0c5-5e83c214b4e1" targetNamespace="http://schemas.microsoft.com/office/2006/metadata/properties" ma:root="true" ma:fieldsID="5a2b6bb11c889f577632d3b1d1ec42d5" ns2:_="">
    <xsd:import namespace="036cfcdc-3b80-4638-a0c5-5e83c214b4e1"/>
    <xsd:element name="properties">
      <xsd:complexType>
        <xsd:sequence>
          <xsd:element name="documentManagement">
            <xsd:complexType>
              <xsd:all>
                <xsd:element ref="ns2:FY"/>
                <xsd:element ref="ns2:Record_x0020_Type" minOccurs="0"/>
                <xsd:element ref="ns2:TRIM" minOccurs="0"/>
                <xsd:element ref="ns2:Document_x0020_Descrip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6cfcdc-3b80-4638-a0c5-5e83c214b4e1" elementFormDefault="qualified">
    <xsd:import namespace="http://schemas.microsoft.com/office/2006/documentManagement/types"/>
    <xsd:import namespace="http://schemas.microsoft.com/office/infopath/2007/PartnerControls"/>
    <xsd:element name="FY" ma:index="8" ma:displayName="Fiscal Year" ma:default="FY17" ma:description="The year the document was created" ma:format="Dropdown" ma:internalName="FY" ma:readOnly="false">
      <xsd:simpleType>
        <xsd:restriction base="dms:Choice">
          <xsd:enumeration value="FY18"/>
          <xsd:enumeration value="FY17"/>
          <xsd:enumeration value="FY16"/>
          <xsd:enumeration value="FY15"/>
          <xsd:enumeration value="FY14"/>
          <xsd:enumeration value="FY13"/>
          <xsd:enumeration value="FY12"/>
          <xsd:enumeration value="FY11"/>
          <xsd:enumeration value="FY10"/>
          <xsd:enumeration value="FY09"/>
          <xsd:enumeration value="FY08"/>
          <xsd:enumeration value="FY07"/>
          <xsd:enumeration value="FY06"/>
        </xsd:restriction>
      </xsd:simpleType>
    </xsd:element>
    <xsd:element name="Record_x0020_Type" ma:index="9" nillable="true" ma:displayName="Document Type" ma:default="Unspecified" ma:description="Active/Inactive Record or Non-Record. Unspecified is the default value. ** Selecting Inactive will process the&#10;document for record registration and REMOVE it from its current location! **" ma:format="Dropdown" ma:internalName="Record_x0020_Type" ma:readOnly="false">
      <xsd:simpleType>
        <xsd:restriction base="dms:Choice">
          <xsd:enumeration value="Unspecified"/>
          <xsd:enumeration value="Active Record"/>
          <xsd:enumeration value="Inactive Record"/>
          <xsd:enumeration value="Non-Record"/>
        </xsd:restriction>
      </xsd:simpleType>
    </xsd:element>
    <xsd:element name="TRIM" ma:index="10" nillable="true" ma:displayName="Record Series Code" ma:description="Choose the most relevant RRS Code from an exhaustive list." ma:format="Dropdown" ma:internalName="TRIM">
      <xsd:simpleType>
        <xsd:restriction base="dms:Choice">
          <xsd:enumeration value="ERLE LEGAL: Contracts; Agreements; MADO; and Customer Obligations"/>
          <xsd:enumeration value="ERFA FINANCE: Accounting"/>
          <xsd:enumeration value="ERPA FINANCE: Payroll"/>
          <xsd:enumeration value="ERCA COMPLIANCE: Internal Audits and Policies"/>
          <xsd:enumeration value="ERCB HUMAN RESOURCES: Compensation and Benefits"/>
          <xsd:enumeration value="ERCG COMPLIANCE: Government Investigations and Audits"/>
          <xsd:enumeration value="ERCM COMPLIANCE: Operational Audits and Compliance Reporting"/>
          <xsd:enumeration value="ERCO CORPORATE: Business Organization"/>
          <xsd:enumeration value="ERCR CORPORATE: Board and Shareholder"/>
          <xsd:enumeration value="EREH ENVIRONMENTAL: Employee Health"/>
          <xsd:enumeration value="EREN ENVIRONMENTAL: Hazardous Material"/>
          <xsd:enumeration value="ERES ENVIRONMENTAL: Employee Safety"/>
          <xsd:enumeration value="ERFI FINANCE: Investment"/>
          <xsd:enumeration value="ERFN FINANCE: Banking and Financing"/>
          <xsd:enumeration value="ERHR HUMAN RESOURCES:  Employees"/>
          <xsd:enumeration value="ERIM HUMAN RESOURCES: Immigration and Naturalization"/>
          <xsd:enumeration value="ERLI LEGAL: Intellectual Property"/>
          <xsd:enumeration value="ERLL LEGAL: Labor Relations; Projects; Licenses; Rulings; Litigation and Warranties"/>
          <xsd:enumeration value="ERLT LEGAL: Litigation Final Judgments"/>
          <xsd:enumeration value="ERPO PROCUREMENT"/>
          <xsd:enumeration value="ERPP PUBLIC AND GOVERNMENT RELATIONS: Political Contributions"/>
          <xsd:enumeration value="ERRS RISK MANAGEMENT: Insurance Policies"/>
          <xsd:enumeration value="ERRW RISK MANAGEMENT: Workers' Compensation"/>
          <xsd:enumeration value="ERTR TRANSPORTATION AND TRADE: Aviation and Fleet Management"/>
          <xsd:enumeration value="ERTS TRANSPORTATION AND TRADE: Shipping and Receiving"/>
          <xsd:enumeration value="ERTX TAX"/>
          <xsd:enumeration value="﻿"/>
        </xsd:restriction>
      </xsd:simpleType>
    </xsd:element>
    <xsd:element name="Document_x0020_Description" ma:index="11" nillable="true" ma:displayName="Document Description" ma:description="Description of the content of the document which will guide the Records Coordinator when registering the&#10;records in ERMS." ma:internalName="Document_x0020_Description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Y xmlns="036cfcdc-3b80-4638-a0c5-5e83c214b4e1">FY16</FY>
    <Document_x0020_Description xmlns="036cfcdc-3b80-4638-a0c5-5e83c214b4e1" xsi:nil="true"/>
    <TRIM xmlns="036cfcdc-3b80-4638-a0c5-5e83c214b4e1" xsi:nil="true"/>
    <Record_x0020_Type xmlns="036cfcdc-3b80-4638-a0c5-5e83c214b4e1">Unspecified</Record_x0020_Type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BAC291-594F-4DFC-BDB6-D813316E6B1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D6906FA-5437-444D-8FAF-215FAAF529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6cfcdc-3b80-4638-a0c5-5e83c214b4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05391F1-177B-4F83-9359-1AE1AA60F813}">
  <ds:schemaRefs>
    <ds:schemaRef ds:uri="http://schemas.microsoft.com/office/2006/metadata/properties"/>
    <ds:schemaRef ds:uri="http://schemas.microsoft.com/office/infopath/2007/PartnerControls"/>
    <ds:schemaRef ds:uri="036cfcdc-3b80-4638-a0c5-5e83c214b4e1"/>
  </ds:schemaRefs>
</ds:datastoreItem>
</file>

<file path=customXml/itemProps4.xml><?xml version="1.0" encoding="utf-8"?>
<ds:datastoreItem xmlns:ds="http://schemas.openxmlformats.org/officeDocument/2006/customXml" ds:itemID="{723938C3-F38F-4F41-A737-9AD334AEEA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HPE_simple_A4_Arial_05222015.dotx</Template>
  <TotalTime>0</TotalTime>
  <Pages>12</Pages>
  <Words>794</Words>
  <Characters>4527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HPE-DB-CMO-Automation-Development-Specification</vt:lpstr>
    </vt:vector>
  </TitlesOfParts>
  <Manager/>
  <Company/>
  <LinksUpToDate>false</LinksUpToDate>
  <CharactersWithSpaces>5311</CharactersWithSpaces>
  <SharedDoc>false</SharedDoc>
  <HLinks>
    <vt:vector size="66" baseType="variant">
      <vt:variant>
        <vt:i4>4391033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_Document_Naming_Standards</vt:lpwstr>
      </vt:variant>
      <vt:variant>
        <vt:i4>4325427</vt:i4>
      </vt:variant>
      <vt:variant>
        <vt:i4>57</vt:i4>
      </vt:variant>
      <vt:variant>
        <vt:i4>0</vt:i4>
      </vt:variant>
      <vt:variant>
        <vt:i4>5</vt:i4>
      </vt:variant>
      <vt:variant>
        <vt:lpwstr>mailto:xxxx.xxxx@xxx.com</vt:lpwstr>
      </vt:variant>
      <vt:variant>
        <vt:lpwstr/>
      </vt:variant>
      <vt:variant>
        <vt:i4>1441852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_Toc433292229</vt:lpwstr>
      </vt:variant>
      <vt:variant>
        <vt:i4>1441852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_Toc433292228</vt:lpwstr>
      </vt:variant>
      <vt:variant>
        <vt:i4>1441852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_Toc433292227</vt:lpwstr>
      </vt:variant>
      <vt:variant>
        <vt:i4>1441852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_Toc433292226</vt:lpwstr>
      </vt:variant>
      <vt:variant>
        <vt:i4>1441852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_Toc433292225</vt:lpwstr>
      </vt:variant>
      <vt:variant>
        <vt:i4>1441852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_Toc433292224</vt:lpwstr>
      </vt:variant>
      <vt:variant>
        <vt:i4>1441852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_Toc433292223</vt:lpwstr>
      </vt:variant>
      <vt:variant>
        <vt:i4>1441852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_Toc433292222</vt:lpwstr>
      </vt:variant>
      <vt:variant>
        <vt:i4>1441852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_Toc433292221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HPE-DB-CMO-Automation-Development-Specification</dc:title>
  <dc:subject/>
  <dc:creator/>
  <cp:keywords/>
  <dc:description/>
  <cp:lastModifiedBy/>
  <cp:revision>1</cp:revision>
  <dcterms:created xsi:type="dcterms:W3CDTF">2017-02-20T13:51:00Z</dcterms:created>
  <dcterms:modified xsi:type="dcterms:W3CDTF">2019-02-17T04:53:00Z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0x010100CFDF32706E00774581CADC1EAF0B3A78</vt:lpwstr>
  </property>
  <property fmtid="{D5CDD505-2E9C-101B-9397-08002B2CF9AE}" pid="3" name="_dlc_DocIdItemGuid">
    <vt:lpwstr>935ddfe1-447b-49f2-af47-baf007d0da27</vt:lpwstr>
  </property>
</Properties>
</file>